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7216936A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5474BC" w:rsidRPr="005474BC">
                  <w:rPr>
                    <w:color w:val="FFFFFF" w:themeColor="background1"/>
                  </w:rPr>
                  <w:t>1234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3AEADB47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r w:rsidRPr="003030FC">
              <w:rPr>
                <w:color w:val="0070C0"/>
                <w:sz w:val="28"/>
                <w:szCs w:val="44"/>
              </w:rPr>
              <w:t>To :</w:t>
            </w:r>
          </w:p>
          <w:p w14:paraId="0939DE63" w14:textId="603963EC" w:rsidR="003030FC" w:rsidRDefault="003030FC" w:rsidP="00B82249">
            <w:pPr>
              <w:ind w:left="0"/>
              <w:rPr>
                <w:b/>
                <w:bCs/>
              </w:rPr>
            </w:pPr>
          </w:p>
          <w:p w14:paraId="6ECF108B" w14:textId="77777777" w:rsidR="00EF584C" w:rsidRDefault="00EF584C" w:rsidP="00EF584C">
            <w:pPr>
              <w:pStyle w:val="Heading1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Address:</w:t>
            </w:r>
          </w:p>
          <w:p w14:paraId="18BAA9A5" w14:textId="77777777" w:rsidR="00EF584C" w:rsidRDefault="00EF584C" w:rsidP="00EF584C">
            <w:pPr>
              <w:pStyle w:val="Heading1"/>
              <w:rPr>
                <w:sz w:val="28"/>
                <w:szCs w:val="44"/>
              </w:rPr>
            </w:pPr>
          </w:p>
          <w:p w14:paraId="4C0AF03D" w14:textId="5B47A884" w:rsidR="00EF584C" w:rsidRPr="00B82249" w:rsidRDefault="00EF584C" w:rsidP="00EF584C">
            <w:pPr>
              <w:pStyle w:val="Heading1"/>
            </w:pPr>
            <w:r>
              <w:rPr>
                <w:sz w:val="28"/>
                <w:szCs w:val="44"/>
              </w:rPr>
              <w:t>Contact Number: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</w:t>
            </w:r>
          </w:p>
          <w:p w14:paraId="1FD94F97" w14:textId="77777777" w:rsidR="00EF584C" w:rsidRDefault="00EF584C" w:rsidP="00B82249">
            <w:pPr>
              <w:ind w:left="0"/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0CD8599F" w14:textId="77777777" w:rsidR="00EF584C" w:rsidRDefault="00CA7144" w:rsidP="003030FC">
            <w:pPr>
              <w:pStyle w:val="Heading1"/>
              <w:rPr>
                <w:sz w:val="28"/>
                <w:szCs w:val="44"/>
              </w:rPr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>From:</w:t>
            </w:r>
            <w:r w:rsidRPr="00B82249">
              <w:rPr>
                <w:sz w:val="28"/>
                <w:szCs w:val="44"/>
              </w:rPr>
              <w:t xml:space="preserve"> </w:t>
            </w:r>
          </w:p>
          <w:p w14:paraId="18377602" w14:textId="77777777" w:rsidR="00EF584C" w:rsidRDefault="00EF584C" w:rsidP="003030FC">
            <w:pPr>
              <w:pStyle w:val="Heading1"/>
              <w:rPr>
                <w:sz w:val="28"/>
                <w:szCs w:val="44"/>
              </w:rPr>
            </w:pPr>
          </w:p>
          <w:p w14:paraId="16CD07E5" w14:textId="77777777" w:rsidR="00EF584C" w:rsidRDefault="00EF584C" w:rsidP="003030FC">
            <w:pPr>
              <w:pStyle w:val="Heading1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 xml:space="preserve">          Address:</w:t>
            </w:r>
          </w:p>
          <w:p w14:paraId="75B5F0BF" w14:textId="77777777" w:rsidR="00EF584C" w:rsidRDefault="00EF584C" w:rsidP="003030FC">
            <w:pPr>
              <w:pStyle w:val="Heading1"/>
              <w:rPr>
                <w:sz w:val="28"/>
                <w:szCs w:val="44"/>
              </w:rPr>
            </w:pPr>
          </w:p>
          <w:p w14:paraId="5FE31AFC" w14:textId="59141481" w:rsidR="003030FC" w:rsidRPr="00B82249" w:rsidRDefault="00EF584C" w:rsidP="003030FC">
            <w:pPr>
              <w:pStyle w:val="Heading1"/>
            </w:pPr>
            <w:r>
              <w:rPr>
                <w:sz w:val="28"/>
                <w:szCs w:val="44"/>
              </w:rPr>
              <w:t xml:space="preserve">          Contact Number:</w:t>
            </w:r>
            <w:r w:rsidR="00CA7144" w:rsidRPr="00B82249">
              <w:rPr>
                <w:sz w:val="28"/>
                <w:szCs w:val="44"/>
              </w:rPr>
              <w:t xml:space="preserve">                                                                             </w:t>
            </w:r>
          </w:p>
          <w:p w14:paraId="0747F38E" w14:textId="24A8B225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559"/>
        <w:gridCol w:w="3828"/>
        <w:gridCol w:w="3546"/>
        <w:gridCol w:w="1872"/>
      </w:tblGrid>
      <w:tr w:rsidR="005474BC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5474BC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06CBBB0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6D145C09" w14:textId="40A60D9E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</w:t>
            </w:r>
          </w:p>
        </w:tc>
        <w:tc>
          <w:tcPr>
            <w:tcW w:w="3546" w:type="dxa"/>
          </w:tcPr>
          <w:p w14:paraId="411BA57A" w14:textId="68FDFAC5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</w:p>
        </w:tc>
        <w:tc>
          <w:tcPr>
            <w:tcW w:w="1872" w:type="dxa"/>
          </w:tcPr>
          <w:p w14:paraId="5CA81BD9" w14:textId="2794AB85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4BC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4BC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4BC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4BC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74BC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2E780D71" w:rsidR="001526EF" w:rsidRPr="00CA7144" w:rsidRDefault="00A87016" w:rsidP="0054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</w:p>
        </w:tc>
      </w:tr>
      <w:tr w:rsidR="005474BC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57078E5C" w:rsidR="001526EF" w:rsidRDefault="005474BC">
            <w:pPr>
              <w:jc w:val="center"/>
            </w:pPr>
            <w:r>
              <w:t xml:space="preserve">    </w:t>
            </w: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786D5196" w:rsidR="001526EF" w:rsidRDefault="00A87016" w:rsidP="005474B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ui-provider"/>
              </w:rPr>
              <w:t>R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1EAA7" w14:textId="77777777" w:rsidR="003252CF" w:rsidRDefault="003252CF">
      <w:pPr>
        <w:spacing w:after="0" w:line="240" w:lineRule="auto"/>
      </w:pPr>
      <w:r>
        <w:separator/>
      </w:r>
    </w:p>
  </w:endnote>
  <w:endnote w:type="continuationSeparator" w:id="0">
    <w:p w14:paraId="5EE89DCA" w14:textId="77777777" w:rsidR="003252CF" w:rsidRDefault="0032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31AFA" w14:textId="77777777" w:rsidR="003252CF" w:rsidRDefault="003252CF">
      <w:pPr>
        <w:spacing w:after="0" w:line="240" w:lineRule="auto"/>
      </w:pPr>
      <w:r>
        <w:separator/>
      </w:r>
    </w:p>
  </w:footnote>
  <w:footnote w:type="continuationSeparator" w:id="0">
    <w:p w14:paraId="410C9EE6" w14:textId="77777777" w:rsidR="003252CF" w:rsidRDefault="00325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26AC9CBC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r w:rsidR="005474BC">
                <w:t xml:space="preserve">     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252CF"/>
    <w:rsid w:val="0034063E"/>
    <w:rsid w:val="003B29C9"/>
    <w:rsid w:val="004F4299"/>
    <w:rsid w:val="005474BC"/>
    <w:rsid w:val="005F5237"/>
    <w:rsid w:val="00603306"/>
    <w:rsid w:val="0077313C"/>
    <w:rsid w:val="00882158"/>
    <w:rsid w:val="00A87016"/>
    <w:rsid w:val="00B82249"/>
    <w:rsid w:val="00CA7144"/>
    <w:rsid w:val="00D04858"/>
    <w:rsid w:val="00D65F41"/>
    <w:rsid w:val="00DD0F68"/>
    <w:rsid w:val="00E06E64"/>
    <w:rsid w:val="00E13D8C"/>
    <w:rsid w:val="00EF584C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77313C"/>
    <w:rsid w:val="00874AF7"/>
    <w:rsid w:val="009A4BDB"/>
    <w:rsid w:val="00C126F8"/>
    <w:rsid w:val="00C47F43"/>
    <w:rsid w:val="00E853BC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2024-05-08T08:17:00Z</dcterms:created>
  <dcterms:modified xsi:type="dcterms:W3CDTF">2024-05-16T09:08:00Z</dcterms:modified>
</cp:coreProperties>
</file>