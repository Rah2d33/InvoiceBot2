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>Sent from:</w:t>
                </w:r>
              </w:p>
            </w:sdtContent>
          </w:sdt>
          <w:p w14:paraId="09A406EC" w14:textId="2FF3B6C1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>Date:</w:t>
                </w:r>
              </w:sdtContent>
            </w:sdt>
            <w:r w:rsidR="006A3739">
              <w:t xml:space="preserve"> </w:t>
            </w:r>
          </w:p>
          <w:p w14:paraId="7B2D6F45" w14:textId="6E586ADF" w:rsidR="008049DB" w:rsidRDefault="008049DB">
            <w:pPr>
              <w:pStyle w:val="Heading2"/>
            </w:pP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>To:</w:t>
                </w:r>
              </w:sdtContent>
            </w:sdt>
          </w:p>
          <w:p w14:paraId="7FB04573" w14:textId="217127F8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</w:p>
          <w:p w14:paraId="16CE7742" w14:textId="370F99C9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0E350FC5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</w:p>
        </w:tc>
        <w:tc>
          <w:tcPr>
            <w:tcW w:w="2551" w:type="dxa"/>
          </w:tcPr>
          <w:p w14:paraId="51928100" w14:textId="71B42343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631D0527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62C0184A" w14:textId="7761281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5840C36D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05BEF54" w14:textId="47961738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1F92A1A" w14:textId="6405AB63" w:rsidR="008049DB" w:rsidRPr="00573A86" w:rsidRDefault="008049DB" w:rsidP="00872A68">
            <w:pPr>
              <w:pStyle w:val="Amount"/>
              <w:jc w:val="center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2ED11751" w14:textId="488CF252" w:rsidR="008049DB" w:rsidRPr="00573A86" w:rsidRDefault="008049DB" w:rsidP="00872A68">
            <w:pPr>
              <w:pStyle w:val="Amount"/>
              <w:jc w:val="center"/>
              <w:rPr>
                <w:sz w:val="22"/>
                <w:szCs w:val="24"/>
              </w:rPr>
            </w:pP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35A5BA5D" w:rsidR="008049DB" w:rsidRPr="00573A86" w:rsidRDefault="008049DB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3B7BD2A1" w:rsidR="008049DB" w:rsidRPr="00573A86" w:rsidRDefault="008049DB">
            <w:pPr>
              <w:pStyle w:val="Amount"/>
              <w:spacing w:line="264" w:lineRule="auto"/>
              <w:rPr>
                <w:sz w:val="22"/>
                <w:szCs w:val="24"/>
              </w:rPr>
            </w:pP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80ED4" w14:textId="77777777" w:rsidR="00434B55" w:rsidRDefault="00434B55">
      <w:pPr>
        <w:spacing w:line="240" w:lineRule="auto"/>
      </w:pPr>
      <w:r>
        <w:separator/>
      </w:r>
    </w:p>
  </w:endnote>
  <w:endnote w:type="continuationSeparator" w:id="0">
    <w:p w14:paraId="5CC35D67" w14:textId="77777777" w:rsidR="00434B55" w:rsidRDefault="00434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37612" w14:textId="77777777" w:rsidR="00434B55" w:rsidRDefault="00434B55">
      <w:pPr>
        <w:spacing w:line="240" w:lineRule="auto"/>
      </w:pPr>
      <w:r>
        <w:separator/>
      </w:r>
    </w:p>
  </w:footnote>
  <w:footnote w:type="continuationSeparator" w:id="0">
    <w:p w14:paraId="41D30C8F" w14:textId="77777777" w:rsidR="00434B55" w:rsidRDefault="00434B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34B55"/>
    <w:rsid w:val="004842C1"/>
    <w:rsid w:val="004A07B1"/>
    <w:rsid w:val="00573A86"/>
    <w:rsid w:val="00616194"/>
    <w:rsid w:val="00630DE3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5C068C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Laren Cloete</cp:lastModifiedBy>
  <cp:revision>13</cp:revision>
  <dcterms:created xsi:type="dcterms:W3CDTF">2024-05-07T18:33:00Z</dcterms:created>
  <dcterms:modified xsi:type="dcterms:W3CDTF">2024-05-10T09:17:00Z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