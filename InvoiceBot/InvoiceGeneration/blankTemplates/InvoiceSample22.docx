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06C6453B" w:rsidR="00AF01AD" w:rsidRDefault="00CE0746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r>
              <w:rPr>
                <w:rStyle w:val="BookTitle"/>
                <w:i w:val="0"/>
                <w:iCs w:val="0"/>
              </w:rPr>
              <w:t xml:space="preserve"> </w:t>
            </w:r>
            <w:r>
              <w:rPr>
                <w:rStyle w:val="BookTitle"/>
              </w:rPr>
              <w:t xml:space="preserve">  </w:t>
            </w: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4A59B53E" w:rsidR="001526EF" w:rsidRDefault="001526EF" w:rsidP="00AF01AD">
            <w:pPr>
              <w:pStyle w:val="Date"/>
              <w:spacing w:before="0"/>
              <w:ind w:left="0" w:right="0"/>
              <w:jc w:val="center"/>
            </w:pP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F5A9FCD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>Invoice No.</w:t>
                </w:r>
              </w:sdtContent>
            </w:sdt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 w:rsidR="00BB27C0" w:rsidRPr="00E16FDB">
                  <w:rPr>
                    <w:color w:val="FFFFFF" w:themeColor="background1"/>
                  </w:rPr>
                  <w:t>1234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38ACB60E" w:rsidR="00CA7144" w:rsidRDefault="00CA7144" w:rsidP="00CA71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</w:t>
            </w:r>
          </w:p>
          <w:p w14:paraId="2DA61838" w14:textId="70418E52" w:rsidR="00CA7144" w:rsidRDefault="007712C9" w:rsidP="00CA7144">
            <w:pPr>
              <w:rPr>
                <w:b/>
                <w:bCs/>
              </w:rPr>
            </w:pPr>
            <w:r>
              <w:rPr>
                <w:b/>
                <w:bCs/>
              </w:rPr>
              <w:t>Address:</w:t>
            </w:r>
          </w:p>
          <w:p w14:paraId="2B709419" w14:textId="77777777" w:rsidR="007712C9" w:rsidRDefault="007712C9" w:rsidP="00CA7144">
            <w:pPr>
              <w:rPr>
                <w:b/>
                <w:bCs/>
              </w:rPr>
            </w:pPr>
          </w:p>
          <w:p w14:paraId="073F6BA6" w14:textId="559C7C25" w:rsidR="007712C9" w:rsidRDefault="007712C9" w:rsidP="00CA7144">
            <w:pPr>
              <w:rPr>
                <w:b/>
                <w:bCs/>
              </w:rPr>
            </w:pPr>
            <w:r>
              <w:rPr>
                <w:b/>
                <w:bCs/>
              </w:rPr>
              <w:t>Contact Number: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>To :</w:t>
            </w:r>
            <w:proofErr w:type="gramEnd"/>
          </w:p>
          <w:p w14:paraId="1361103C" w14:textId="77777777" w:rsidR="00CA7144" w:rsidRDefault="00CA7144" w:rsidP="00CA7144">
            <w:pPr>
              <w:spacing w:before="0" w:after="180" w:line="336" w:lineRule="auto"/>
              <w:ind w:left="5040" w:right="0"/>
            </w:pPr>
          </w:p>
          <w:p w14:paraId="0DB87789" w14:textId="3358D7E0" w:rsidR="007712C9" w:rsidRDefault="007712C9" w:rsidP="007712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Receivers </w:t>
            </w:r>
            <w:r>
              <w:rPr>
                <w:b/>
                <w:bCs/>
              </w:rPr>
              <w:t>Address:</w:t>
            </w:r>
          </w:p>
          <w:p w14:paraId="78CE7CE9" w14:textId="77777777" w:rsidR="007712C9" w:rsidRDefault="007712C9" w:rsidP="007712C9">
            <w:pPr>
              <w:rPr>
                <w:b/>
                <w:bCs/>
              </w:rPr>
            </w:pPr>
          </w:p>
          <w:p w14:paraId="249AF50D" w14:textId="05ADFBDA" w:rsidR="007712C9" w:rsidRDefault="007712C9" w:rsidP="007712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</w:t>
            </w:r>
            <w:r>
              <w:rPr>
                <w:b/>
                <w:bCs/>
              </w:rPr>
              <w:t>Contact Number:</w:t>
            </w:r>
          </w:p>
          <w:p w14:paraId="79B2E380" w14:textId="5A26173E" w:rsidR="007712C9" w:rsidRDefault="007712C9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5AB659AF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6D145C09" w14:textId="209B6C16" w:rsidR="001526EF" w:rsidRDefault="001526EF"/>
        </w:tc>
        <w:tc>
          <w:tcPr>
            <w:tcW w:w="1701" w:type="dxa"/>
          </w:tcPr>
          <w:p w14:paraId="411BA57A" w14:textId="058E55D9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CA81BD9" w14:textId="40800EBE" w:rsidR="001526EF" w:rsidRDefault="001526EF">
            <w:pPr>
              <w:jc w:val="right"/>
            </w:pP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7E2179E0" w:rsidR="001526EF" w:rsidRPr="00CA7144" w:rsidRDefault="001526EF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3DC9BC9D" w:rsidR="001526EF" w:rsidRDefault="001526EF" w:rsidP="00CE0746">
            <w:pPr>
              <w:jc w:val="center"/>
            </w:pP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16354" w14:textId="77777777" w:rsidR="00E70CE5" w:rsidRDefault="00E70CE5">
      <w:pPr>
        <w:spacing w:after="0" w:line="240" w:lineRule="auto"/>
      </w:pPr>
      <w:r>
        <w:separator/>
      </w:r>
    </w:p>
  </w:endnote>
  <w:endnote w:type="continuationSeparator" w:id="0">
    <w:p w14:paraId="75B12325" w14:textId="77777777" w:rsidR="00E70CE5" w:rsidRDefault="00E70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88532" w14:textId="77777777" w:rsidR="00E70CE5" w:rsidRDefault="00E70CE5">
      <w:pPr>
        <w:spacing w:after="0" w:line="240" w:lineRule="auto"/>
      </w:pPr>
      <w:r>
        <w:separator/>
      </w:r>
    </w:p>
  </w:footnote>
  <w:footnote w:type="continuationSeparator" w:id="0">
    <w:p w14:paraId="62F4127C" w14:textId="77777777" w:rsidR="00E70CE5" w:rsidRDefault="00E70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193A4041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r w:rsidR="00CE0746">
                <w:t xml:space="preserve">     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87AB8"/>
    <w:rsid w:val="001B56D4"/>
    <w:rsid w:val="007712C9"/>
    <w:rsid w:val="00913FAC"/>
    <w:rsid w:val="009A3727"/>
    <w:rsid w:val="009F0220"/>
    <w:rsid w:val="00AF01AD"/>
    <w:rsid w:val="00BB27C0"/>
    <w:rsid w:val="00C0008F"/>
    <w:rsid w:val="00CA7144"/>
    <w:rsid w:val="00CE0746"/>
    <w:rsid w:val="00D56A95"/>
    <w:rsid w:val="00D65F41"/>
    <w:rsid w:val="00E06E64"/>
    <w:rsid w:val="00E16FDB"/>
    <w:rsid w:val="00E70CE5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2C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3673E4"/>
    <w:rsid w:val="007B5539"/>
    <w:rsid w:val="00A20254"/>
    <w:rsid w:val="00C0008F"/>
    <w:rsid w:val="00C8152E"/>
    <w:rsid w:val="00D34D9F"/>
    <w:rsid w:val="00DB6F59"/>
    <w:rsid w:val="00DD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7</cp:revision>
  <dcterms:created xsi:type="dcterms:W3CDTF">2024-05-08T08:03:00Z</dcterms:created>
  <dcterms:modified xsi:type="dcterms:W3CDTF">2024-05-16T09:07:00Z</dcterms:modified>
</cp:coreProperties>
</file>