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360420" w14:paraId="551A42EE" w14:textId="77777777" w:rsidTr="002B3B35">
        <w:trPr>
          <w:trHeight w:val="1440"/>
        </w:trPr>
        <w:tc>
          <w:tcPr>
            <w:tcW w:w="10080" w:type="dxa"/>
          </w:tcPr>
          <w:p w14:paraId="4323F27B" w14:textId="45D6CD0B" w:rsidR="00360420" w:rsidRPr="00802E94" w:rsidRDefault="00E171C2" w:rsidP="00687D64">
            <w:pPr>
              <w:pStyle w:val="Heading1"/>
              <w:rPr>
                <w:szCs w:val="92"/>
              </w:rPr>
            </w:pPr>
            <w:r>
              <w:rPr>
                <w:rStyle w:val="ui-provider"/>
                <w:sz w:val="56"/>
                <w:szCs w:val="14"/>
              </w:rPr>
              <w:t xml:space="preserve">  </w:t>
            </w:r>
            <w:proofErr w:type="gramStart"/>
            <w:r w:rsidRPr="00E171C2">
              <w:rPr>
                <w:rStyle w:val="ui-provider"/>
                <w:sz w:val="56"/>
                <w:szCs w:val="14"/>
              </w:rPr>
              <w:t xml:space="preserve">Tsebo Facilities Solutions</w:t>
            </w:r>
            <w:r w:rsidRPr="00E171C2">
              <w:rPr>
                <w:rStyle w:val="ui-provider"/>
                <w:sz w:val="56"/>
                <w:szCs w:val="14"/>
              </w:rPr>
              <w:t xml:space="preserve"> </w:t>
            </w:r>
            <w:sdt>
              <w:sdtPr>
                <w:rPr>
                  <w:sz w:val="56"/>
                  <w:szCs w:val="88"/>
                </w:rPr>
                <w:id w:val="1698268097"/>
                <w:placeholder>
                  <w:docPart w:val="50DC30AB3F2047579302BF9880EC5698"/>
                </w:placeholder>
                <w:showingPlcHdr/>
                <w15:appearance w15:val="hidden"/>
              </w:sdtPr>
              <w:sdtContent>
                <w:r w:rsidR="00CF1E1B" w:rsidRPr="00E171C2">
                  <w:rPr>
                    <w:sz w:val="56"/>
                    <w:szCs w:val="14"/>
                  </w:rPr>
                  <w:t>Invoice</w:t>
                </w:r>
              </w:sdtContent>
            </w:sdt>
            <w:r w:rsidR="00CF1E1B">
              <w:rPr>
                <w:szCs w:val="92"/>
              </w:rPr>
              <w:t xml:space="preserve"> </w:t>
            </w:r>
          </w:p>
        </w:tc>
      </w:tr>
    </w:tbl>
    <w:p w14:paraId="6B869407" w14:textId="3F16EA88" w:rsidR="0016751C" w:rsidRDefault="0011705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29ED550" wp14:editId="37D0B1F3">
                <wp:simplePos x="0" y="0"/>
                <wp:positionH relativeFrom="column">
                  <wp:posOffset>-693420</wp:posOffset>
                </wp:positionH>
                <wp:positionV relativeFrom="paragraph">
                  <wp:posOffset>-1661160</wp:posOffset>
                </wp:positionV>
                <wp:extent cx="7772400" cy="434340"/>
                <wp:effectExtent l="0" t="0" r="0" b="3810"/>
                <wp:wrapNone/>
                <wp:docPr id="10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43434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A6562" id="Rectangle 2" o:spid="_x0000_s1026" style="position:absolute;margin-left:-54.6pt;margin-top:-130.8pt;width:612pt;height:34.2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" fillcolor="#f9f5df" stroked="f" strokeweight="2pt">
                <v:fill opacity="49087f"/>
              </v:rect>
            </w:pict>
          </mc:Fallback>
        </mc:AlternateContent>
      </w:r>
    </w:p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40"/>
        <w:gridCol w:w="5040"/>
      </w:tblGrid>
      <w:tr w:rsidR="00E1618E" w14:paraId="5A197A6D" w14:textId="77777777" w:rsidTr="002B3B35">
        <w:trPr>
          <w:trHeight w:val="1152"/>
        </w:trPr>
        <w:tc>
          <w:tcPr>
            <w:tcW w:w="5040" w:type="dxa"/>
          </w:tcPr>
          <w:p w14:paraId="35E384A0" w14:textId="24D91143" w:rsidR="00EA4C0B" w:rsidRPr="00965089" w:rsidRDefault="00FC1A3C" w:rsidP="00CF1E1B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</w:p>
          <w:p w14:paraId="7463B5E7" w14:textId="29FACA9B" w:rsidR="008049DB" w:rsidRPr="00965089" w:rsidRDefault="008049DB" w:rsidP="00CF1E1B">
            <w:pPr>
              <w:rPr>
                <w:szCs w:val="20"/>
              </w:rPr>
            </w:pPr>
          </w:p>
        </w:tc>
        <w:tc>
          <w:tcPr>
            <w:tcW w:w="5040" w:type="dxa"/>
          </w:tcPr>
          <w:p w14:paraId="30465F92" w14:textId="5BF580E8" w:rsidR="008049DB" w:rsidRPr="00FC1A3C" w:rsidRDefault="00000000" w:rsidP="00687D64">
            <w:pPr>
              <w:pStyle w:val="Headers"/>
            </w:pPr>
            <w:sdt>
              <w:sdtPr>
                <w:alias w:val="Invoice number:"/>
                <w:tag w:val="Invoice number:"/>
                <w:id w:val="674689995"/>
                <w:placeholder>
                  <w:docPart w:val="33F3A3A13BBA45F8AAD7A8EF89595A35"/>
                </w:placeholder>
                <w:temporary/>
                <w:showingPlcHdr/>
                <w15:appearance w15:val="hidden"/>
              </w:sdtPr>
              <w:sdtContent>
                <w:r w:rsidR="00CE7F7E" w:rsidRPr="00FC1A3C">
                  <w:t xml:space="preserve">Invoice #</w:t>
                </w:r>
              </w:sdtContent>
            </w:sdt>
            <w:r w:rsidR="00117054">
              <w:t xml:space="preserve">: </w:t>
            </w:r>
            <w:proofErr w:type="gramStart"/>
            <w:r w:rsidR="00117054">
              <w:rPr>
                <w:rStyle w:val="ui-provider"/>
              </w:rPr>
              <w:t xml:space="preserve">#07385Uk</w:t>
            </w:r>
          </w:p>
          <w:p w14:paraId="16CD393C" w14:textId="1E89DD48" w:rsidR="008049DB" w:rsidRPr="00FC1A3C" w:rsidRDefault="00000000" w:rsidP="002B3B35">
            <w:pPr>
              <w:pStyle w:val="Headers"/>
            </w:pPr>
            <w:sdt>
              <w:sdtPr>
                <w:alias w:val="Date:"/>
                <w:tag w:val="Date:"/>
                <w:id w:val="677780987"/>
                <w:placeholder>
                  <w:docPart w:val="E42347AE4CD54F8FAC564BC2FDA3729C"/>
                </w:placeholder>
                <w:temporary/>
                <w:showingPlcHdr/>
                <w15:appearance w15:val="hidden"/>
              </w:sdtPr>
              <w:sdtContent>
                <w:r w:rsidR="00CE7F7E" w:rsidRPr="002B3B35">
                  <w:t>Date:</w:t>
                </w:r>
              </w:sdtContent>
            </w:sdt>
            <w:r w:rsidR="006A3739" w:rsidRPr="00965089">
              <w:t xml:space="preserve"> </w:t>
            </w:r>
            <w:sdt>
              <w:sdtPr>
                <w:id w:val="954368141"/>
                <w:placeholder>
                  <w:docPart w:val="AA7AF527DA85468BA37E2EE5FAD22147"/>
                </w:placeholder>
                <w15:appearance w15:val="hidden"/>
              </w:sdtPr>
              <w:sdtContent>
                <w:proofErr w:type="gramStart"/>
                <w:r w:rsidR="00117054">
                  <w:t xml:space="preserve">28/Apr/2023</w:t>
                </w:r>
              </w:sdtContent>
            </w:sdt>
          </w:p>
        </w:tc>
      </w:tr>
      <w:tr w:rsidR="008049DB" w14:paraId="35743FA6" w14:textId="77777777" w:rsidTr="002B3B35">
        <w:trPr>
          <w:trHeight w:val="1903"/>
        </w:trPr>
        <w:tc>
          <w:tcPr>
            <w:tcW w:w="5040" w:type="dxa"/>
          </w:tcPr>
          <w:p w14:paraId="1E7A9A51" w14:textId="77777777" w:rsidR="008049DB" w:rsidRPr="009E48CB" w:rsidRDefault="00000000" w:rsidP="00912FE7">
            <w:pPr>
              <w:pStyle w:val="Headers"/>
            </w:pPr>
            <w:sdt>
              <w:sdtPr>
                <w:id w:val="1510405932"/>
                <w:placeholder>
                  <w:docPart w:val="AF12881A0B4B465384892258C0A82AD8"/>
                </w:placeholder>
                <w:showingPlcHdr/>
                <w15:appearance w15:val="hidden"/>
              </w:sdtPr>
              <w:sdtContent>
                <w:r w:rsidR="00FC1A3C" w:rsidRPr="00CF1E1B">
                  <w:t>Purchased by:</w:t>
                </w:r>
              </w:sdtContent>
            </w:sdt>
            <w:r w:rsidR="00FC1A3C">
              <w:t xml:space="preserve"> </w:t>
            </w:r>
          </w:p>
          <w:p w14:paraId="607ECC6C" w14:textId="77777777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475762211"/>
                <w:placeholder>
                  <w:docPart w:val="308FFD376DE846B2ADBAF4F535153036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Liane Cormier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7B753182" w14:textId="688CDAF9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1565869338"/>
                <w:placeholder>
                  <w:docPart w:val="11346109CF27438C837059EF7011E54D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Tsebo Facilities Solutions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4B0359A4" w14:textId="0A8C4989" w:rsidR="00EA4C0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476326467"/>
                <w:placeholder>
                  <w:docPart w:val="D7F88FA9BAB14321A3F1AC326F5A1379"/>
                </w:placeholder>
                <w15:appearance w15:val="hidden"/>
              </w:sdtPr>
              <w:sdtContent>
                <w:r w:rsidR="00117054">
                  <w:rPr>
                    <w:szCs w:val="20"/>
                  </w:rPr>
                  <w:t>Wynberg, 7484</w:t>
                </w:r>
              </w:sdtContent>
            </w:sdt>
          </w:p>
          <w:p w14:paraId="5A92CEA1" w14:textId="19B5F35F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681966085"/>
                <w:placeholder>
                  <w:docPart w:val="150C9F55F4794F66A9E2AA79E0B1A82D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Phone:</w:t>
                </w:r>
              </w:sdtContent>
            </w:sdt>
            <w:r w:rsidR="006A3739"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715237991"/>
                <w:placeholder>
                  <w:docPart w:val="79B6A3157F42494AA9404A7D9A14395B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010 -  -981-6795</w:t>
                </w:r>
              </w:sdtContent>
            </w:sdt>
          </w:p>
        </w:tc>
        <w:tc>
          <w:tcPr>
            <w:tcW w:w="5040" w:type="dxa"/>
          </w:tcPr>
          <w:p w14:paraId="4D0DDF76" w14:textId="4EC422BC" w:rsidR="008049DB" w:rsidRPr="00965089" w:rsidRDefault="00000000" w:rsidP="007633A6">
            <w:pPr>
              <w:pStyle w:val="Headers"/>
            </w:pPr>
            <w:sdt>
              <w:sdtPr>
                <w:alias w:val="Ship To:"/>
                <w:tag w:val="Ship To:"/>
                <w:id w:val="-1666934941"/>
                <w:placeholder>
                  <w:docPart w:val="15EB18533DC648BB92598A4479A6DC5E"/>
                </w:placeholder>
                <w:temporary/>
                <w:showingPlcHdr/>
                <w15:appearance w15:val="hidden"/>
              </w:sdtPr>
              <w:sdtContent>
                <w:r w:rsidR="00616194" w:rsidRPr="0049045D">
                  <w:t>Ship To:</w:t>
                </w:r>
              </w:sdtContent>
            </w:sdt>
          </w:p>
          <w:p w14:paraId="084C605D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2078433321"/>
                <w:placeholder>
                  <w:docPart w:val="832ABA590BD84B7DBB14EEEC775A30AF"/>
                </w:placeholder>
                <w:showingPlcHdr/>
                <w15:appearance w15:val="hidden"/>
              </w:sdtPr>
              <w:sdtContent>
                <w:r w:rsidRPr="00CF1E1B">
                  <w:t xml:space="preserve">Liane Cormier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75197C84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398469291"/>
                <w:placeholder>
                  <w:docPart w:val="5D01CAB183214FEDAC582E8DEA8211B2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Tsebo Facilities Solutions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6DCABEA6" w14:textId="48D766B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73084144"/>
                <w:placeholder>
                  <w:docPart w:val="54F0DF8C254C42B5B08645E8449BF22E"/>
                </w:placeholder>
                <w15:appearance w15:val="hidden"/>
              </w:sdtPr>
              <w:sdtContent>
                <w:r>
                  <w:rPr>
                    <w:szCs w:val="20"/>
                  </w:rPr>
                  <w:t>Wynber</w:t>
                </w:r>
                <w:r>
                  <w:rPr>
                    <w:szCs w:val="20"/>
                  </w:rPr>
                  <w:t>g</w:t>
                </w:r>
                <w:r>
                  <w:rPr>
                    <w:szCs w:val="20"/>
                  </w:rPr>
                  <w:t>, 7484</w:t>
                </w:r>
              </w:sdtContent>
            </w:sdt>
          </w:p>
          <w:p w14:paraId="65EC4DDF" w14:textId="1600D953" w:rsidR="008049DB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92510718"/>
                <w:placeholder>
                  <w:docPart w:val="392AA9472FC44A55A54BF7542D1023A3"/>
                </w:placeholder>
                <w:showingPlcHdr/>
                <w15:appearance w15:val="hidden"/>
              </w:sdtPr>
              <w:sdtContent>
                <w:r w:rsidRPr="00CF1E1B">
                  <w:t xml:space="preserve">Phone:</w:t>
                </w:r>
              </w:sdtContent>
            </w:sdt>
            <w:r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-1024477732"/>
                <w:placeholder>
                  <w:docPart w:val="82B09F0315974659A2BEFE9F19079BA6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010 -  -981-6795</w:t>
                </w:r>
              </w:sdtContent>
            </w:sdt>
          </w:p>
        </w:tc>
      </w:tr>
      <w:tr w:rsidR="008049DB" w14:paraId="339A45BA" w14:textId="77777777" w:rsidTr="002B3B35">
        <w:tblPrEx>
          <w:tblLook w:val="04A0" w:firstRow="1" w:lastRow="0" w:firstColumn="1" w:lastColumn="0" w:noHBand="0" w:noVBand="1"/>
        </w:tblPrEx>
        <w:trPr>
          <w:trHeight w:val="1152"/>
        </w:trPr>
        <w:tc>
          <w:tcPr>
            <w:tcW w:w="10080" w:type="dxa"/>
            <w:gridSpan w:val="2"/>
            <w:vAlign w:val="center"/>
          </w:tcPr>
          <w:p w14:paraId="5E02FC6A" w14:textId="3E4AF3A2" w:rsidR="008049DB" w:rsidRDefault="00FC1A3C" w:rsidP="002B3B35">
            <w:r>
              <w:t xml:space="preserve"> </w:t>
            </w:r>
          </w:p>
        </w:tc>
      </w:tr>
    </w:tbl>
    <w:p w14:paraId="4071B488" w14:textId="44AACCAD" w:rsidR="002B3B35" w:rsidRPr="002B3B35" w:rsidRDefault="002B3B35" w:rsidP="002B3B35">
      <w:pPr>
        <w:rPr>
          <w:sz w:val="22"/>
          <w:szCs w:val="20"/>
        </w:rPr>
      </w:pPr>
    </w:p>
    <w:tbl>
      <w:tblPr>
        <w:tblStyle w:val="TableSubtle2"/>
        <w:tblW w:w="10075" w:type="dxa"/>
        <w:jc w:val="left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795"/>
        <w:gridCol w:w="3240"/>
        <w:gridCol w:w="3240"/>
        <w:gridCol w:w="1800"/>
      </w:tblGrid>
      <w:tr w:rsidR="002E2334" w14:paraId="3F13239B" w14:textId="77777777" w:rsidTr="002B3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  <w:jc w:val="left"/>
        </w:trPr>
        <w:tc>
          <w:tcPr>
            <w:tcW w:w="1795" w:type="dxa"/>
            <w:shd w:val="clear" w:color="auto" w:fill="auto"/>
          </w:tcPr>
          <w:p w14:paraId="65279594" w14:textId="77777777" w:rsidR="002E2334" w:rsidRPr="00FC1A3C" w:rsidRDefault="00000000" w:rsidP="00CF1E1B">
            <w:pPr>
              <w:pStyle w:val="Headers"/>
            </w:pPr>
            <w:sdt>
              <w:sdtPr>
                <w:id w:val="1580857897"/>
                <w:placeholder>
                  <w:docPart w:val="C31FBCDF49614FA6A011277629670D86"/>
                </w:placeholder>
                <w:showingPlcHdr/>
                <w15:appearance w15:val="hidden"/>
              </w:sdtPr>
              <w:sdtContent>
                <w:r w:rsidR="00FC1A3C" w:rsidRPr="00FC1A3C">
                  <w:t>Quantity</w:t>
                </w:r>
              </w:sdtContent>
            </w:sdt>
          </w:p>
        </w:tc>
        <w:tc>
          <w:tcPr>
            <w:tcW w:w="3240" w:type="dxa"/>
          </w:tcPr>
          <w:p w14:paraId="3AA2363E" w14:textId="77777777" w:rsidR="002E2334" w:rsidRPr="00FC1A3C" w:rsidRDefault="00000000" w:rsidP="00CF1E1B">
            <w:pPr>
              <w:pStyle w:val="Headers"/>
            </w:pPr>
            <w:sdt>
              <w:sdtPr>
                <w:id w:val="-1705398351"/>
                <w:placeholder>
                  <w:docPart w:val="3FDED8C97F784A9D9C42079D384F5122"/>
                </w:placeholder>
                <w:showingPlcHdr/>
                <w15:appearance w15:val="hidden"/>
              </w:sdtPr>
              <w:sdtContent>
                <w:r w:rsidR="00FC1A3C" w:rsidRPr="00FC1A3C">
                  <w:t>Description</w:t>
                </w:r>
              </w:sdtContent>
            </w:sdt>
          </w:p>
        </w:tc>
        <w:tc>
          <w:tcPr>
            <w:tcW w:w="3240" w:type="dxa"/>
          </w:tcPr>
          <w:p w14:paraId="7C07BC71" w14:textId="77777777" w:rsidR="002E2334" w:rsidRPr="00FC1A3C" w:rsidRDefault="00000000" w:rsidP="00CF1E1B">
            <w:pPr>
              <w:pStyle w:val="Headers"/>
            </w:pPr>
            <w:sdt>
              <w:sdtPr>
                <w:id w:val="1228811893"/>
                <w:placeholder>
                  <w:docPart w:val="6513B451EA3F4CCBAF342990BE57408F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Unit Price </w:t>
                </w:r>
              </w:sdtContent>
            </w:sdt>
          </w:p>
        </w:tc>
        <w:tc>
          <w:tcPr>
            <w:tcW w:w="1800" w:type="dxa"/>
          </w:tcPr>
          <w:p w14:paraId="4FD525AC" w14:textId="3B78D078" w:rsidR="002E2334" w:rsidRPr="00FC1A3C" w:rsidRDefault="00000000" w:rsidP="00CF1E1B">
            <w:pPr>
              <w:pStyle w:val="Headers"/>
            </w:pPr>
            <w:sdt>
              <w:sdtPr>
                <w:id w:val="1801493417"/>
                <w:placeholder>
                  <w:docPart w:val="FA7ADC4C8F0F45289C02D520CF03EE31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Total</w:t>
                </w:r>
              </w:sdtContent>
            </w:sdt>
          </w:p>
        </w:tc>
      </w:tr>
      <w:tr w:rsidR="002E2334" w14:paraId="1D9DB805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C49CF44" w14:textId="10016A31" w:rsidR="002E2334" w:rsidRDefault="00000000" w:rsidP="002B3B35">
            <w:sdt>
              <w:sdtPr>
                <w:id w:val="-312254114"/>
                <w:placeholder>
                  <w:docPart w:val="1DB6E284B2F24092ABE0BE883A68943A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167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16A15B5E" w14:textId="6DCEDAB3" w:rsidR="002E2334" w:rsidRDefault="00000000" w:rsidP="002B3B35">
            <w:sdt>
              <w:sdtPr>
                <w:id w:val="-1815561756"/>
                <w:placeholder>
                  <w:docPart w:val="0A96AC16210C42F39C87354B7C953369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Website Design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473ADBB2" w14:textId="53607773" w:rsidR="002E2334" w:rsidRDefault="00000000" w:rsidP="002B3B35">
            <w:sdt>
              <w:sdtPr>
                <w:id w:val="366349057"/>
                <w:placeholder>
                  <w:docPart w:val="11089552361648CD92953D7964E72791"/>
                </w:placeholder>
                <w15:appearance w15:val="hidden"/>
              </w:sdtPr>
              <w:sdtContent>
                <w:proofErr w:type="gramStart"/>
                <w:r w:rsidR="00117054">
                  <w:t xml:space="preserve">240.31</w:t>
                </w:r>
              </w:sdtContent>
            </w:sdt>
            <w:r w:rsidR="002B3B35">
              <w:t xml:space="preserve"> </w:t>
            </w:r>
          </w:p>
        </w:tc>
        <w:tc>
          <w:tcPr>
            <w:tcW w:w="1800" w:type="dxa"/>
          </w:tcPr>
          <w:p w14:paraId="380B1E7F" w14:textId="121FA8AC" w:rsidR="002E2334" w:rsidRDefault="00000000" w:rsidP="002B3B35">
            <w:sdt>
              <w:sdtPr>
                <w:id w:val="371351225"/>
                <w:placeholder>
                  <w:docPart w:val="4A1B659092B749F4B419779215BB317A"/>
                </w:placeholder>
                <w15:appearance w15:val="hidden"/>
              </w:sdtPr>
              <w:sdtContent>
                <w:proofErr w:type="gramStart"/>
                <w:r w:rsidR="00117054">
                  <w:t xml:space="preserve">3743.77</w:t>
                </w:r>
              </w:sdtContent>
            </w:sdt>
            <w:r w:rsidR="002B3B35">
              <w:t xml:space="preserve"> </w:t>
            </w:r>
          </w:p>
        </w:tc>
      </w:tr>
      <w:tr w:rsidR="002E2334" w14:paraId="5020048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46A94F0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4A0773" w14:textId="77777777" w:rsidR="002E2334" w:rsidRDefault="002E2334" w:rsidP="00CF1E1B"/>
        </w:tc>
        <w:tc>
          <w:tcPr>
            <w:tcW w:w="3240" w:type="dxa"/>
          </w:tcPr>
          <w:p w14:paraId="7B0CB84A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3206F634" w14:textId="77777777" w:rsidR="002E2334" w:rsidRDefault="002E2334" w:rsidP="00CF1E1B">
            <w:pPr>
              <w:pStyle w:val="Amount"/>
            </w:pPr>
          </w:p>
        </w:tc>
      </w:tr>
      <w:tr w:rsidR="002E2334" w14:paraId="1AF67FC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75A8E8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19AE12" w14:textId="77777777" w:rsidR="002E2334" w:rsidRDefault="002E2334" w:rsidP="00CF1E1B"/>
        </w:tc>
        <w:tc>
          <w:tcPr>
            <w:tcW w:w="3240" w:type="dxa"/>
          </w:tcPr>
          <w:p w14:paraId="3C37E63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4786D718" w14:textId="35CC504C" w:rsidR="002E2334" w:rsidRDefault="002E2334" w:rsidP="00CF1E1B">
            <w:pPr>
              <w:pStyle w:val="Amount"/>
            </w:pPr>
          </w:p>
        </w:tc>
      </w:tr>
      <w:tr w:rsidR="002E2334" w14:paraId="4E8A597F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D90906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2E012945" w14:textId="77777777" w:rsidR="002E2334" w:rsidRDefault="002E2334" w:rsidP="00CF1E1B"/>
        </w:tc>
        <w:tc>
          <w:tcPr>
            <w:tcW w:w="3240" w:type="dxa"/>
          </w:tcPr>
          <w:p w14:paraId="7D991228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745A7D6B" w14:textId="3E543152" w:rsidR="002E2334" w:rsidRDefault="002E2334" w:rsidP="00CF1E1B">
            <w:pPr>
              <w:pStyle w:val="Amount"/>
            </w:pPr>
          </w:p>
        </w:tc>
      </w:tr>
      <w:tr w:rsidR="002E2334" w14:paraId="5ED2A2A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2C983F12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B85886" w14:textId="77777777" w:rsidR="002E2334" w:rsidRDefault="002E2334" w:rsidP="00CF1E1B"/>
        </w:tc>
        <w:tc>
          <w:tcPr>
            <w:tcW w:w="3240" w:type="dxa"/>
          </w:tcPr>
          <w:p w14:paraId="2628F55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0C597463" w14:textId="4641EEBA" w:rsidR="002E2334" w:rsidRDefault="002E2334" w:rsidP="00CF1E1B">
            <w:pPr>
              <w:pStyle w:val="Amount"/>
            </w:pPr>
          </w:p>
        </w:tc>
      </w:tr>
      <w:tr w:rsidR="002E2334" w14:paraId="380DE01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1B6AC58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FE9757" w14:textId="77777777" w:rsidR="002E2334" w:rsidRDefault="002E2334" w:rsidP="00CF1E1B"/>
        </w:tc>
        <w:tc>
          <w:tcPr>
            <w:tcW w:w="3240" w:type="dxa"/>
          </w:tcPr>
          <w:p w14:paraId="2D00C99C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24339D2" w14:textId="639BD456" w:rsidR="002E2334" w:rsidRDefault="002E2334" w:rsidP="00CF1E1B">
            <w:pPr>
              <w:pStyle w:val="Amount"/>
            </w:pPr>
          </w:p>
        </w:tc>
      </w:tr>
      <w:tr w:rsidR="002E2334" w14:paraId="70E4A04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75AB20B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3D6D01C0" w14:textId="77777777" w:rsidR="002E2334" w:rsidRDefault="002E2334" w:rsidP="00CF1E1B"/>
        </w:tc>
        <w:tc>
          <w:tcPr>
            <w:tcW w:w="3240" w:type="dxa"/>
          </w:tcPr>
          <w:p w14:paraId="19E8ED9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7F01865" w14:textId="6E3FB10D" w:rsidR="002E2334" w:rsidRDefault="002E2334" w:rsidP="00CF1E1B">
            <w:pPr>
              <w:pStyle w:val="Amount"/>
            </w:pPr>
          </w:p>
        </w:tc>
      </w:tr>
      <w:tr w:rsidR="002E2334" w14:paraId="3640662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DE67A0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5DE3052D" w14:textId="77777777" w:rsidR="002E2334" w:rsidRDefault="002E2334" w:rsidP="00CF1E1B"/>
        </w:tc>
        <w:tc>
          <w:tcPr>
            <w:tcW w:w="3240" w:type="dxa"/>
          </w:tcPr>
          <w:p w14:paraId="694A6B8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670B4419" w14:textId="7D29B5F8" w:rsidR="002E2334" w:rsidRDefault="002E2334" w:rsidP="00CF1E1B">
            <w:pPr>
              <w:pStyle w:val="Amount"/>
            </w:pPr>
          </w:p>
        </w:tc>
      </w:tr>
      <w:tr w:rsidR="002E2334" w14:paraId="370192B9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5F9C7FD2" w14:textId="77777777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11E09354" w14:textId="77777777" w:rsidR="002E2334" w:rsidRPr="002B3B35" w:rsidRDefault="00000000" w:rsidP="002B3B35">
            <w:pPr>
              <w:pStyle w:val="Heading2"/>
            </w:pPr>
            <w:sdt>
              <w:sdtPr>
                <w:id w:val="-1374305475"/>
                <w:placeholder>
                  <w:docPart w:val="EA4D7C99D5174A8A8208BE7B65689958"/>
                </w:placeholder>
                <w:showingPlcHdr/>
                <w15:appearance w15:val="hidden"/>
              </w:sdtPr>
              <w:sdtContent>
                <w:r w:rsidR="00FC1A3C" w:rsidRPr="002B3B35">
                  <w:t>Subtotal</w:t>
                </w:r>
              </w:sdtContent>
            </w:sdt>
          </w:p>
        </w:tc>
        <w:tc>
          <w:tcPr>
            <w:tcW w:w="1800" w:type="dxa"/>
          </w:tcPr>
          <w:p w14:paraId="6F80B08A" w14:textId="0BFD6842" w:rsidR="002E2334" w:rsidRPr="002B3B35" w:rsidRDefault="00000000" w:rsidP="002B3B35">
            <w:pPr>
              <w:pStyle w:val="Amount"/>
            </w:pPr>
            <w:sdt>
              <w:sdtPr>
                <w:id w:val="1354756743"/>
                <w:placeholder>
                  <w:docPart w:val="D32A1F718BC8466CBB391FDCC16676AA"/>
                </w:placeholder>
                <w15:appearance w15:val="hidden"/>
              </w:sdtPr>
              <w:sdtContent>
                <w:proofErr w:type="gramStart"/>
                <w:r w:rsidR="00117054">
                  <w:t xml:space="preserve">4477476.0</w:t>
                </w:r>
              </w:sdtContent>
            </w:sdt>
            <w:r w:rsidR="002B3B35" w:rsidRPr="002B3B35">
              <w:t xml:space="preserve"> </w:t>
            </w:r>
          </w:p>
        </w:tc>
      </w:tr>
      <w:tr w:rsidR="002E2334" w14:paraId="63CDB22E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7E08E6FA" w14:textId="1CF5BE5F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top w:val="nil"/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3691FA29" w14:textId="77777777" w:rsidR="002E2334" w:rsidRPr="0049045D" w:rsidRDefault="00000000" w:rsidP="00CF1E1B">
            <w:pPr>
              <w:pStyle w:val="Total"/>
            </w:pPr>
            <w:sdt>
              <w:sdtPr>
                <w:id w:val="456000074"/>
                <w:placeholder>
                  <w:docPart w:val="BD224B7C0967417894475446F8DAF65C"/>
                </w:placeholder>
                <w:showingPlcHdr/>
                <w15:appearance w15:val="hidden"/>
              </w:sdtPr>
              <w:sdtContent>
                <w:r w:rsidR="002101FC" w:rsidRPr="002B3B35">
                  <w:t>TOTAL DUE</w:t>
                </w:r>
              </w:sdtContent>
            </w:sdt>
          </w:p>
        </w:tc>
        <w:tc>
          <w:tcPr>
            <w:tcW w:w="1800" w:type="dxa"/>
          </w:tcPr>
          <w:p w14:paraId="1936BBC2" w14:textId="35FC484D" w:rsidR="002E2334" w:rsidRPr="002B3B35" w:rsidRDefault="00000000" w:rsidP="002B3B35">
            <w:pPr>
              <w:pStyle w:val="Amount"/>
            </w:pPr>
            <w:sdt>
              <w:sdtPr>
                <w:id w:val="1697276589"/>
                <w:placeholder>
                  <w:docPart w:val="01DA73BF1D4C4AE1A0349A40C72273B9"/>
                </w:placeholder>
                <w15:appearance w15:val="hidden"/>
              </w:sdtPr>
              <w:sdtContent>
                <w:proofErr w:type="gramStart"/>
                <w:r w:rsidR="00117054">
                  <w:t xml:space="preserve">517116</w:t>
                </w:r>
              </w:sdtContent>
            </w:sdt>
            <w:r w:rsidR="002B3B35" w:rsidRPr="002B3B35">
              <w:t xml:space="preserve"> </w:t>
            </w:r>
          </w:p>
        </w:tc>
      </w:tr>
    </w:tbl>
    <w:p w14:paraId="65396B18" w14:textId="1418DF27" w:rsidR="00837ECD" w:rsidRPr="00837ECD" w:rsidRDefault="00117054" w:rsidP="002B3B3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356CAE3" wp14:editId="509A41B4">
                <wp:simplePos x="0" y="0"/>
                <wp:positionH relativeFrom="page">
                  <wp:align>right</wp:align>
                </wp:positionH>
                <wp:positionV relativeFrom="paragraph">
                  <wp:posOffset>1663065</wp:posOffset>
                </wp:positionV>
                <wp:extent cx="8069580" cy="213360"/>
                <wp:effectExtent l="0" t="0" r="7620" b="0"/>
                <wp:wrapNone/>
                <wp:docPr id="10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9580" cy="21336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63ED7" id="Rectangle 2" o:spid="_x0000_s1026" style="position:absolute;margin-left:584.2pt;margin-top:130.95pt;width:635.4pt;height:16.8pt;z-index:-2516541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" fillcolor="#f9f5df" stroked="f" strokeweight="2pt">
                <v:fill opacity="49087f"/>
                <w10:wrap anchorx="page"/>
              </v:rect>
            </w:pict>
          </mc:Fallback>
        </mc:AlternateContent>
      </w:r>
    </w:p>
    <w:sectPr w:rsidR="00837ECD" w:rsidRPr="00837ECD" w:rsidSect="002F202F">
      <w:pgSz w:w="12240" w:h="15840"/>
      <w:pgMar w:top="720" w:right="1080" w:bottom="720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5B358" w14:textId="77777777" w:rsidR="002F202F" w:rsidRDefault="002F202F">
      <w:pPr>
        <w:spacing w:line="240" w:lineRule="auto"/>
      </w:pPr>
      <w:r>
        <w:separator/>
      </w:r>
    </w:p>
    <w:p w14:paraId="1EAE2591" w14:textId="77777777" w:rsidR="002F202F" w:rsidRDefault="002F202F"/>
  </w:endnote>
  <w:endnote w:type="continuationSeparator" w:id="0">
    <w:p w14:paraId="568A261D" w14:textId="77777777" w:rsidR="002F202F" w:rsidRDefault="002F202F">
      <w:pPr>
        <w:spacing w:line="240" w:lineRule="auto"/>
      </w:pPr>
      <w:r>
        <w:continuationSeparator/>
      </w:r>
    </w:p>
    <w:p w14:paraId="0CE50FD0" w14:textId="77777777" w:rsidR="002F202F" w:rsidRDefault="002F20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F3FC4" w14:textId="77777777" w:rsidR="002F202F" w:rsidRDefault="002F202F">
      <w:pPr>
        <w:spacing w:line="240" w:lineRule="auto"/>
      </w:pPr>
      <w:r>
        <w:separator/>
      </w:r>
    </w:p>
    <w:p w14:paraId="6D6E23FB" w14:textId="77777777" w:rsidR="002F202F" w:rsidRDefault="002F202F"/>
  </w:footnote>
  <w:footnote w:type="continuationSeparator" w:id="0">
    <w:p w14:paraId="585988EB" w14:textId="77777777" w:rsidR="002F202F" w:rsidRDefault="002F202F">
      <w:pPr>
        <w:spacing w:line="240" w:lineRule="auto"/>
      </w:pPr>
      <w:r>
        <w:continuationSeparator/>
      </w:r>
    </w:p>
    <w:p w14:paraId="7DE6954E" w14:textId="77777777" w:rsidR="002F202F" w:rsidRDefault="002F20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32197">
    <w:abstractNumId w:val="9"/>
  </w:num>
  <w:num w:numId="2" w16cid:durableId="1263689397">
    <w:abstractNumId w:val="7"/>
  </w:num>
  <w:num w:numId="3" w16cid:durableId="886181725">
    <w:abstractNumId w:val="6"/>
  </w:num>
  <w:num w:numId="4" w16cid:durableId="1900748858">
    <w:abstractNumId w:val="5"/>
  </w:num>
  <w:num w:numId="5" w16cid:durableId="598028679">
    <w:abstractNumId w:val="4"/>
  </w:num>
  <w:num w:numId="6" w16cid:durableId="107555191">
    <w:abstractNumId w:val="8"/>
  </w:num>
  <w:num w:numId="7" w16cid:durableId="2105567018">
    <w:abstractNumId w:val="3"/>
  </w:num>
  <w:num w:numId="8" w16cid:durableId="475606500">
    <w:abstractNumId w:val="2"/>
  </w:num>
  <w:num w:numId="9" w16cid:durableId="37627659">
    <w:abstractNumId w:val="1"/>
  </w:num>
  <w:num w:numId="10" w16cid:durableId="34586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C2"/>
    <w:rsid w:val="00005E80"/>
    <w:rsid w:val="00055AF8"/>
    <w:rsid w:val="000A35CF"/>
    <w:rsid w:val="000E3B9B"/>
    <w:rsid w:val="00104133"/>
    <w:rsid w:val="00117054"/>
    <w:rsid w:val="0016751C"/>
    <w:rsid w:val="001B48BA"/>
    <w:rsid w:val="001E715A"/>
    <w:rsid w:val="001F1877"/>
    <w:rsid w:val="002101FC"/>
    <w:rsid w:val="0023477D"/>
    <w:rsid w:val="002464B9"/>
    <w:rsid w:val="002558FA"/>
    <w:rsid w:val="002917CA"/>
    <w:rsid w:val="002A2D7F"/>
    <w:rsid w:val="002B3B35"/>
    <w:rsid w:val="002E2334"/>
    <w:rsid w:val="002F202F"/>
    <w:rsid w:val="00323F56"/>
    <w:rsid w:val="00340EB7"/>
    <w:rsid w:val="00360420"/>
    <w:rsid w:val="003667F4"/>
    <w:rsid w:val="003B2AF8"/>
    <w:rsid w:val="003E09EB"/>
    <w:rsid w:val="00411211"/>
    <w:rsid w:val="0049045D"/>
    <w:rsid w:val="004F39FD"/>
    <w:rsid w:val="00550E0E"/>
    <w:rsid w:val="00590504"/>
    <w:rsid w:val="005E4663"/>
    <w:rsid w:val="00616194"/>
    <w:rsid w:val="00687D64"/>
    <w:rsid w:val="006A3739"/>
    <w:rsid w:val="006C347C"/>
    <w:rsid w:val="0074456D"/>
    <w:rsid w:val="007577D4"/>
    <w:rsid w:val="007633A6"/>
    <w:rsid w:val="00793AFB"/>
    <w:rsid w:val="007D3668"/>
    <w:rsid w:val="008013D8"/>
    <w:rsid w:val="00802E94"/>
    <w:rsid w:val="008049DB"/>
    <w:rsid w:val="008140A5"/>
    <w:rsid w:val="00822559"/>
    <w:rsid w:val="00837ECD"/>
    <w:rsid w:val="0085068A"/>
    <w:rsid w:val="00895598"/>
    <w:rsid w:val="008C6DD2"/>
    <w:rsid w:val="008D78D3"/>
    <w:rsid w:val="00907574"/>
    <w:rsid w:val="00912FE7"/>
    <w:rsid w:val="00934F6F"/>
    <w:rsid w:val="00965089"/>
    <w:rsid w:val="00966901"/>
    <w:rsid w:val="00981A82"/>
    <w:rsid w:val="009E48CB"/>
    <w:rsid w:val="00A93410"/>
    <w:rsid w:val="00AD5CD5"/>
    <w:rsid w:val="00AE1839"/>
    <w:rsid w:val="00AF3308"/>
    <w:rsid w:val="00B46F8C"/>
    <w:rsid w:val="00B55ABE"/>
    <w:rsid w:val="00B64330"/>
    <w:rsid w:val="00B6553F"/>
    <w:rsid w:val="00B76A92"/>
    <w:rsid w:val="00B94BB4"/>
    <w:rsid w:val="00BB4862"/>
    <w:rsid w:val="00BB7411"/>
    <w:rsid w:val="00BE23D6"/>
    <w:rsid w:val="00BF2506"/>
    <w:rsid w:val="00C3067E"/>
    <w:rsid w:val="00C47CCF"/>
    <w:rsid w:val="00C85F6F"/>
    <w:rsid w:val="00CD1D7E"/>
    <w:rsid w:val="00CE7F7E"/>
    <w:rsid w:val="00CF07F2"/>
    <w:rsid w:val="00CF1E1B"/>
    <w:rsid w:val="00D14A78"/>
    <w:rsid w:val="00D2203C"/>
    <w:rsid w:val="00D33C94"/>
    <w:rsid w:val="00D756D4"/>
    <w:rsid w:val="00D934CD"/>
    <w:rsid w:val="00DD1F67"/>
    <w:rsid w:val="00DD6CB4"/>
    <w:rsid w:val="00E1618E"/>
    <w:rsid w:val="00E171C2"/>
    <w:rsid w:val="00E9657B"/>
    <w:rsid w:val="00EA4C0B"/>
    <w:rsid w:val="00F30ED8"/>
    <w:rsid w:val="00F55CCF"/>
    <w:rsid w:val="00FB740F"/>
    <w:rsid w:val="00FB7708"/>
    <w:rsid w:val="00FC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95FC09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054"/>
    <w:rPr>
      <w:spacing w:val="4"/>
      <w:sz w:val="20"/>
    </w:rPr>
  </w:style>
  <w:style w:type="paragraph" w:styleId="Heading1">
    <w:name w:val="heading 1"/>
    <w:basedOn w:val="Normal"/>
    <w:link w:val="Heading1Char"/>
    <w:uiPriority w:val="1"/>
    <w:qFormat/>
    <w:rsid w:val="00CF1E1B"/>
    <w:pPr>
      <w:outlineLvl w:val="0"/>
    </w:pPr>
    <w:rPr>
      <w:rFonts w:asciiTheme="majorHAnsi" w:hAnsiTheme="majorHAnsi" w:cs="Times New Roman (Body CS)"/>
      <w:b/>
      <w:caps/>
      <w:color w:val="717610" w:themeColor="accent5" w:themeShade="BF"/>
      <w:sz w:val="92"/>
    </w:rPr>
  </w:style>
  <w:style w:type="paragraph" w:styleId="Heading2">
    <w:name w:val="heading 2"/>
    <w:basedOn w:val="Normal"/>
    <w:link w:val="Heading2Char"/>
    <w:uiPriority w:val="1"/>
    <w:qFormat/>
    <w:rsid w:val="002B3B35"/>
    <w:pPr>
      <w:jc w:val="right"/>
      <w:outlineLvl w:val="1"/>
    </w:pPr>
  </w:style>
  <w:style w:type="paragraph" w:styleId="Heading3">
    <w:name w:val="heading 3"/>
    <w:basedOn w:val="Normal"/>
    <w:link w:val="Heading3Char"/>
    <w:uiPriority w:val="1"/>
    <w:rsid w:val="00912FE7"/>
    <w:pPr>
      <w:outlineLvl w:val="2"/>
    </w:pPr>
    <w:rPr>
      <w:b/>
      <w:caps/>
      <w:szCs w:val="16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0E3B9B"/>
    <w:pPr>
      <w:keepNext/>
      <w:keepLines/>
      <w:jc w:val="center"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6DC2BC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sid w:val="00CF1E1B"/>
    <w:rPr>
      <w:rFonts w:asciiTheme="majorHAnsi" w:hAnsiTheme="majorHAnsi" w:cs="Times New Roman (Body CS)"/>
      <w:b/>
      <w:caps/>
      <w:color w:val="717610" w:themeColor="accent5" w:themeShade="BF"/>
      <w:spacing w:val="4"/>
      <w:sz w:val="92"/>
    </w:rPr>
  </w:style>
  <w:style w:type="character" w:customStyle="1" w:styleId="Heading2Char">
    <w:name w:val="Heading 2 Char"/>
    <w:basedOn w:val="DefaultParagraphFont"/>
    <w:link w:val="Heading2"/>
    <w:uiPriority w:val="1"/>
    <w:rsid w:val="002B3B35"/>
    <w:rPr>
      <w:spacing w:val="4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rsid w:val="00912FE7"/>
    <w:rPr>
      <w:b/>
      <w:caps/>
      <w:spacing w:val="4"/>
      <w:sz w:val="20"/>
      <w:szCs w:val="16"/>
    </w:rPr>
  </w:style>
  <w:style w:type="paragraph" w:customStyle="1" w:styleId="Amount">
    <w:name w:val="Amount"/>
    <w:basedOn w:val="Normal"/>
    <w:uiPriority w:val="6"/>
    <w:qFormat/>
    <w:rsid w:val="002B3B35"/>
    <w:pPr>
      <w:jc w:val="center"/>
    </w:pPr>
    <w:rPr>
      <w:szCs w:val="20"/>
    </w:rPr>
  </w:style>
  <w:style w:type="paragraph" w:customStyle="1" w:styleId="Instructions">
    <w:name w:val="Instructions"/>
    <w:basedOn w:val="Normal"/>
    <w:uiPriority w:val="8"/>
    <w:semiHidden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semiHidden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semiHidden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49045D"/>
    <w:pPr>
      <w:spacing w:after="400"/>
      <w:contextualSpacing/>
    </w:pPr>
    <w:rPr>
      <w:rFonts w:asciiTheme="majorHAnsi" w:eastAsiaTheme="majorEastAsia" w:hAnsiTheme="majorHAnsi" w:cstheme="majorBidi"/>
      <w:color w:val="878787" w:themeColor="accent2" w:themeShade="BF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49045D"/>
    <w:rPr>
      <w:rFonts w:asciiTheme="majorHAnsi" w:eastAsiaTheme="majorEastAsia" w:hAnsiTheme="majorHAnsi" w:cstheme="majorBidi"/>
      <w:color w:val="878787" w:themeColor="accent2" w:themeShade="BF"/>
      <w:spacing w:val="4"/>
      <w:kern w:val="28"/>
      <w:sz w:val="52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semiHidden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01FC"/>
    <w:rPr>
      <w:spacing w:val="4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01FC"/>
    <w:rPr>
      <w:spacing w:val="4"/>
      <w:sz w:val="20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semiHidden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2101FC"/>
    <w:rPr>
      <w:rFonts w:asciiTheme="majorHAnsi" w:eastAsiaTheme="majorEastAsia" w:hAnsiTheme="majorHAnsi" w:cstheme="majorBidi"/>
      <w:iCs/>
      <w:caps/>
      <w:spacing w:val="4"/>
      <w:sz w:val="20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2101FC"/>
    <w:rPr>
      <w:rFonts w:asciiTheme="majorHAnsi" w:eastAsiaTheme="majorEastAsia" w:hAnsiTheme="majorHAnsi" w:cstheme="majorBidi"/>
      <w:color w:val="6DC2BC" w:themeColor="accent1" w:themeShade="BF"/>
      <w:spacing w:val="4"/>
      <w:sz w:val="20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2101FC"/>
    <w:rPr>
      <w:rFonts w:asciiTheme="majorHAnsi" w:eastAsiaTheme="majorEastAsia" w:hAnsiTheme="majorHAnsi" w:cstheme="majorBidi"/>
      <w:color w:val="3B8E88" w:themeColor="accent1" w:themeShade="7F"/>
      <w:spacing w:val="4"/>
      <w:sz w:val="20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2101FC"/>
    <w:rPr>
      <w:rFonts w:asciiTheme="majorHAnsi" w:eastAsiaTheme="majorEastAsia" w:hAnsiTheme="majorHAnsi" w:cstheme="majorBidi"/>
      <w:i/>
      <w:iCs/>
      <w:color w:val="3B8E88" w:themeColor="accent1" w:themeShade="7F"/>
      <w:spacing w:val="4"/>
      <w:sz w:val="20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101FC"/>
    <w:rPr>
      <w:rFonts w:asciiTheme="majorHAnsi" w:eastAsiaTheme="majorEastAsia" w:hAnsiTheme="majorHAnsi" w:cstheme="majorBidi"/>
      <w:color w:val="272727" w:themeColor="text1" w:themeTint="D8"/>
      <w:spacing w:val="4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101FC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0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6DC2BC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6DC2BC" w:themeColor="accent1" w:themeShade="BF"/>
        <w:left w:val="single" w:sz="2" w:space="10" w:color="6DC2BC" w:themeColor="accent1" w:themeShade="BF"/>
        <w:bottom w:val="single" w:sz="2" w:space="10" w:color="6DC2BC" w:themeColor="accent1" w:themeShade="BF"/>
        <w:right w:val="single" w:sz="2" w:space="10" w:color="6DC2BC" w:themeColor="accent1" w:themeShade="BF"/>
      </w:pBdr>
      <w:ind w:left="1152" w:right="1152"/>
    </w:pPr>
    <w:rPr>
      <w:i/>
      <w:iCs/>
      <w:color w:val="6DC2BC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2B3B35"/>
    <w:pPr>
      <w:jc w:val="center"/>
    </w:pPr>
    <w:tblPr>
      <w:tblStyleRowBandSize w:val="1"/>
      <w:jc w:val="center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DFCE61" w:themeColor="accent6"/>
        <w:insideV w:val="single" w:sz="4" w:space="0" w:color="DFCE61" w:themeColor="accent6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single" w:sz="4" w:space="0" w:color="DFCE61" w:themeColor="accent6"/>
          <w:insideV w:val="single" w:sz="4" w:space="0" w:color="DFCE61" w:themeColor="accent6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DFCE61" w:themeColor="accent6"/>
        </w:tcBorders>
      </w:tcPr>
    </w:tblStylePr>
    <w:tblStylePr w:type="firstCol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</w:tcBorders>
        <w:shd w:val="clear" w:color="808000" w:fill="auto"/>
      </w:tcPr>
    </w:tblStylePr>
    <w:tblStylePr w:type="band1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ers">
    <w:name w:val="Headers"/>
    <w:basedOn w:val="Normal"/>
    <w:qFormat/>
    <w:rsid w:val="00687D64"/>
    <w:rPr>
      <w:b/>
      <w:caps/>
      <w:color w:val="4B4F0B" w:themeColor="accent5" w:themeShade="80"/>
      <w:szCs w:val="20"/>
    </w:rPr>
  </w:style>
  <w:style w:type="paragraph" w:customStyle="1" w:styleId="Invoice">
    <w:name w:val="Invoice"/>
    <w:basedOn w:val="Headers"/>
    <w:next w:val="Headers"/>
    <w:rsid w:val="00DD1F67"/>
    <w:rPr>
      <w:rFonts w:cs="Times New Roman (Body CS)"/>
      <w:color w:val="989F16" w:themeColor="accent5"/>
      <w:sz w:val="48"/>
      <w14:textFill>
        <w14:solidFill>
          <w14:schemeClr w14:val="accent5">
            <w14:lumMod w14:val="40000"/>
            <w14:lumOff w14:val="60000"/>
            <w14:lumMod w14:val="75000"/>
          </w14:schemeClr>
        </w14:solidFill>
      </w14:textFill>
    </w:rPr>
  </w:style>
  <w:style w:type="paragraph" w:customStyle="1" w:styleId="Total">
    <w:name w:val="Total"/>
    <w:basedOn w:val="Amount"/>
    <w:qFormat/>
    <w:rsid w:val="002B3B35"/>
    <w:pPr>
      <w:jc w:val="right"/>
    </w:pPr>
    <w:rPr>
      <w:b/>
      <w:bCs/>
      <w:color w:val="4B4F0B" w:themeColor="accent5" w:themeShade="80"/>
      <w:sz w:val="22"/>
    </w:rPr>
  </w:style>
  <w:style w:type="character" w:styleId="Emphasis">
    <w:name w:val="Emphasis"/>
    <w:uiPriority w:val="20"/>
    <w:qFormat/>
    <w:rsid w:val="00CF1E1B"/>
    <w:rPr>
      <w:b/>
      <w:i w:val="0"/>
      <w:iCs/>
    </w:rPr>
  </w:style>
  <w:style w:type="character" w:customStyle="1" w:styleId="ui-provider">
    <w:name w:val="ui-provider"/>
    <w:basedOn w:val="DefaultParagraphFont"/>
    <w:rsid w:val="00E17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asic%20invoice%20with%20sales%20tax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0DC30AB3F2047579302BF9880EC5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9CFB2-B4E9-4C19-BE45-E22AC1A450BC}"/>
      </w:docPartPr>
      <w:docPartBody>
        <w:p w:rsidR="00000000" w:rsidRDefault="00000000">
          <w:pPr>
            <w:pStyle w:val="50DC30AB3F2047579302BF9880EC5698"/>
          </w:pPr>
          <w:r w:rsidRPr="00CF1E1B">
            <w:t>Invoice</w:t>
          </w:r>
        </w:p>
      </w:docPartBody>
    </w:docPart>
    <w:docPart>
      <w:docPartPr>
        <w:name w:val="33F3A3A13BBA45F8AAD7A8EF89595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2E4D0-F153-40C3-B841-5533C49E7BA0}"/>
      </w:docPartPr>
      <w:docPartBody>
        <w:p w:rsidR="00000000" w:rsidRDefault="00000000">
          <w:pPr>
            <w:pStyle w:val="33F3A3A13BBA45F8AAD7A8EF89595A35"/>
          </w:pPr>
          <w:r w:rsidRPr="00FC1A3C">
            <w:t>Invoice #</w:t>
          </w:r>
        </w:p>
      </w:docPartBody>
    </w:docPart>
    <w:docPart>
      <w:docPartPr>
        <w:name w:val="E42347AE4CD54F8FAC564BC2FDA37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F80DF-994E-44A8-AD3C-45D5664830C8}"/>
      </w:docPartPr>
      <w:docPartBody>
        <w:p w:rsidR="00000000" w:rsidRDefault="00000000">
          <w:pPr>
            <w:pStyle w:val="E42347AE4CD54F8FAC564BC2FDA3729C"/>
          </w:pPr>
          <w:r w:rsidRPr="002B3B35">
            <w:t>Date:</w:t>
          </w:r>
        </w:p>
      </w:docPartBody>
    </w:docPart>
    <w:docPart>
      <w:docPartPr>
        <w:name w:val="AA7AF527DA85468BA37E2EE5FAD22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217A3-0BC5-4233-9568-F5C3D6CBE859}"/>
      </w:docPartPr>
      <w:docPartBody>
        <w:p w:rsidR="00000000" w:rsidRDefault="00000000">
          <w:pPr>
            <w:pStyle w:val="AA7AF527DA85468BA37E2EE5FAD22147"/>
          </w:pPr>
          <w:r w:rsidRPr="00CF1E1B">
            <w:t>1/30/23</w:t>
          </w:r>
        </w:p>
      </w:docPartBody>
    </w:docPart>
    <w:docPart>
      <w:docPartPr>
        <w:name w:val="AF12881A0B4B465384892258C0A82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69711-5B88-41D8-8C60-DCFEDA5A0974}"/>
      </w:docPartPr>
      <w:docPartBody>
        <w:p w:rsidR="00000000" w:rsidRDefault="00000000">
          <w:pPr>
            <w:pStyle w:val="AF12881A0B4B465384892258C0A82AD8"/>
          </w:pPr>
          <w:r w:rsidRPr="00CF1E1B">
            <w:t>Purchased by:</w:t>
          </w:r>
        </w:p>
      </w:docPartBody>
    </w:docPart>
    <w:docPart>
      <w:docPartPr>
        <w:name w:val="308FFD376DE846B2ADBAF4F535153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D9A87-DDF8-4325-8692-A0C6F425D73A}"/>
      </w:docPartPr>
      <w:docPartBody>
        <w:p w:rsidR="00000000" w:rsidRDefault="00000000">
          <w:pPr>
            <w:pStyle w:val="308FFD376DE846B2ADBAF4F535153036"/>
          </w:pPr>
          <w:r w:rsidRPr="00CF1E1B">
            <w:t>Liane Cormier</w:t>
          </w:r>
        </w:p>
      </w:docPartBody>
    </w:docPart>
    <w:docPart>
      <w:docPartPr>
        <w:name w:val="11346109CF27438C837059EF7011E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6C27A-935C-471A-8801-303DDD0E2EC3}"/>
      </w:docPartPr>
      <w:docPartBody>
        <w:p w:rsidR="00000000" w:rsidRDefault="00000000">
          <w:pPr>
            <w:pStyle w:val="11346109CF27438C837059EF7011E54D"/>
          </w:pPr>
          <w:r w:rsidRPr="00CF1E1B">
            <w:t>The Social Strategists</w:t>
          </w:r>
        </w:p>
      </w:docPartBody>
    </w:docPart>
    <w:docPart>
      <w:docPartPr>
        <w:name w:val="D7F88FA9BAB14321A3F1AC326F5A1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D5EEC-0251-41D3-8F4D-8F123B6AA02D}"/>
      </w:docPartPr>
      <w:docPartBody>
        <w:p w:rsidR="00000000" w:rsidRDefault="00000000">
          <w:pPr>
            <w:pStyle w:val="D7F88FA9BAB14321A3F1AC326F5A1379"/>
          </w:pPr>
          <w:r w:rsidRPr="00CF1E1B">
            <w:t>4321 Maplewood Ave</w:t>
          </w:r>
        </w:p>
      </w:docPartBody>
    </w:docPart>
    <w:docPart>
      <w:docPartPr>
        <w:name w:val="150C9F55F4794F66A9E2AA79E0B1A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465E2-267D-4604-85D7-205C9D6D83C7}"/>
      </w:docPartPr>
      <w:docPartBody>
        <w:p w:rsidR="00000000" w:rsidRDefault="00000000">
          <w:pPr>
            <w:pStyle w:val="150C9F55F4794F66A9E2AA79E0B1A82D"/>
          </w:pPr>
          <w:r w:rsidRPr="00CF1E1B">
            <w:t>Phone:</w:t>
          </w:r>
        </w:p>
      </w:docPartBody>
    </w:docPart>
    <w:docPart>
      <w:docPartPr>
        <w:name w:val="79B6A3157F42494AA9404A7D9A143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E03DE-FF0E-4FA6-8FAC-74BEA0D62E50}"/>
      </w:docPartPr>
      <w:docPartBody>
        <w:p w:rsidR="00000000" w:rsidRDefault="00000000">
          <w:pPr>
            <w:pStyle w:val="79B6A3157F42494AA9404A7D9A14395B"/>
          </w:pPr>
          <w:r w:rsidRPr="00CF1E1B">
            <w:t>111-222-3333</w:t>
          </w:r>
        </w:p>
      </w:docPartBody>
    </w:docPart>
    <w:docPart>
      <w:docPartPr>
        <w:name w:val="15EB18533DC648BB92598A4479A6D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B87E0-01C1-4E84-9CC7-C56D55D57A78}"/>
      </w:docPartPr>
      <w:docPartBody>
        <w:p w:rsidR="00000000" w:rsidRDefault="00000000">
          <w:pPr>
            <w:pStyle w:val="15EB18533DC648BB92598A4479A6DC5E"/>
          </w:pPr>
          <w:r w:rsidRPr="0049045D">
            <w:t>Ship To:</w:t>
          </w:r>
        </w:p>
      </w:docPartBody>
    </w:docPart>
    <w:docPart>
      <w:docPartPr>
        <w:name w:val="C31FBCDF49614FA6A011277629670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C090F-BA5A-4FBE-8E5E-B2997A92F99D}"/>
      </w:docPartPr>
      <w:docPartBody>
        <w:p w:rsidR="00000000" w:rsidRDefault="00000000">
          <w:pPr>
            <w:pStyle w:val="C31FBCDF49614FA6A011277629670D86"/>
          </w:pPr>
          <w:r w:rsidRPr="00FC1A3C">
            <w:t>Quantity</w:t>
          </w:r>
        </w:p>
      </w:docPartBody>
    </w:docPart>
    <w:docPart>
      <w:docPartPr>
        <w:name w:val="3FDED8C97F784A9D9C42079D384F5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0B4F3-D4DB-4F73-9CD4-C1F2EE454DA5}"/>
      </w:docPartPr>
      <w:docPartBody>
        <w:p w:rsidR="00000000" w:rsidRDefault="00000000">
          <w:pPr>
            <w:pStyle w:val="3FDED8C97F784A9D9C42079D384F5122"/>
          </w:pPr>
          <w:r w:rsidRPr="00FC1A3C">
            <w:t>Description</w:t>
          </w:r>
        </w:p>
      </w:docPartBody>
    </w:docPart>
    <w:docPart>
      <w:docPartPr>
        <w:name w:val="6513B451EA3F4CCBAF342990BE574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44ED2-F2BE-4CCB-A261-2D3057C43A28}"/>
      </w:docPartPr>
      <w:docPartBody>
        <w:p w:rsidR="00000000" w:rsidRDefault="00000000">
          <w:pPr>
            <w:pStyle w:val="6513B451EA3F4CCBAF342990BE57408F"/>
          </w:pPr>
          <w:r w:rsidRPr="00FC1A3C">
            <w:t xml:space="preserve">Unit Price </w:t>
          </w:r>
        </w:p>
      </w:docPartBody>
    </w:docPart>
    <w:docPart>
      <w:docPartPr>
        <w:name w:val="FA7ADC4C8F0F45289C02D520CF03E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3AE86-520E-45C9-9E1E-205523B32138}"/>
      </w:docPartPr>
      <w:docPartBody>
        <w:p w:rsidR="00000000" w:rsidRDefault="00000000">
          <w:pPr>
            <w:pStyle w:val="FA7ADC4C8F0F45289C02D520CF03EE31"/>
          </w:pPr>
          <w:r w:rsidRPr="00FC1A3C">
            <w:t>Total</w:t>
          </w:r>
        </w:p>
      </w:docPartBody>
    </w:docPart>
    <w:docPart>
      <w:docPartPr>
        <w:name w:val="1DB6E284B2F24092ABE0BE883A689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3FFE1-83FB-4634-86B1-5A782592D303}"/>
      </w:docPartPr>
      <w:docPartBody>
        <w:p w:rsidR="00000000" w:rsidRDefault="00000000">
          <w:pPr>
            <w:pStyle w:val="1DB6E284B2F24092ABE0BE883A68943A"/>
          </w:pPr>
          <w:r w:rsidRPr="002B3B35">
            <w:t>1 TB</w:t>
          </w:r>
        </w:p>
      </w:docPartBody>
    </w:docPart>
    <w:docPart>
      <w:docPartPr>
        <w:name w:val="0A96AC16210C42F39C87354B7C953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A459E-C3FE-422D-B06A-977F279256B5}"/>
      </w:docPartPr>
      <w:docPartBody>
        <w:p w:rsidR="00000000" w:rsidRDefault="00000000">
          <w:pPr>
            <w:pStyle w:val="0A96AC16210C42F39C87354B7C953369"/>
          </w:pPr>
          <w:r w:rsidRPr="002B3B35">
            <w:t>Cloud service</w:t>
          </w:r>
        </w:p>
      </w:docPartBody>
    </w:docPart>
    <w:docPart>
      <w:docPartPr>
        <w:name w:val="11089552361648CD92953D7964E72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525D5-C873-46AB-B5AF-F28C01CDD831}"/>
      </w:docPartPr>
      <w:docPartBody>
        <w:p w:rsidR="00000000" w:rsidRDefault="00000000">
          <w:pPr>
            <w:pStyle w:val="11089552361648CD92953D7964E72791"/>
          </w:pPr>
          <w:r w:rsidRPr="002B3B35">
            <w:t>99.99</w:t>
          </w:r>
        </w:p>
      </w:docPartBody>
    </w:docPart>
    <w:docPart>
      <w:docPartPr>
        <w:name w:val="4A1B659092B749F4B419779215BB3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8EE15-F1AE-4A52-98B5-68895800974A}"/>
      </w:docPartPr>
      <w:docPartBody>
        <w:p w:rsidR="00000000" w:rsidRDefault="00000000">
          <w:pPr>
            <w:pStyle w:val="4A1B659092B749F4B419779215BB317A"/>
          </w:pPr>
          <w:r w:rsidRPr="002B3B35">
            <w:t>99.99</w:t>
          </w:r>
        </w:p>
      </w:docPartBody>
    </w:docPart>
    <w:docPart>
      <w:docPartPr>
        <w:name w:val="EA4D7C99D5174A8A8208BE7B65689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BE637-0312-4C8B-9583-9CF909759892}"/>
      </w:docPartPr>
      <w:docPartBody>
        <w:p w:rsidR="00000000" w:rsidRDefault="00000000">
          <w:pPr>
            <w:pStyle w:val="EA4D7C99D5174A8A8208BE7B65689958"/>
          </w:pPr>
          <w:r w:rsidRPr="002B3B35">
            <w:t>Subtotal</w:t>
          </w:r>
        </w:p>
      </w:docPartBody>
    </w:docPart>
    <w:docPart>
      <w:docPartPr>
        <w:name w:val="D32A1F718BC8466CBB391FDCC1667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C6433-FCF4-4A3D-A2C8-9088B1A26071}"/>
      </w:docPartPr>
      <w:docPartBody>
        <w:p w:rsidR="00000000" w:rsidRDefault="00000000">
          <w:pPr>
            <w:pStyle w:val="D32A1F718BC8466CBB391FDCC16676AA"/>
          </w:pPr>
          <w:r w:rsidRPr="002B3B35">
            <w:t>99.99</w:t>
          </w:r>
        </w:p>
      </w:docPartBody>
    </w:docPart>
    <w:docPart>
      <w:docPartPr>
        <w:name w:val="BD224B7C0967417894475446F8DAF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D2E59-D246-4876-941F-417934DEA765}"/>
      </w:docPartPr>
      <w:docPartBody>
        <w:p w:rsidR="00000000" w:rsidRDefault="00000000">
          <w:pPr>
            <w:pStyle w:val="BD224B7C0967417894475446F8DAF65C"/>
          </w:pPr>
          <w:r w:rsidRPr="002B3B35">
            <w:t>TOTAL DUE</w:t>
          </w:r>
        </w:p>
      </w:docPartBody>
    </w:docPart>
    <w:docPart>
      <w:docPartPr>
        <w:name w:val="01DA73BF1D4C4AE1A0349A40C7227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0B6ED-94AE-413E-B7EE-414185C8E4A1}"/>
      </w:docPartPr>
      <w:docPartBody>
        <w:p w:rsidR="00000000" w:rsidRDefault="00000000">
          <w:pPr>
            <w:pStyle w:val="01DA73BF1D4C4AE1A0349A40C72273B9"/>
          </w:pPr>
          <w:r w:rsidRPr="002B3B35">
            <w:t>104.98</w:t>
          </w:r>
        </w:p>
      </w:docPartBody>
    </w:docPart>
    <w:docPart>
      <w:docPartPr>
        <w:name w:val="832ABA590BD84B7DBB14EEEC775A3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3C770-0FA0-40E0-8F19-8CB2F2B7001F}"/>
      </w:docPartPr>
      <w:docPartBody>
        <w:p w:rsidR="00000000" w:rsidRDefault="00BE7A1C" w:rsidP="00BE7A1C">
          <w:pPr>
            <w:pStyle w:val="832ABA590BD84B7DBB14EEEC775A30AF"/>
          </w:pPr>
          <w:r w:rsidRPr="00CF1E1B">
            <w:t>Liane Cormier</w:t>
          </w:r>
        </w:p>
      </w:docPartBody>
    </w:docPart>
    <w:docPart>
      <w:docPartPr>
        <w:name w:val="5D01CAB183214FEDAC582E8DEA821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5A69F-DDE3-4F5A-9798-392F33C5A144}"/>
      </w:docPartPr>
      <w:docPartBody>
        <w:p w:rsidR="00000000" w:rsidRDefault="00BE7A1C" w:rsidP="00BE7A1C">
          <w:pPr>
            <w:pStyle w:val="5D01CAB183214FEDAC582E8DEA8211B2"/>
          </w:pPr>
          <w:r w:rsidRPr="00CF1E1B">
            <w:t>The Social Strategists</w:t>
          </w:r>
        </w:p>
      </w:docPartBody>
    </w:docPart>
    <w:docPart>
      <w:docPartPr>
        <w:name w:val="54F0DF8C254C42B5B08645E8449BF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9B9C-B067-4199-8D81-7EB0233FA9D2}"/>
      </w:docPartPr>
      <w:docPartBody>
        <w:p w:rsidR="00000000" w:rsidRDefault="00BE7A1C" w:rsidP="00BE7A1C">
          <w:pPr>
            <w:pStyle w:val="54F0DF8C254C42B5B08645E8449BF22E"/>
          </w:pPr>
          <w:r w:rsidRPr="00CF1E1B">
            <w:t>4321 Maplewood Ave</w:t>
          </w:r>
        </w:p>
      </w:docPartBody>
    </w:docPart>
    <w:docPart>
      <w:docPartPr>
        <w:name w:val="392AA9472FC44A55A54BF7542D102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4A197-FC46-40D3-A15D-8EF9CD6BB96A}"/>
      </w:docPartPr>
      <w:docPartBody>
        <w:p w:rsidR="00000000" w:rsidRDefault="00BE7A1C" w:rsidP="00BE7A1C">
          <w:pPr>
            <w:pStyle w:val="392AA9472FC44A55A54BF7542D1023A3"/>
          </w:pPr>
          <w:r w:rsidRPr="00CF1E1B">
            <w:t>Phone:</w:t>
          </w:r>
        </w:p>
      </w:docPartBody>
    </w:docPart>
    <w:docPart>
      <w:docPartPr>
        <w:name w:val="82B09F0315974659A2BEFE9F19079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14318-17FF-4098-8624-002DC86D2C32}"/>
      </w:docPartPr>
      <w:docPartBody>
        <w:p w:rsidR="00000000" w:rsidRDefault="00BE7A1C" w:rsidP="00BE7A1C">
          <w:pPr>
            <w:pStyle w:val="82B09F0315974659A2BEFE9F19079BA6"/>
          </w:pPr>
          <w:r w:rsidRPr="00CF1E1B">
            <w:t>111-222-3333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1C"/>
    <w:rsid w:val="00317578"/>
    <w:rsid w:val="00BE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pPr>
      <w:spacing w:after="0" w:line="264" w:lineRule="auto"/>
      <w:jc w:val="right"/>
      <w:outlineLvl w:val="1"/>
    </w:pPr>
    <w:rPr>
      <w:spacing w:val="4"/>
      <w:kern w:val="0"/>
      <w:sz w:val="20"/>
      <w:szCs w:val="18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DC30AB3F2047579302BF9880EC5698">
    <w:name w:val="50DC30AB3F2047579302BF9880EC5698"/>
  </w:style>
  <w:style w:type="paragraph" w:customStyle="1" w:styleId="8489B8D4B46D41ACA771F377A305F70E">
    <w:name w:val="8489B8D4B46D41ACA771F377A305F70E"/>
  </w:style>
  <w:style w:type="paragraph" w:customStyle="1" w:styleId="E5850AD430FE451DB99AC1B210876410">
    <w:name w:val="E5850AD430FE451DB99AC1B210876410"/>
  </w:style>
  <w:style w:type="paragraph" w:customStyle="1" w:styleId="52EDDCF6BD424A1587DFC71AF892FA50">
    <w:name w:val="52EDDCF6BD424A1587DFC71AF892FA50"/>
  </w:style>
  <w:style w:type="paragraph" w:customStyle="1" w:styleId="91B3D27C00D946778E92FC9E68D1AE7C">
    <w:name w:val="91B3D27C00D946778E92FC9E68D1AE7C"/>
  </w:style>
  <w:style w:type="paragraph" w:customStyle="1" w:styleId="33F3A3A13BBA45F8AAD7A8EF89595A35">
    <w:name w:val="33F3A3A13BBA45F8AAD7A8EF89595A35"/>
  </w:style>
  <w:style w:type="paragraph" w:customStyle="1" w:styleId="87980ACD58D94E31AE20F6999F3DFBF9">
    <w:name w:val="87980ACD58D94E31AE20F6999F3DFBF9"/>
  </w:style>
  <w:style w:type="paragraph" w:customStyle="1" w:styleId="E42347AE4CD54F8FAC564BC2FDA3729C">
    <w:name w:val="E42347AE4CD54F8FAC564BC2FDA3729C"/>
  </w:style>
  <w:style w:type="paragraph" w:customStyle="1" w:styleId="AA7AF527DA85468BA37E2EE5FAD22147">
    <w:name w:val="AA7AF527DA85468BA37E2EE5FAD22147"/>
  </w:style>
  <w:style w:type="paragraph" w:customStyle="1" w:styleId="AF12881A0B4B465384892258C0A82AD8">
    <w:name w:val="AF12881A0B4B465384892258C0A82AD8"/>
  </w:style>
  <w:style w:type="paragraph" w:customStyle="1" w:styleId="308FFD376DE846B2ADBAF4F535153036">
    <w:name w:val="308FFD376DE846B2ADBAF4F535153036"/>
  </w:style>
  <w:style w:type="paragraph" w:customStyle="1" w:styleId="11346109CF27438C837059EF7011E54D">
    <w:name w:val="11346109CF27438C837059EF7011E54D"/>
  </w:style>
  <w:style w:type="paragraph" w:customStyle="1" w:styleId="D7F88FA9BAB14321A3F1AC326F5A1379">
    <w:name w:val="D7F88FA9BAB14321A3F1AC326F5A1379"/>
  </w:style>
  <w:style w:type="paragraph" w:customStyle="1" w:styleId="75BFF846C8E241F0B07D877CD0080FE1">
    <w:name w:val="75BFF846C8E241F0B07D877CD0080FE1"/>
  </w:style>
  <w:style w:type="paragraph" w:customStyle="1" w:styleId="150C9F55F4794F66A9E2AA79E0B1A82D">
    <w:name w:val="150C9F55F4794F66A9E2AA79E0B1A82D"/>
  </w:style>
  <w:style w:type="paragraph" w:customStyle="1" w:styleId="79B6A3157F42494AA9404A7D9A14395B">
    <w:name w:val="79B6A3157F42494AA9404A7D9A14395B"/>
  </w:style>
  <w:style w:type="paragraph" w:customStyle="1" w:styleId="15EB18533DC648BB92598A4479A6DC5E">
    <w:name w:val="15EB18533DC648BB92598A4479A6DC5E"/>
  </w:style>
  <w:style w:type="paragraph" w:customStyle="1" w:styleId="BB02E45B86F146069BA552B2D297378E">
    <w:name w:val="BB02E45B86F146069BA552B2D297378E"/>
  </w:style>
  <w:style w:type="paragraph" w:customStyle="1" w:styleId="8A8FB8FA31354FA69620E2E371C1E0EE">
    <w:name w:val="8A8FB8FA31354FA69620E2E371C1E0EE"/>
  </w:style>
  <w:style w:type="paragraph" w:customStyle="1" w:styleId="652134817E224C19BE692D4FDB2E29DB">
    <w:name w:val="652134817E224C19BE692D4FDB2E29DB"/>
  </w:style>
  <w:style w:type="paragraph" w:customStyle="1" w:styleId="DCFC2162C4F548CBB3549E047374FA28">
    <w:name w:val="DCFC2162C4F548CBB3549E047374FA28"/>
  </w:style>
  <w:style w:type="paragraph" w:customStyle="1" w:styleId="F95690BEAFA149749B10A7C957160271">
    <w:name w:val="F95690BEAFA149749B10A7C957160271"/>
  </w:style>
  <w:style w:type="paragraph" w:customStyle="1" w:styleId="CF63591DE52C486BAB7D2BDC786D6296">
    <w:name w:val="CF63591DE52C486BAB7D2BDC786D6296"/>
  </w:style>
  <w:style w:type="paragraph" w:customStyle="1" w:styleId="0D6D52EBE0454C62B4BAF3602FC9B91A">
    <w:name w:val="0D6D52EBE0454C62B4BAF3602FC9B91A"/>
  </w:style>
  <w:style w:type="paragraph" w:customStyle="1" w:styleId="D4CBC49ED1984B299B99F37AA7935525">
    <w:name w:val="D4CBC49ED1984B299B99F37AA7935525"/>
  </w:style>
  <w:style w:type="paragraph" w:customStyle="1" w:styleId="C31FBCDF49614FA6A011277629670D86">
    <w:name w:val="C31FBCDF49614FA6A011277629670D86"/>
  </w:style>
  <w:style w:type="paragraph" w:customStyle="1" w:styleId="3FDED8C97F784A9D9C42079D384F5122">
    <w:name w:val="3FDED8C97F784A9D9C42079D384F5122"/>
  </w:style>
  <w:style w:type="paragraph" w:customStyle="1" w:styleId="6513B451EA3F4CCBAF342990BE57408F">
    <w:name w:val="6513B451EA3F4CCBAF342990BE57408F"/>
  </w:style>
  <w:style w:type="paragraph" w:customStyle="1" w:styleId="FA7ADC4C8F0F45289C02D520CF03EE31">
    <w:name w:val="FA7ADC4C8F0F45289C02D520CF03EE31"/>
  </w:style>
  <w:style w:type="paragraph" w:customStyle="1" w:styleId="1DB6E284B2F24092ABE0BE883A68943A">
    <w:name w:val="1DB6E284B2F24092ABE0BE883A68943A"/>
  </w:style>
  <w:style w:type="paragraph" w:customStyle="1" w:styleId="0A96AC16210C42F39C87354B7C953369">
    <w:name w:val="0A96AC16210C42F39C87354B7C953369"/>
  </w:style>
  <w:style w:type="paragraph" w:customStyle="1" w:styleId="11089552361648CD92953D7964E72791">
    <w:name w:val="11089552361648CD92953D7964E72791"/>
  </w:style>
  <w:style w:type="paragraph" w:customStyle="1" w:styleId="4A1B659092B749F4B419779215BB317A">
    <w:name w:val="4A1B659092B749F4B419779215BB317A"/>
  </w:style>
  <w:style w:type="paragraph" w:customStyle="1" w:styleId="EA4D7C99D5174A8A8208BE7B65689958">
    <w:name w:val="EA4D7C99D5174A8A8208BE7B65689958"/>
  </w:style>
  <w:style w:type="paragraph" w:customStyle="1" w:styleId="D32A1F718BC8466CBB391FDCC16676AA">
    <w:name w:val="D32A1F718BC8466CBB391FDCC16676AA"/>
  </w:style>
  <w:style w:type="paragraph" w:customStyle="1" w:styleId="E990B8C164BA49FE9BC516FA1D58FE07">
    <w:name w:val="E990B8C164BA49FE9BC516FA1D58FE07"/>
  </w:style>
  <w:style w:type="paragraph" w:customStyle="1" w:styleId="72638DFA17094B2FB59871135D2218FA">
    <w:name w:val="72638DFA17094B2FB59871135D2218FA"/>
  </w:style>
  <w:style w:type="character" w:customStyle="1" w:styleId="Heading2Char">
    <w:name w:val="Heading 2 Char"/>
    <w:basedOn w:val="DefaultParagraphFont"/>
    <w:link w:val="Heading2"/>
    <w:uiPriority w:val="1"/>
    <w:rPr>
      <w:spacing w:val="4"/>
      <w:kern w:val="0"/>
      <w:sz w:val="20"/>
      <w:szCs w:val="18"/>
      <w:lang w:val="en-US" w:eastAsia="ja-JP"/>
      <w14:ligatures w14:val="none"/>
    </w:rPr>
  </w:style>
  <w:style w:type="paragraph" w:customStyle="1" w:styleId="1151AAA923AD40569E6379F695AF8C20">
    <w:name w:val="1151AAA923AD40569E6379F695AF8C20"/>
  </w:style>
  <w:style w:type="paragraph" w:customStyle="1" w:styleId="7ACB5CE4826B4F18AA9A0D98F06490EE">
    <w:name w:val="7ACB5CE4826B4F18AA9A0D98F06490EE"/>
  </w:style>
  <w:style w:type="paragraph" w:customStyle="1" w:styleId="BD224B7C0967417894475446F8DAF65C">
    <w:name w:val="BD224B7C0967417894475446F8DAF65C"/>
  </w:style>
  <w:style w:type="paragraph" w:customStyle="1" w:styleId="01DA73BF1D4C4AE1A0349A40C72273B9">
    <w:name w:val="01DA73BF1D4C4AE1A0349A40C72273B9"/>
  </w:style>
  <w:style w:type="paragraph" w:customStyle="1" w:styleId="832ABA590BD84B7DBB14EEEC775A30AF">
    <w:name w:val="832ABA590BD84B7DBB14EEEC775A30AF"/>
    <w:rsid w:val="00BE7A1C"/>
  </w:style>
  <w:style w:type="paragraph" w:customStyle="1" w:styleId="5D01CAB183214FEDAC582E8DEA8211B2">
    <w:name w:val="5D01CAB183214FEDAC582E8DEA8211B2"/>
    <w:rsid w:val="00BE7A1C"/>
  </w:style>
  <w:style w:type="paragraph" w:customStyle="1" w:styleId="54F0DF8C254C42B5B08645E8449BF22E">
    <w:name w:val="54F0DF8C254C42B5B08645E8449BF22E"/>
    <w:rsid w:val="00BE7A1C"/>
  </w:style>
  <w:style w:type="paragraph" w:customStyle="1" w:styleId="392AA9472FC44A55A54BF7542D1023A3">
    <w:name w:val="392AA9472FC44A55A54BF7542D1023A3"/>
    <w:rsid w:val="00BE7A1C"/>
  </w:style>
  <w:style w:type="paragraph" w:customStyle="1" w:styleId="82B09F0315974659A2BEFE9F19079BA6">
    <w:name w:val="82B09F0315974659A2BEFE9F19079BA6"/>
    <w:rsid w:val="00BE7A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13">
      <a:majorFont>
        <a:latin typeface="Corbel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696E150-5585-4F12-908B-ADEDA83627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9E018F-9E65-4BBA-9073-DAA7E9D347E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3981C8-FC61-44F9-9EC3-0090D3D53F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9F563B-2CD0-42CE-B990-7ADF7F08032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invoice with sales tax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2024-05-07T11:05:00Z</dcterms:created>
  <dcterms:modified xsi:type="dcterms:W3CDTF">2024-05-07T12:00:00Z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