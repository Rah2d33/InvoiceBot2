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#095678Mz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08 May 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Cogence (Pty) Limited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Gijima Holdings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141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Themed 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277.08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7641.84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5453119.88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2976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#095678Mz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#095678Mz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