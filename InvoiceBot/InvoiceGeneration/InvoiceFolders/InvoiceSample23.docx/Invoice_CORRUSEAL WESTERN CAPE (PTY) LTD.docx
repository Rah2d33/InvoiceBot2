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##000016026Jb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30/08/2023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Foskor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CORRUSEAL WESTERN CAPE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242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570.65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5152.53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7386298.11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470154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##000016026Jb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##000016026Jb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