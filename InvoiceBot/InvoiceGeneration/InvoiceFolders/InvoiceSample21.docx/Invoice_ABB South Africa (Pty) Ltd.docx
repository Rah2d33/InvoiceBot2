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ABB South Africa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21/04/2023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Value Logistics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(+214) -  -854-8887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NUM-0000066401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##-98848Sp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TRN-23046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 0000063903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293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A5 Flyers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642.39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8517.0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296238.0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496425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