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14:paraId="1912A806" w14:textId="77777777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rPr>
                <w:rStyle w:val="BookTitle"/>
                <w:b/>
                <w:bCs w:val="0"/>
                <w:i w:val="0"/>
                <w:iCs w:val="0"/>
              </w:rPr>
              <w:alias w:val="Enter company name:"/>
              <w:tag w:val="Enter company name:"/>
              <w:id w:val="-1907209145"/>
              <w:placeholder>
                <w:docPart w:val="2071A748DC344FBEB0B3C05A6CBD101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433AAC0D" w14:textId="21E110FC" w:rsidR="00122BF2" w:rsidRPr="00122BF2" w:rsidRDefault="008104A4" w:rsidP="00122BF2">
                <w:pPr>
                  <w:pStyle w:val="Heading1"/>
                </w:pPr>
                <w:r>
                  <w:rPr>
                    <w:rStyle w:val="BookTitle"/>
                    <w:b/>
                    <w:bCs w:val="0"/>
                    <w:i w:val="0"/>
                    <w:iCs w:val="0"/>
                  </w:rPr>
                  <w:t xml:space="preserve">Sent from:</w:t>
                </w:r>
              </w:p>
            </w:sdtContent>
          </w:sdt>
          <w:p w14:paraId="09A406EC" w14:textId="74AA5430" w:rsidR="00122BF2" w:rsidRPr="00122BF2" w:rsidRDefault="00122BF2">
            <w:pPr>
              <w:pStyle w:val="Slogan"/>
              <w:rPr>
                <w:i w:val="0"/>
                <w:iCs/>
              </w:rPr>
            </w:pPr>
            <w:proofErr w:type="gramStart"/>
            <w:r w:rsidRPr="00122BF2">
              <w:rPr>
                <w:rStyle w:val="BookTitle"/>
                <w:i/>
                <w:iCs w:val="0"/>
                <w:sz w:val="32"/>
                <w:szCs w:val="32"/>
              </w:rPr>
              <w:t xml:space="preserve">Hirophase (Pty) Ltd</w:t>
            </w:r>
          </w:p>
          <w:p w14:paraId="24DA331C" w14:textId="77777777" w:rsidR="00122BF2" w:rsidRPr="00122BF2" w:rsidRDefault="00122BF2">
            <w:pPr>
              <w:pStyle w:val="Slogan"/>
              <w:rPr>
                <w:i w:val="0"/>
                <w:iCs/>
              </w:rPr>
            </w:pPr>
          </w:p>
          <w:p w14:paraId="705D5C76" w14:textId="694BDCA0" w:rsidR="008049DB" w:rsidRDefault="008049DB"/>
        </w:tc>
        <w:tc>
          <w:tcPr>
            <w:tcW w:w="5048" w:type="dxa"/>
          </w:tcPr>
          <w:p w14:paraId="48B11CF1" w14:textId="77777777" w:rsidR="008049DB" w:rsidRDefault="00000000">
            <w:pPr>
              <w:pStyle w:val="Title"/>
            </w:pPr>
            <w:sdt>
              <w:sdtPr>
                <w:alias w:val="Invoice:"/>
                <w:tag w:val="Invoice:"/>
                <w:id w:val="205688853"/>
                <w:placeholder>
                  <w:docPart w:val="1B16E160E2D541E99BC0CF02D07D1CF5"/>
                </w:placeholder>
                <w:temporary/>
                <w:showingPlcHdr/>
                <w15:appearance w15:val="hidden"/>
              </w:sdtPr>
              <w:sdtContent>
                <w:r w:rsidR="00CE7F7E">
                  <w:t>INVOICE</w:t>
                </w:r>
              </w:sdtContent>
            </w:sdt>
          </w:p>
          <w:p w14:paraId="04F3A07D" w14:textId="4548FA85" w:rsidR="00815671" w:rsidRPr="00D407E2" w:rsidRDefault="00CE7F7E" w:rsidP="00D407E2">
            <w:pPr>
              <w:pStyle w:val="Heading2"/>
              <w:rPr>
                <w:b/>
                <w:bCs/>
              </w:rPr>
            </w:pPr>
            <w:r w:rsidRPr="00815671">
              <w:rPr>
                <w:b/>
                <w:bCs/>
              </w:rPr>
              <w:t xml:space="preserve"> </w:t>
            </w:r>
          </w:p>
          <w:p w14:paraId="431103B4" w14:textId="77777777" w:rsidR="00815671" w:rsidRDefault="00000000">
            <w:pPr>
              <w:pStyle w:val="Heading2"/>
            </w:pPr>
            <w:sdt>
              <w:sdtPr>
                <w:alias w:val="Date:"/>
                <w:tag w:val="Date:"/>
                <w:id w:val="677780987"/>
                <w:placeholder>
                  <w:docPart w:val="6B27E97A762C4AE7BE9007A1BAC6A8CC"/>
                </w:placeholder>
                <w:temporary/>
                <w:showingPlcHdr/>
                <w15:appearance w15:val="hidden"/>
              </w:sdtPr>
              <w:sdtContent>
                <w:r w:rsidR="00CE7F7E" w:rsidRPr="00815671">
                  <w:rPr>
                    <w:b/>
                    <w:bCs/>
                  </w:rPr>
                  <w:t xml:space="preserve">Date:</w:t>
                </w:r>
              </w:sdtContent>
            </w:sdt>
            <w:r w:rsidR="006A3739">
              <w:t xml:space="preserve"> </w:t>
            </w:r>
          </w:p>
          <w:p w14:paraId="7B2D6F45" w14:textId="1160A119" w:rsidR="008049DB" w:rsidRDefault="0068676C">
            <w:pPr>
              <w:pStyle w:val="Heading2"/>
            </w:pPr>
            <w:proofErr w:type="gramStart"/>
            <w:r w:rsidRPr="006B0D42">
              <w:rPr>
                <w:sz w:val="24"/>
                <w:szCs w:val="24"/>
              </w:rPr>
              <w:t xml:space="preserve">21/01/2023</w:t>
            </w:r>
          </w:p>
        </w:tc>
      </w:tr>
      <w:tr w:rsidR="008049DB" w14:paraId="34845B9A" w14:textId="77777777" w:rsidTr="00907574">
        <w:trPr>
          <w:trHeight w:val="1440"/>
        </w:trPr>
        <w:tc>
          <w:tcPr>
            <w:tcW w:w="5032" w:type="dxa"/>
          </w:tcPr>
          <w:p w14:paraId="7BC4AEB1" w14:textId="77777777" w:rsidR="008049DB" w:rsidRPr="006B0D42" w:rsidRDefault="00000000">
            <w:pPr>
              <w:pStyle w:val="Heading3"/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To:"/>
                <w:tag w:val="To:"/>
                <w:id w:val="1990749598"/>
                <w:placeholder>
                  <w:docPart w:val="29C7B23CBF85438F906113AED6B58B2F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To:</w:t>
                </w:r>
              </w:sdtContent>
            </w:sdt>
          </w:p>
          <w:p w14:paraId="7FB04573" w14:textId="77777777" w:rsidR="00872A68" w:rsidRPr="006B0D42" w:rsidRDefault="00872A68">
            <w:pPr>
              <w:rPr>
                <w:rStyle w:val="ui-provider"/>
                <w:sz w:val="24"/>
                <w:szCs w:val="22"/>
              </w:rPr>
            </w:pPr>
            <w:proofErr w:type="gramStart"/>
            <w:r w:rsidRPr="006B0D42">
              <w:rPr>
                <w:rStyle w:val="ui-provider"/>
                <w:sz w:val="24"/>
                <w:szCs w:val="22"/>
              </w:rPr>
              <w:t xml:space="preserve">Paramount Property Fund</w:t>
            </w:r>
          </w:p>
          <w:p w14:paraId="16CE7742" w14:textId="3159A393" w:rsidR="008049DB" w:rsidRPr="006B0D42" w:rsidRDefault="00000000">
            <w:pPr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Phone:"/>
                <w:tag w:val="Phone:"/>
                <w:id w:val="1061450442"/>
                <w:placeholder>
                  <w:docPart w:val="2314CAEF64E4430F866B2440FC58F432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Phone:</w:t>
                </w:r>
              </w:sdtContent>
            </w:sdt>
            <w:r w:rsidR="006A3739" w:rsidRPr="006B0D42">
              <w:rPr>
                <w:sz w:val="24"/>
                <w:szCs w:val="22"/>
              </w:rPr>
              <w:t xml:space="preserve"> </w:t>
            </w:r>
            <w:proofErr w:type="gramStart"/>
            <w:r w:rsidR="00872A68" w:rsidRPr="006B0D42">
              <w:rPr>
                <w:sz w:val="24"/>
                <w:szCs w:val="22"/>
              </w:rPr>
              <w:t xml:space="preserve">080 -  -798-8313</w:t>
            </w:r>
          </w:p>
        </w:tc>
        <w:tc>
          <w:tcPr>
            <w:tcW w:w="5048" w:type="dxa"/>
          </w:tcPr>
          <w:p w14:paraId="147A57BB" w14:textId="1E5BDA91" w:rsidR="008049DB" w:rsidRDefault="008049DB"/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8049DB" w14:paraId="79DDFD1D" w14:textId="77777777" w:rsidTr="00966901">
        <w:trPr>
          <w:trHeight w:val="1152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25CB0DD2" w14:textId="56E51013" w:rsidR="008049DB" w:rsidRDefault="008049DB">
            <w:pPr>
              <w:spacing w:line="264" w:lineRule="auto"/>
            </w:pPr>
          </w:p>
        </w:tc>
      </w:tr>
    </w:tbl>
    <w:tbl>
      <w:tblPr>
        <w:tblStyle w:val="PlainTable5"/>
        <w:tblW w:w="4995" w:type="pct"/>
        <w:tblLayout w:type="fixed"/>
        <w:tblLook w:val="06A0" w:firstRow="1" w:lastRow="0" w:firstColumn="1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2549"/>
        <w:gridCol w:w="2554"/>
        <w:gridCol w:w="2554"/>
        <w:gridCol w:w="2413"/>
      </w:tblGrid>
      <w:tr w:rsidR="00D407E2" w:rsidRPr="00966901" w14:paraId="1A4FA24B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14:paraId="58924D4E" w14:textId="77777777" w:rsidR="00D407E2" w:rsidRPr="00966901" w:rsidRDefault="00000000" w:rsidP="002558FA">
            <w:pPr>
              <w:pStyle w:val="Heading4"/>
            </w:pPr>
            <w:sdt>
              <w:sdtPr>
                <w:alias w:val="Purchase order number:"/>
                <w:tag w:val="Purchase order number:"/>
                <w:id w:val="367572390"/>
                <w:placeholder>
                  <w:docPart w:val="23AF98F9395445C7974DC5FB35114EF8"/>
                </w:placeholder>
                <w:temporary/>
                <w:showingPlcHdr/>
                <w15:appearance w15:val="hidden"/>
              </w:sdtPr>
              <w:sdtContent>
                <w:r w:rsidR="00D407E2" w:rsidRPr="00966901">
                  <w:t>P.O. NUMBER</w:t>
                </w:r>
              </w:sdtContent>
            </w:sdt>
          </w:p>
        </w:tc>
        <w:tc>
          <w:tcPr>
            <w:tcW w:w="2551" w:type="dxa"/>
          </w:tcPr>
          <w:p w14:paraId="2CF02018" w14:textId="5BF6E99F" w:rsidR="00D407E2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 no</w:t>
            </w:r>
          </w:p>
        </w:tc>
        <w:tc>
          <w:tcPr>
            <w:tcW w:w="2551" w:type="dxa"/>
          </w:tcPr>
          <w:p w14:paraId="7FAC8532" w14:textId="5F7F2D0C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2410" w:type="dxa"/>
          </w:tcPr>
          <w:p w14:paraId="187EC388" w14:textId="4118D8E2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VAT</w:t>
            </w:r>
          </w:p>
        </w:tc>
      </w:tr>
      <w:tr w:rsidR="00D407E2" w14:paraId="1218476B" w14:textId="77777777" w:rsidTr="00573A8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72832E" w14:textId="2BCA2ADE" w:rsidR="00D407E2" w:rsidRPr="00872A68" w:rsidRDefault="00D407E2" w:rsidP="00966901">
            <w:pPr>
              <w:spacing w:line="264" w:lineRule="auto"/>
              <w:rPr>
                <w:b/>
                <w:bCs/>
              </w:rPr>
            </w:pPr>
            <w:proofErr w:type="gramStart"/>
            <w:r w:rsidRPr="00872A68">
              <w:rPr>
                <w:rStyle w:val="ui-provider"/>
              </w:rPr>
              <w:t xml:space="preserve">'PO No_00031742</w:t>
            </w:r>
          </w:p>
        </w:tc>
        <w:tc>
          <w:tcPr>
            <w:tcW w:w="2551" w:type="dxa"/>
          </w:tcPr>
          <w:p w14:paraId="51928100" w14:textId="192326B8" w:rsidR="00D407E2" w:rsidRPr="00573A86" w:rsidRDefault="00D407E2" w:rsidP="00D407E2">
            <w:pPr>
              <w:pStyle w:val="Heading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B-026312Hj</w:t>
            </w:r>
          </w:p>
          <w:p w14:paraId="4E7928EB" w14:textId="77777777" w:rsidR="00D407E2" w:rsidRPr="00573A86" w:rsidRDefault="00D407E2" w:rsidP="00872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E1F5301" w14:textId="130C006E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##0083333</w:t>
            </w:r>
          </w:p>
        </w:tc>
        <w:tc>
          <w:tcPr>
            <w:tcW w:w="2410" w:type="dxa"/>
          </w:tcPr>
          <w:p w14:paraId="62C0184A" w14:textId="02CA62D2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VIC-01635</w:t>
            </w:r>
          </w:p>
        </w:tc>
      </w:tr>
    </w:tbl>
    <w:p w14:paraId="48789176" w14:textId="77777777" w:rsidR="00966901" w:rsidRDefault="00966901"/>
    <w:tbl>
      <w:tblPr>
        <w:tblStyle w:val="GridTable1Light"/>
        <w:tblW w:w="10485" w:type="dxa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4699"/>
        <w:gridCol w:w="2206"/>
        <w:gridCol w:w="1763"/>
      </w:tblGrid>
      <w:tr w:rsidR="008049DB" w:rsidRPr="00573A86" w14:paraId="3DC1E6C5" w14:textId="77777777" w:rsidTr="0015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817" w:type="dxa"/>
          </w:tcPr>
          <w:p w14:paraId="5471418B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Quantity:"/>
                <w:tag w:val="Quantity:"/>
                <w:id w:val="-1738312568"/>
                <w:placeholder>
                  <w:docPart w:val="F3614B2CD1BE46AE808C17CB77867576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QUANTITY</w:t>
                </w:r>
              </w:sdtContent>
            </w:sdt>
          </w:p>
        </w:tc>
        <w:tc>
          <w:tcPr>
            <w:tcW w:w="4699" w:type="dxa"/>
          </w:tcPr>
          <w:p w14:paraId="17EC5DFF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Description:"/>
                <w:tag w:val="Description:"/>
                <w:id w:val="1198742974"/>
                <w:placeholder>
                  <w:docPart w:val="F0C3AB9EE69B4EAC8313F0615C7CBB4C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DESCRIPTION</w:t>
                </w:r>
              </w:sdtContent>
            </w:sdt>
          </w:p>
        </w:tc>
        <w:tc>
          <w:tcPr>
            <w:tcW w:w="2206" w:type="dxa"/>
          </w:tcPr>
          <w:p w14:paraId="61DEB3B6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Unit price:"/>
                <w:tag w:val="Unit price:"/>
                <w:id w:val="1604447165"/>
                <w:placeholder>
                  <w:docPart w:val="ED7D905625CA47D7843BD6DC08CC0D1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UNIT PRICE</w:t>
                </w:r>
              </w:sdtContent>
            </w:sdt>
          </w:p>
        </w:tc>
        <w:tc>
          <w:tcPr>
            <w:tcW w:w="1763" w:type="dxa"/>
          </w:tcPr>
          <w:p w14:paraId="37A1302C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Total:"/>
                <w:tag w:val="Total:"/>
                <w:id w:val="-150831350"/>
                <w:placeholder>
                  <w:docPart w:val="7446AE47CA124729B44E269A405E4F4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 xml:space="preserve">TOTAL</w:t>
                </w:r>
              </w:sdtContent>
            </w:sdt>
          </w:p>
        </w:tc>
      </w:tr>
      <w:tr w:rsidR="008049DB" w:rsidRPr="00573A86" w14:paraId="2678478F" w14:textId="77777777" w:rsidTr="00156F5F">
        <w:tc>
          <w:tcPr>
            <w:tcW w:w="1817" w:type="dxa"/>
          </w:tcPr>
          <w:p w14:paraId="52BEE4CA" w14:textId="2EC54F40" w:rsidR="008049DB" w:rsidRPr="00573A86" w:rsidRDefault="00872A68">
            <w:pPr>
              <w:pStyle w:val="Quantity"/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12</w:t>
            </w:r>
          </w:p>
        </w:tc>
        <w:tc>
          <w:tcPr>
            <w:tcW w:w="4699" w:type="dxa"/>
          </w:tcPr>
          <w:p w14:paraId="005BEF54" w14:textId="463E5E2D" w:rsidR="008049DB" w:rsidRPr="00573A86" w:rsidRDefault="00872A68">
            <w:pPr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Event Coordination</w:t>
            </w:r>
          </w:p>
        </w:tc>
        <w:tc>
          <w:tcPr>
            <w:tcW w:w="2206" w:type="dxa"/>
          </w:tcPr>
          <w:p w14:paraId="61F92A1A" w14:textId="02E291CC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742.88</w:t>
            </w:r>
          </w:p>
        </w:tc>
        <w:tc>
          <w:tcPr>
            <w:tcW w:w="1763" w:type="dxa"/>
          </w:tcPr>
          <w:p w14:paraId="2ED11751" w14:textId="3D5691EF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9317.0</w:t>
            </w:r>
          </w:p>
        </w:tc>
      </w:tr>
      <w:tr w:rsidR="008049DB" w:rsidRPr="00573A86" w14:paraId="69483E9B" w14:textId="77777777" w:rsidTr="00156F5F">
        <w:tc>
          <w:tcPr>
            <w:tcW w:w="1817" w:type="dxa"/>
          </w:tcPr>
          <w:p w14:paraId="6F5DF73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2E1D0A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2C0E37D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881DEA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72F187C" w14:textId="77777777" w:rsidTr="00156F5F">
        <w:tc>
          <w:tcPr>
            <w:tcW w:w="1817" w:type="dxa"/>
          </w:tcPr>
          <w:p w14:paraId="13969D2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417704E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623C2E56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9CA7674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6A81C3E" w14:textId="77777777" w:rsidTr="00156F5F">
        <w:tc>
          <w:tcPr>
            <w:tcW w:w="1817" w:type="dxa"/>
          </w:tcPr>
          <w:p w14:paraId="54CB0671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BC2FC2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24F9172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518BAE3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1EF8FDD" w14:textId="77777777" w:rsidTr="00156F5F">
        <w:tc>
          <w:tcPr>
            <w:tcW w:w="1817" w:type="dxa"/>
          </w:tcPr>
          <w:p w14:paraId="2A507EA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6D18419B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699CF31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5AE7C9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2109DE4" w14:textId="77777777" w:rsidTr="00156F5F">
        <w:tc>
          <w:tcPr>
            <w:tcW w:w="1817" w:type="dxa"/>
          </w:tcPr>
          <w:p w14:paraId="0E6F02A8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53C593C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DC28A8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0B499CCA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3C37D687" w14:textId="77777777" w:rsidTr="00156F5F">
        <w:tc>
          <w:tcPr>
            <w:tcW w:w="1817" w:type="dxa"/>
          </w:tcPr>
          <w:p w14:paraId="7286099E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B2BF1C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7FE7310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3512CF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1BB8ED51" w14:textId="77777777" w:rsidTr="00156F5F">
        <w:tc>
          <w:tcPr>
            <w:tcW w:w="1817" w:type="dxa"/>
          </w:tcPr>
          <w:p w14:paraId="452DD31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A089964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06F137F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EFDDA9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</w:tbl>
    <w:tbl>
      <w:tblPr>
        <w:tblStyle w:val="PlainTable1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547"/>
        <w:gridCol w:w="2126"/>
      </w:tblGrid>
      <w:tr w:rsidR="008049DB" w:rsidRPr="00573A86" w14:paraId="180C665C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2074F11A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alias w:val="Subtotal:"/>
            <w:tag w:val="Subtotal:"/>
            <w:id w:val="2136441839"/>
            <w:placeholder>
              <w:docPart w:val="F3045D5CBD274C368D79C7764C2C17D9"/>
            </w:placeholder>
            <w:temporary/>
            <w:showingPlcHdr/>
            <w15:appearance w15:val="hidden"/>
          </w:sdtPr>
          <w:sdtContent>
            <w:tc>
              <w:tcPr>
                <w:tcW w:w="6547" w:type="dxa"/>
                <w:tcBorders>
                  <w:right w:val="single" w:sz="4" w:space="0" w:color="A6A6A6" w:themeColor="background1" w:themeShade="A6"/>
                </w:tcBorders>
              </w:tcPr>
              <w:p w14:paraId="41524085" w14:textId="77777777" w:rsidR="008049DB" w:rsidRPr="00573A86" w:rsidRDefault="00934F6F">
                <w:pPr>
                  <w:pStyle w:val="Heading2"/>
                  <w:spacing w:line="264" w:lineRule="auto"/>
                  <w:rPr>
                    <w:sz w:val="22"/>
                    <w:szCs w:val="22"/>
                  </w:rPr>
                </w:pPr>
                <w:r w:rsidRPr="00573A86">
                  <w:rPr>
                    <w:sz w:val="22"/>
                    <w:szCs w:val="22"/>
                  </w:rPr>
                  <w:t>SUBTOTAL</w:t>
                </w:r>
              </w:p>
            </w:tc>
          </w:sdtContent>
        </w:sdt>
        <w:tc>
          <w:tcPr>
            <w:tcW w:w="212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821280" w14:textId="0604DA05" w:rsidR="008049DB" w:rsidRPr="00573A86" w:rsidRDefault="00872A68" w:rsidP="00573A86">
            <w:pPr>
              <w:pStyle w:val="Amount"/>
              <w:spacing w:line="264" w:lineRule="auto"/>
              <w:jc w:val="left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9302649.66</w:t>
            </w:r>
          </w:p>
        </w:tc>
      </w:tr>
      <w:tr w:rsidR="008049DB" w:rsidRPr="00573A86" w14:paraId="306A473F" w14:textId="77777777" w:rsidTr="00573A86">
        <w:tc>
          <w:tcPr>
            <w:tcW w:w="1817" w:type="dxa"/>
          </w:tcPr>
          <w:p w14:paraId="14249618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6547" w:type="dxa"/>
            <w:tcBorders>
              <w:right w:val="single" w:sz="4" w:space="0" w:color="A6A6A6" w:themeColor="background1" w:themeShade="A6"/>
            </w:tcBorders>
          </w:tcPr>
          <w:p w14:paraId="5A9ECEEA" w14:textId="6497D98C" w:rsidR="008049DB" w:rsidRPr="00573A86" w:rsidRDefault="00573A86">
            <w:pPr>
              <w:pStyle w:val="Heading2"/>
              <w:spacing w:line="264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 Due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974C9B1" w14:textId="5B6BD2F8" w:rsidR="008049DB" w:rsidRPr="00573A86" w:rsidRDefault="00872A68">
            <w:pPr>
              <w:pStyle w:val="Amount"/>
              <w:spacing w:line="264" w:lineRule="auto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463836</w:t>
            </w:r>
          </w:p>
        </w:tc>
      </w:tr>
    </w:tbl>
    <w:p w14:paraId="5000548C" w14:textId="04DC0390" w:rsidR="00837ECD" w:rsidRPr="00573A86" w:rsidRDefault="00837ECD" w:rsidP="00837ECD">
      <w:pPr>
        <w:pStyle w:val="ThankYou"/>
        <w:rPr>
          <w:sz w:val="22"/>
          <w:szCs w:val="22"/>
        </w:rPr>
      </w:pPr>
    </w:p>
    <w:sectPr w:rsidR="00837ECD" w:rsidRPr="00573A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456AA" w14:textId="77777777" w:rsidR="00791FA2" w:rsidRDefault="00791FA2">
      <w:pPr>
        <w:spacing w:line="240" w:lineRule="auto"/>
      </w:pPr>
      <w:r>
        <w:separator/>
      </w:r>
    </w:p>
  </w:endnote>
  <w:endnote w:type="continuationSeparator" w:id="0">
    <w:p w14:paraId="3DE8FC59" w14:textId="77777777" w:rsidR="00791FA2" w:rsidRDefault="00791F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B245B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C61BDE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255B2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7AC1E" w14:textId="77777777" w:rsidR="00791FA2" w:rsidRDefault="00791FA2">
      <w:pPr>
        <w:spacing w:line="240" w:lineRule="auto"/>
      </w:pPr>
      <w:r>
        <w:separator/>
      </w:r>
    </w:p>
  </w:footnote>
  <w:footnote w:type="continuationSeparator" w:id="0">
    <w:p w14:paraId="0E7C36E0" w14:textId="77777777" w:rsidR="00791FA2" w:rsidRDefault="00791F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3979B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422A1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6DE1E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0156051">
    <w:abstractNumId w:val="9"/>
  </w:num>
  <w:num w:numId="2" w16cid:durableId="1714887840">
    <w:abstractNumId w:val="7"/>
  </w:num>
  <w:num w:numId="3" w16cid:durableId="1386030290">
    <w:abstractNumId w:val="6"/>
  </w:num>
  <w:num w:numId="4" w16cid:durableId="40910527">
    <w:abstractNumId w:val="5"/>
  </w:num>
  <w:num w:numId="5" w16cid:durableId="1249458012">
    <w:abstractNumId w:val="4"/>
  </w:num>
  <w:num w:numId="6" w16cid:durableId="2033022838">
    <w:abstractNumId w:val="8"/>
  </w:num>
  <w:num w:numId="7" w16cid:durableId="58720923">
    <w:abstractNumId w:val="3"/>
  </w:num>
  <w:num w:numId="8" w16cid:durableId="1259365094">
    <w:abstractNumId w:val="2"/>
  </w:num>
  <w:num w:numId="9" w16cid:durableId="165366842">
    <w:abstractNumId w:val="1"/>
  </w:num>
  <w:num w:numId="10" w16cid:durableId="93474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F9"/>
    <w:rsid w:val="00055AF8"/>
    <w:rsid w:val="000F4128"/>
    <w:rsid w:val="00122BF2"/>
    <w:rsid w:val="00156F5F"/>
    <w:rsid w:val="00165EF9"/>
    <w:rsid w:val="002558FA"/>
    <w:rsid w:val="00323F56"/>
    <w:rsid w:val="003667F4"/>
    <w:rsid w:val="003A1A5B"/>
    <w:rsid w:val="004218A7"/>
    <w:rsid w:val="004842C1"/>
    <w:rsid w:val="004A07B1"/>
    <w:rsid w:val="00573A86"/>
    <w:rsid w:val="00616194"/>
    <w:rsid w:val="0068676C"/>
    <w:rsid w:val="006A3739"/>
    <w:rsid w:val="006B0D42"/>
    <w:rsid w:val="0071158E"/>
    <w:rsid w:val="007577D4"/>
    <w:rsid w:val="00791FA2"/>
    <w:rsid w:val="00793AFB"/>
    <w:rsid w:val="007D3668"/>
    <w:rsid w:val="007F65AF"/>
    <w:rsid w:val="008049DB"/>
    <w:rsid w:val="008104A4"/>
    <w:rsid w:val="00815671"/>
    <w:rsid w:val="00837ECD"/>
    <w:rsid w:val="00872A68"/>
    <w:rsid w:val="00907574"/>
    <w:rsid w:val="00934F6F"/>
    <w:rsid w:val="00966901"/>
    <w:rsid w:val="00981A82"/>
    <w:rsid w:val="00A93410"/>
    <w:rsid w:val="00B61864"/>
    <w:rsid w:val="00B76A92"/>
    <w:rsid w:val="00BB4862"/>
    <w:rsid w:val="00BF2506"/>
    <w:rsid w:val="00C3067E"/>
    <w:rsid w:val="00C55284"/>
    <w:rsid w:val="00CE7F7E"/>
    <w:rsid w:val="00CF07F2"/>
    <w:rsid w:val="00D407E2"/>
    <w:rsid w:val="00D934CD"/>
    <w:rsid w:val="00E9657B"/>
    <w:rsid w:val="00F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38451A"/>
  <w15:chartTrackingRefBased/>
  <w15:docId w15:val="{548A7022-6259-4119-B69C-B5F6F4FA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i-provider">
    <w:name w:val="ui-provider"/>
    <w:basedOn w:val="DefaultParagraphFont"/>
    <w:rsid w:val="0068676C"/>
  </w:style>
  <w:style w:type="table" w:styleId="PlainTable5">
    <w:name w:val="Plain Table 5"/>
    <w:basedOn w:val="TableNormal"/>
    <w:uiPriority w:val="45"/>
    <w:rsid w:val="00573A8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Invoice%20(document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071A748DC344FBEB0B3C05A6CBD1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79858-89A2-4EFB-AC8F-3C9359AB9132}"/>
      </w:docPartPr>
      <w:docPartBody>
        <w:p w:rsidR="00D541EF" w:rsidRDefault="00000000">
          <w:pPr>
            <w:pStyle w:val="2071A748DC344FBEB0B3C05A6CBD101C"/>
          </w:pPr>
          <w:r>
            <w:t>Company Name</w:t>
          </w:r>
        </w:p>
      </w:docPartBody>
    </w:docPart>
    <w:docPart>
      <w:docPartPr>
        <w:name w:val="1B16E160E2D541E99BC0CF02D07D1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0F4F0-39A9-4EFD-92C7-EB6B57A7B291}"/>
      </w:docPartPr>
      <w:docPartBody>
        <w:p w:rsidR="00D541EF" w:rsidRDefault="00000000">
          <w:pPr>
            <w:pStyle w:val="1B16E160E2D541E99BC0CF02D07D1CF5"/>
          </w:pPr>
          <w:r>
            <w:t>INVOICE</w:t>
          </w:r>
        </w:p>
      </w:docPartBody>
    </w:docPart>
    <w:docPart>
      <w:docPartPr>
        <w:name w:val="6B27E97A762C4AE7BE9007A1BAC6A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0CF50-BDA5-42D7-B792-912D0CFA5D50}"/>
      </w:docPartPr>
      <w:docPartBody>
        <w:p w:rsidR="00D541EF" w:rsidRDefault="00000000">
          <w:pPr>
            <w:pStyle w:val="6B27E97A762C4AE7BE9007A1BAC6A8CC"/>
          </w:pPr>
          <w:r>
            <w:t>Date:</w:t>
          </w:r>
        </w:p>
      </w:docPartBody>
    </w:docPart>
    <w:docPart>
      <w:docPartPr>
        <w:name w:val="29C7B23CBF85438F906113AED6B58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86F0B-E245-49FD-BB28-EA06FFB07240}"/>
      </w:docPartPr>
      <w:docPartBody>
        <w:p w:rsidR="00D541EF" w:rsidRDefault="00000000">
          <w:pPr>
            <w:pStyle w:val="29C7B23CBF85438F906113AED6B58B2F"/>
          </w:pPr>
          <w:r>
            <w:t>To:</w:t>
          </w:r>
        </w:p>
      </w:docPartBody>
    </w:docPart>
    <w:docPart>
      <w:docPartPr>
        <w:name w:val="2314CAEF64E4430F866B2440FC58F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5757-C26A-4280-AE76-939C855AA405}"/>
      </w:docPartPr>
      <w:docPartBody>
        <w:p w:rsidR="00D541EF" w:rsidRDefault="00000000">
          <w:pPr>
            <w:pStyle w:val="2314CAEF64E4430F866B2440FC58F432"/>
          </w:pPr>
          <w:r>
            <w:t>Phone:</w:t>
          </w:r>
        </w:p>
      </w:docPartBody>
    </w:docPart>
    <w:docPart>
      <w:docPartPr>
        <w:name w:val="F3614B2CD1BE46AE808C17CB77867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43E3C-25D7-4D9B-9BB3-BABAB8C9A008}"/>
      </w:docPartPr>
      <w:docPartBody>
        <w:p w:rsidR="00D541EF" w:rsidRDefault="00000000">
          <w:pPr>
            <w:pStyle w:val="F3614B2CD1BE46AE808C17CB77867576"/>
          </w:pPr>
          <w:r>
            <w:t>QUANTITY</w:t>
          </w:r>
        </w:p>
      </w:docPartBody>
    </w:docPart>
    <w:docPart>
      <w:docPartPr>
        <w:name w:val="F0C3AB9EE69B4EAC8313F0615C7CB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36CFA-2471-406E-A4F2-4AF514FEE75D}"/>
      </w:docPartPr>
      <w:docPartBody>
        <w:p w:rsidR="00D541EF" w:rsidRDefault="00000000">
          <w:pPr>
            <w:pStyle w:val="F0C3AB9EE69B4EAC8313F0615C7CBB4C"/>
          </w:pPr>
          <w:r>
            <w:t>DESCRIPTION</w:t>
          </w:r>
        </w:p>
      </w:docPartBody>
    </w:docPart>
    <w:docPart>
      <w:docPartPr>
        <w:name w:val="ED7D905625CA47D7843BD6DC08CC0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FEB21-8950-49F8-A1A3-D0E8D5401070}"/>
      </w:docPartPr>
      <w:docPartBody>
        <w:p w:rsidR="00D541EF" w:rsidRDefault="00000000">
          <w:pPr>
            <w:pStyle w:val="ED7D905625CA47D7843BD6DC08CC0D17"/>
          </w:pPr>
          <w:r>
            <w:t>UNIT PRICE</w:t>
          </w:r>
        </w:p>
      </w:docPartBody>
    </w:docPart>
    <w:docPart>
      <w:docPartPr>
        <w:name w:val="7446AE47CA124729B44E269A405E4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2D991-55FE-4CC7-9EF3-B6501661F734}"/>
      </w:docPartPr>
      <w:docPartBody>
        <w:p w:rsidR="00D541EF" w:rsidRDefault="00000000">
          <w:pPr>
            <w:pStyle w:val="7446AE47CA124729B44E269A405E4F47"/>
          </w:pPr>
          <w:r>
            <w:t>TOTAL</w:t>
          </w:r>
        </w:p>
      </w:docPartBody>
    </w:docPart>
    <w:docPart>
      <w:docPartPr>
        <w:name w:val="F3045D5CBD274C368D79C7764C2C1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8A769-55EF-4652-8633-DFCEC2F3475A}"/>
      </w:docPartPr>
      <w:docPartBody>
        <w:p w:rsidR="00D541EF" w:rsidRDefault="00000000">
          <w:pPr>
            <w:pStyle w:val="F3045D5CBD274C368D79C7764C2C17D9"/>
          </w:pPr>
          <w:r>
            <w:t>SUBTOTAL</w:t>
          </w:r>
        </w:p>
      </w:docPartBody>
    </w:docPart>
    <w:docPart>
      <w:docPartPr>
        <w:name w:val="23AF98F9395445C7974DC5FB35114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A2DA5-AA13-4D6C-8ED6-2460AFFA4410}"/>
      </w:docPartPr>
      <w:docPartBody>
        <w:p w:rsidR="00217AB8" w:rsidRDefault="00304EA5" w:rsidP="00304EA5">
          <w:pPr>
            <w:pStyle w:val="23AF98F9395445C7974DC5FB35114EF8"/>
          </w:pPr>
          <w:r w:rsidRPr="00966901">
            <w:t>P.O. 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AD"/>
    <w:rsid w:val="000601B7"/>
    <w:rsid w:val="00217AB8"/>
    <w:rsid w:val="002A3C4A"/>
    <w:rsid w:val="002F4953"/>
    <w:rsid w:val="00304EA5"/>
    <w:rsid w:val="00363440"/>
    <w:rsid w:val="00652493"/>
    <w:rsid w:val="006710F0"/>
    <w:rsid w:val="009706AD"/>
    <w:rsid w:val="00A722C5"/>
    <w:rsid w:val="00D5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71A748DC344FBEB0B3C05A6CBD101C">
    <w:name w:val="2071A748DC344FBEB0B3C05A6CBD101C"/>
  </w:style>
  <w:style w:type="paragraph" w:customStyle="1" w:styleId="1B16E160E2D541E99BC0CF02D07D1CF5">
    <w:name w:val="1B16E160E2D541E99BC0CF02D07D1CF5"/>
  </w:style>
  <w:style w:type="paragraph" w:customStyle="1" w:styleId="6B27E97A762C4AE7BE9007A1BAC6A8CC">
    <w:name w:val="6B27E97A762C4AE7BE9007A1BAC6A8CC"/>
  </w:style>
  <w:style w:type="paragraph" w:customStyle="1" w:styleId="29C7B23CBF85438F906113AED6B58B2F">
    <w:name w:val="29C7B23CBF85438F906113AED6B58B2F"/>
  </w:style>
  <w:style w:type="paragraph" w:customStyle="1" w:styleId="23AF98F9395445C7974DC5FB35114EF8">
    <w:name w:val="23AF98F9395445C7974DC5FB35114EF8"/>
    <w:rsid w:val="00304EA5"/>
  </w:style>
  <w:style w:type="paragraph" w:customStyle="1" w:styleId="2314CAEF64E4430F866B2440FC58F432">
    <w:name w:val="2314CAEF64E4430F866B2440FC58F432"/>
  </w:style>
  <w:style w:type="paragraph" w:customStyle="1" w:styleId="F3614B2CD1BE46AE808C17CB77867576">
    <w:name w:val="F3614B2CD1BE46AE808C17CB77867576"/>
  </w:style>
  <w:style w:type="paragraph" w:customStyle="1" w:styleId="F0C3AB9EE69B4EAC8313F0615C7CBB4C">
    <w:name w:val="F0C3AB9EE69B4EAC8313F0615C7CBB4C"/>
  </w:style>
  <w:style w:type="paragraph" w:customStyle="1" w:styleId="ED7D905625CA47D7843BD6DC08CC0D17">
    <w:name w:val="ED7D905625CA47D7843BD6DC08CC0D17"/>
  </w:style>
  <w:style w:type="paragraph" w:customStyle="1" w:styleId="7446AE47CA124729B44E269A405E4F47">
    <w:name w:val="7446AE47CA124729B44E269A405E4F47"/>
  </w:style>
  <w:style w:type="paragraph" w:customStyle="1" w:styleId="F3045D5CBD274C368D79C7764C2C17D9">
    <w:name w:val="F3045D5CBD274C368D79C7764C2C17D9"/>
  </w:style>
  <w:style w:type="paragraph" w:customStyle="1" w:styleId="B440556272D74256897B03C6857561EB">
    <w:name w:val="B440556272D74256897B03C6857561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AC213-E900-4E96-93CC-272510EE8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(document)</Template>
  <TotalTime>33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Sent from: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12</cp:revision>
  <dcterms:created xsi:type="dcterms:W3CDTF">2024-05-07T18:33:00Z</dcterms:created>
  <dcterms:modified xsi:type="dcterms:W3CDTF">2024-05-08T06:33:00Z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