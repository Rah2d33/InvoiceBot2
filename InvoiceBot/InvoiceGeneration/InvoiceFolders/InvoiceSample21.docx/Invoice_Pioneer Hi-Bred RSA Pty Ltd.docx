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Pioneer Hi-Bred RSA Pty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07-26-2022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Global EntServ Solutions Galway Limited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071 -  -974-3368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PO_NUM_0027289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#0000038235Rh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##00045922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#VAT45644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200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Financial Consulting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421.74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8082.35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4212051.0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795656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