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Lesotho Electricity Company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28-Mar-2023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Cape Peninsula University of Tech.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010 -  -862-6308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'PO No-011071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##-0020355Ae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#TAX 0000078665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#VRN_ 37807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390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Basic Buffet Catering 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939.35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6507.52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2759057.69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40367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