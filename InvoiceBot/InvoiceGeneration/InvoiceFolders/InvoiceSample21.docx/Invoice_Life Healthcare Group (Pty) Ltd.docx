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Life Healthcare Group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05-21-2022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Agility Channel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010 -  -757-5445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 #_0021645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#NUMB- 0000083642Sr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##000042418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No.065851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179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Social Media Graphics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640.26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6634.22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5943526.97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313529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