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Subtle2"/>
        <w:tblW w:w="0" w:type="auto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32"/>
        <w:gridCol w:w="5048"/>
      </w:tblGrid>
      <w:tr w:rsidR="008049DB" w14:paraId="1912A806" w14:textId="77777777" w:rsidTr="0090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sdt>
            <w:sdtPr>
              <w:rPr>
                <w:rStyle w:val="BookTitle"/>
                <w:b/>
                <w:bCs w:val="0"/>
                <w:i w:val="0"/>
                <w:iCs w:val="0"/>
              </w:rPr>
              <w:alias w:val="Enter company name:"/>
              <w:tag w:val="Enter company name:"/>
              <w:id w:val="-1907209145"/>
              <w:placeholder>
                <w:docPart w:val="2071A748DC344FBEB0B3C05A6CBD101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p w14:paraId="433AAC0D" w14:textId="21E110FC" w:rsidR="00122BF2" w:rsidRPr="00122BF2" w:rsidRDefault="008104A4" w:rsidP="00122BF2">
                <w:pPr>
                  <w:pStyle w:val="Heading1"/>
                </w:pPr>
                <w:r>
                  <w:rPr>
                    <w:rStyle w:val="BookTitle"/>
                    <w:b/>
                    <w:bCs w:val="0"/>
                    <w:i w:val="0"/>
                    <w:iCs w:val="0"/>
                  </w:rPr>
                  <w:t xml:space="preserve">Sent from:</w:t>
                </w:r>
              </w:p>
            </w:sdtContent>
          </w:sdt>
          <w:p w14:paraId="09A406EC" w14:textId="74AA5430" w:rsidR="00122BF2" w:rsidRPr="00122BF2" w:rsidRDefault="00122BF2">
            <w:pPr>
              <w:pStyle w:val="Slogan"/>
              <w:rPr>
                <w:i w:val="0"/>
                <w:iCs/>
              </w:rPr>
            </w:pPr>
            <w:proofErr w:type="gramStart"/>
            <w:r w:rsidRPr="00122BF2">
              <w:rPr>
                <w:rStyle w:val="BookTitle"/>
                <w:i/>
                <w:iCs w:val="0"/>
                <w:sz w:val="32"/>
                <w:szCs w:val="32"/>
              </w:rPr>
              <w:t xml:space="preserve">Gijima Holdings (Pty) Ltd</w:t>
            </w:r>
          </w:p>
          <w:p w14:paraId="24DA331C" w14:textId="77777777" w:rsidR="00122BF2" w:rsidRPr="00122BF2" w:rsidRDefault="00122BF2">
            <w:pPr>
              <w:pStyle w:val="Slogan"/>
              <w:rPr>
                <w:i w:val="0"/>
                <w:iCs/>
              </w:rPr>
            </w:pPr>
          </w:p>
          <w:p w14:paraId="705D5C76" w14:textId="694BDCA0" w:rsidR="008049DB" w:rsidRDefault="008049DB"/>
        </w:tc>
        <w:tc>
          <w:tcPr>
            <w:tcW w:w="5048" w:type="dxa"/>
          </w:tcPr>
          <w:p w14:paraId="48B11CF1" w14:textId="77777777" w:rsidR="008049DB" w:rsidRDefault="00000000">
            <w:pPr>
              <w:pStyle w:val="Title"/>
            </w:pPr>
            <w:sdt>
              <w:sdtPr>
                <w:alias w:val="Invoice:"/>
                <w:tag w:val="Invoice:"/>
                <w:id w:val="205688853"/>
                <w:placeholder>
                  <w:docPart w:val="1B16E160E2D541E99BC0CF02D07D1CF5"/>
                </w:placeholder>
                <w:temporary/>
                <w:showingPlcHdr/>
                <w15:appearance w15:val="hidden"/>
              </w:sdtPr>
              <w:sdtContent>
                <w:r w:rsidR="00CE7F7E">
                  <w:t>INVOICE</w:t>
                </w:r>
              </w:sdtContent>
            </w:sdt>
          </w:p>
          <w:p w14:paraId="04F3A07D" w14:textId="4548FA85" w:rsidR="00815671" w:rsidRPr="00D407E2" w:rsidRDefault="00CE7F7E" w:rsidP="00D407E2">
            <w:pPr>
              <w:pStyle w:val="Heading2"/>
              <w:rPr>
                <w:b/>
                <w:bCs/>
              </w:rPr>
            </w:pPr>
            <w:r w:rsidRPr="00815671">
              <w:rPr>
                <w:b/>
                <w:bCs/>
              </w:rPr>
              <w:t xml:space="preserve"> </w:t>
            </w:r>
          </w:p>
          <w:p w14:paraId="431103B4" w14:textId="77777777" w:rsidR="00815671" w:rsidRDefault="00000000">
            <w:pPr>
              <w:pStyle w:val="Heading2"/>
            </w:pPr>
            <w:sdt>
              <w:sdtPr>
                <w:alias w:val="Date:"/>
                <w:tag w:val="Date:"/>
                <w:id w:val="677780987"/>
                <w:placeholder>
                  <w:docPart w:val="6B27E97A762C4AE7BE9007A1BAC6A8CC"/>
                </w:placeholder>
                <w:temporary/>
                <w:showingPlcHdr/>
                <w15:appearance w15:val="hidden"/>
              </w:sdtPr>
              <w:sdtContent>
                <w:r w:rsidR="00CE7F7E" w:rsidRPr="00815671">
                  <w:rPr>
                    <w:b/>
                    <w:bCs/>
                  </w:rPr>
                  <w:t xml:space="preserve">Date:</w:t>
                </w:r>
              </w:sdtContent>
            </w:sdt>
            <w:r w:rsidR="006A3739">
              <w:t xml:space="preserve"> </w:t>
            </w:r>
          </w:p>
          <w:p w14:paraId="7B2D6F45" w14:textId="1160A119" w:rsidR="008049DB" w:rsidRDefault="0068676C">
            <w:pPr>
              <w:pStyle w:val="Heading2"/>
            </w:pPr>
            <w:proofErr w:type="gramStart"/>
            <w:r w:rsidRPr="006B0D42">
              <w:rPr>
                <w:sz w:val="24"/>
                <w:szCs w:val="24"/>
              </w:rPr>
              <w:t xml:space="preserve">08 May 2023</w:t>
            </w:r>
          </w:p>
        </w:tc>
      </w:tr>
      <w:tr w:rsidR="008049DB" w14:paraId="34845B9A" w14:textId="77777777" w:rsidTr="00907574">
        <w:trPr>
          <w:trHeight w:val="1440"/>
        </w:trPr>
        <w:tc>
          <w:tcPr>
            <w:tcW w:w="5032" w:type="dxa"/>
          </w:tcPr>
          <w:p w14:paraId="7BC4AEB1" w14:textId="77777777" w:rsidR="008049DB" w:rsidRPr="006B0D42" w:rsidRDefault="00000000">
            <w:pPr>
              <w:pStyle w:val="Heading3"/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To:"/>
                <w:tag w:val="To:"/>
                <w:id w:val="1990749598"/>
                <w:placeholder>
                  <w:docPart w:val="29C7B23CBF85438F906113AED6B58B2F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To:</w:t>
                </w:r>
              </w:sdtContent>
            </w:sdt>
          </w:p>
          <w:p w14:paraId="7FB04573" w14:textId="77777777" w:rsidR="00872A68" w:rsidRPr="006B0D42" w:rsidRDefault="00872A68">
            <w:pPr>
              <w:rPr>
                <w:rStyle w:val="ui-provider"/>
                <w:sz w:val="24"/>
                <w:szCs w:val="22"/>
              </w:rPr>
            </w:pPr>
            <w:proofErr w:type="gramStart"/>
            <w:r w:rsidRPr="006B0D42">
              <w:rPr>
                <w:rStyle w:val="ui-provider"/>
                <w:sz w:val="24"/>
                <w:szCs w:val="22"/>
              </w:rPr>
              <w:t xml:space="preserve">Cogence (Pty) Limited</w:t>
            </w:r>
          </w:p>
          <w:p w14:paraId="16CE7742" w14:textId="3159A393" w:rsidR="008049DB" w:rsidRPr="006B0D42" w:rsidRDefault="00000000">
            <w:pPr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Phone:"/>
                <w:tag w:val="Phone:"/>
                <w:id w:val="1061450442"/>
                <w:placeholder>
                  <w:docPart w:val="2314CAEF64E4430F866B2440FC58F432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Phone:</w:t>
                </w:r>
              </w:sdtContent>
            </w:sdt>
            <w:r w:rsidR="006A3739" w:rsidRPr="006B0D42">
              <w:rPr>
                <w:sz w:val="24"/>
                <w:szCs w:val="22"/>
              </w:rPr>
              <w:t xml:space="preserve"> </w:t>
            </w:r>
            <w:proofErr w:type="gramStart"/>
            <w:r w:rsidR="00872A68" w:rsidRPr="006B0D42">
              <w:rPr>
                <w:sz w:val="24"/>
                <w:szCs w:val="22"/>
              </w:rPr>
              <w:t xml:space="preserve">+27 -  -970-3836</w:t>
            </w:r>
          </w:p>
        </w:tc>
        <w:tc>
          <w:tcPr>
            <w:tcW w:w="5048" w:type="dxa"/>
          </w:tcPr>
          <w:p w14:paraId="147A57BB" w14:textId="1E5BDA91" w:rsidR="008049DB" w:rsidRDefault="008049DB"/>
        </w:tc>
      </w:tr>
    </w:tbl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8049DB" w14:paraId="79DDFD1D" w14:textId="77777777" w:rsidTr="00966901">
        <w:trPr>
          <w:trHeight w:val="1152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25CB0DD2" w14:textId="56E51013" w:rsidR="008049DB" w:rsidRDefault="008049DB">
            <w:pPr>
              <w:spacing w:line="264" w:lineRule="auto"/>
            </w:pPr>
          </w:p>
        </w:tc>
      </w:tr>
    </w:tbl>
    <w:tbl>
      <w:tblPr>
        <w:tblStyle w:val="PlainTable5"/>
        <w:tblW w:w="4995" w:type="pct"/>
        <w:tblLayout w:type="fixed"/>
        <w:tblLook w:val="06A0" w:firstRow="1" w:lastRow="0" w:firstColumn="1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2549"/>
        <w:gridCol w:w="2554"/>
        <w:gridCol w:w="2554"/>
        <w:gridCol w:w="2413"/>
      </w:tblGrid>
      <w:tr w:rsidR="00D407E2" w:rsidRPr="00966901" w14:paraId="1A4FA24B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7" w:type="dxa"/>
          </w:tcPr>
          <w:p w14:paraId="58924D4E" w14:textId="77777777" w:rsidR="00D407E2" w:rsidRPr="00966901" w:rsidRDefault="00000000" w:rsidP="002558FA">
            <w:pPr>
              <w:pStyle w:val="Heading4"/>
            </w:pPr>
            <w:sdt>
              <w:sdtPr>
                <w:alias w:val="Purchase order number:"/>
                <w:tag w:val="Purchase order number:"/>
                <w:id w:val="367572390"/>
                <w:placeholder>
                  <w:docPart w:val="23AF98F9395445C7974DC5FB35114EF8"/>
                </w:placeholder>
                <w:temporary/>
                <w:showingPlcHdr/>
                <w15:appearance w15:val="hidden"/>
              </w:sdtPr>
              <w:sdtContent>
                <w:r w:rsidR="00D407E2" w:rsidRPr="00966901">
                  <w:t>P.O. NUMBER</w:t>
                </w:r>
              </w:sdtContent>
            </w:sdt>
          </w:p>
        </w:tc>
        <w:tc>
          <w:tcPr>
            <w:tcW w:w="2551" w:type="dxa"/>
          </w:tcPr>
          <w:p w14:paraId="2CF02018" w14:textId="5BF6E99F" w:rsidR="00D407E2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Invoice no</w:t>
            </w:r>
          </w:p>
        </w:tc>
        <w:tc>
          <w:tcPr>
            <w:tcW w:w="2551" w:type="dxa"/>
          </w:tcPr>
          <w:p w14:paraId="7FAC8532" w14:textId="5F7F2D0C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Tax</w:t>
            </w:r>
          </w:p>
        </w:tc>
        <w:tc>
          <w:tcPr>
            <w:tcW w:w="2410" w:type="dxa"/>
          </w:tcPr>
          <w:p w14:paraId="187EC388" w14:textId="4118D8E2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VAT</w:t>
            </w:r>
          </w:p>
        </w:tc>
      </w:tr>
      <w:tr w:rsidR="00D407E2" w14:paraId="1218476B" w14:textId="77777777" w:rsidTr="00573A86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72832E" w14:textId="2BCA2ADE" w:rsidR="00D407E2" w:rsidRPr="00872A68" w:rsidRDefault="00D407E2" w:rsidP="00966901">
            <w:pPr>
              <w:spacing w:line="264" w:lineRule="auto"/>
              <w:rPr>
                <w:b/>
                <w:bCs/>
              </w:rPr>
            </w:pPr>
            <w:proofErr w:type="gramStart"/>
            <w:r w:rsidRPr="00872A68">
              <w:rPr>
                <w:rStyle w:val="ui-provider"/>
              </w:rPr>
              <w:t xml:space="preserve"># 060816</w:t>
            </w:r>
          </w:p>
        </w:tc>
        <w:tc>
          <w:tcPr>
            <w:tcW w:w="2551" w:type="dxa"/>
          </w:tcPr>
          <w:p w14:paraId="51928100" w14:textId="192326B8" w:rsidR="00D407E2" w:rsidRPr="00573A86" w:rsidRDefault="00D407E2" w:rsidP="00D407E2">
            <w:pPr>
              <w:pStyle w:val="Heading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#095678Mz</w:t>
            </w:r>
          </w:p>
          <w:p w14:paraId="4E7928EB" w14:textId="77777777" w:rsidR="00D407E2" w:rsidRPr="00573A86" w:rsidRDefault="00D407E2" w:rsidP="00872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E1F5301" w14:textId="130C006E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##94146</w:t>
            </w:r>
          </w:p>
        </w:tc>
        <w:tc>
          <w:tcPr>
            <w:tcW w:w="2410" w:type="dxa"/>
          </w:tcPr>
          <w:p w14:paraId="62C0184A" w14:textId="02CA62D2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VIC-72434</w:t>
            </w:r>
          </w:p>
        </w:tc>
      </w:tr>
    </w:tbl>
    <w:p w14:paraId="48789176" w14:textId="77777777" w:rsidR="00966901" w:rsidRDefault="00966901"/>
    <w:tbl>
      <w:tblPr>
        <w:tblStyle w:val="GridTable1Light"/>
        <w:tblW w:w="10485" w:type="dxa"/>
        <w:tblLayout w:type="fixed"/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4699"/>
        <w:gridCol w:w="2206"/>
        <w:gridCol w:w="1763"/>
      </w:tblGrid>
      <w:tr w:rsidR="008049DB" w:rsidRPr="00573A86" w14:paraId="3DC1E6C5" w14:textId="77777777" w:rsidTr="00156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1817" w:type="dxa"/>
          </w:tcPr>
          <w:p w14:paraId="5471418B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Quantity:"/>
                <w:tag w:val="Quantity:"/>
                <w:id w:val="-1738312568"/>
                <w:placeholder>
                  <w:docPart w:val="F3614B2CD1BE46AE808C17CB77867576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QUANTITY</w:t>
                </w:r>
              </w:sdtContent>
            </w:sdt>
          </w:p>
        </w:tc>
        <w:tc>
          <w:tcPr>
            <w:tcW w:w="4699" w:type="dxa"/>
          </w:tcPr>
          <w:p w14:paraId="17EC5DFF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Description:"/>
                <w:tag w:val="Description:"/>
                <w:id w:val="1198742974"/>
                <w:placeholder>
                  <w:docPart w:val="F0C3AB9EE69B4EAC8313F0615C7CBB4C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DESCRIPTION</w:t>
                </w:r>
              </w:sdtContent>
            </w:sdt>
          </w:p>
        </w:tc>
        <w:tc>
          <w:tcPr>
            <w:tcW w:w="2206" w:type="dxa"/>
          </w:tcPr>
          <w:p w14:paraId="61DEB3B6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Unit price:"/>
                <w:tag w:val="Unit price:"/>
                <w:id w:val="1604447165"/>
                <w:placeholder>
                  <w:docPart w:val="ED7D905625CA47D7843BD6DC08CC0D1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UNIT PRICE</w:t>
                </w:r>
              </w:sdtContent>
            </w:sdt>
          </w:p>
        </w:tc>
        <w:tc>
          <w:tcPr>
            <w:tcW w:w="1763" w:type="dxa"/>
          </w:tcPr>
          <w:p w14:paraId="37A1302C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Total:"/>
                <w:tag w:val="Total:"/>
                <w:id w:val="-150831350"/>
                <w:placeholder>
                  <w:docPart w:val="7446AE47CA124729B44E269A405E4F4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 xml:space="preserve">TOTAL</w:t>
                </w:r>
              </w:sdtContent>
            </w:sdt>
          </w:p>
        </w:tc>
      </w:tr>
      <w:tr w:rsidR="008049DB" w:rsidRPr="00573A86" w14:paraId="2678478F" w14:textId="77777777" w:rsidTr="00156F5F">
        <w:tc>
          <w:tcPr>
            <w:tcW w:w="1817" w:type="dxa"/>
          </w:tcPr>
          <w:p w14:paraId="52BEE4CA" w14:textId="2EC54F40" w:rsidR="008049DB" w:rsidRPr="00573A86" w:rsidRDefault="00872A68">
            <w:pPr>
              <w:pStyle w:val="Quantity"/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141</w:t>
            </w:r>
          </w:p>
        </w:tc>
        <w:tc>
          <w:tcPr>
            <w:tcW w:w="4699" w:type="dxa"/>
          </w:tcPr>
          <w:p w14:paraId="005BEF54" w14:textId="463E5E2D" w:rsidR="008049DB" w:rsidRPr="00573A86" w:rsidRDefault="00872A68">
            <w:pPr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Asian Fusion Catering</w:t>
            </w:r>
          </w:p>
        </w:tc>
        <w:tc>
          <w:tcPr>
            <w:tcW w:w="2206" w:type="dxa"/>
          </w:tcPr>
          <w:p w14:paraId="61F92A1A" w14:textId="02E291CC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306.09</w:t>
            </w:r>
          </w:p>
        </w:tc>
        <w:tc>
          <w:tcPr>
            <w:tcW w:w="1763" w:type="dxa"/>
          </w:tcPr>
          <w:p w14:paraId="2ED11751" w14:textId="3D5691EF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7641.84</w:t>
            </w:r>
          </w:p>
        </w:tc>
      </w:tr>
      <w:tr w:rsidR="008049DB" w:rsidRPr="00573A86" w14:paraId="69483E9B" w14:textId="77777777" w:rsidTr="00156F5F">
        <w:tc>
          <w:tcPr>
            <w:tcW w:w="1817" w:type="dxa"/>
          </w:tcPr>
          <w:p w14:paraId="6F5DF73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2E1D0A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2C0E37D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881DEA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72F187C" w14:textId="77777777" w:rsidTr="00156F5F">
        <w:tc>
          <w:tcPr>
            <w:tcW w:w="1817" w:type="dxa"/>
          </w:tcPr>
          <w:p w14:paraId="13969D2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417704E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623C2E56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9CA7674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6A81C3E" w14:textId="77777777" w:rsidTr="00156F5F">
        <w:tc>
          <w:tcPr>
            <w:tcW w:w="1817" w:type="dxa"/>
          </w:tcPr>
          <w:p w14:paraId="54CB0671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BC2FC2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24F9172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518BAE3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1EF8FDD" w14:textId="77777777" w:rsidTr="00156F5F">
        <w:tc>
          <w:tcPr>
            <w:tcW w:w="1817" w:type="dxa"/>
          </w:tcPr>
          <w:p w14:paraId="2A507EA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6D18419B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699CF31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5AE7C9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2109DE4" w14:textId="77777777" w:rsidTr="00156F5F">
        <w:tc>
          <w:tcPr>
            <w:tcW w:w="1817" w:type="dxa"/>
          </w:tcPr>
          <w:p w14:paraId="0E6F02A8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53C593C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DC28A8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0B499CCA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3C37D687" w14:textId="77777777" w:rsidTr="00156F5F">
        <w:tc>
          <w:tcPr>
            <w:tcW w:w="1817" w:type="dxa"/>
          </w:tcPr>
          <w:p w14:paraId="7286099E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B2BF1C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7FE7310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3512CF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1BB8ED51" w14:textId="77777777" w:rsidTr="00156F5F">
        <w:tc>
          <w:tcPr>
            <w:tcW w:w="1817" w:type="dxa"/>
          </w:tcPr>
          <w:p w14:paraId="452DD31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A089964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06F137F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EFDDA9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</w:tbl>
    <w:tbl>
      <w:tblPr>
        <w:tblStyle w:val="PlainTable1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6547"/>
        <w:gridCol w:w="2126"/>
      </w:tblGrid>
      <w:tr w:rsidR="008049DB" w:rsidRPr="00573A86" w14:paraId="180C665C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7" w:type="dxa"/>
          </w:tcPr>
          <w:p w14:paraId="2074F11A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sdt>
          <w:sdtPr>
            <w:rPr>
              <w:sz w:val="22"/>
              <w:szCs w:val="22"/>
            </w:rPr>
            <w:alias w:val="Subtotal:"/>
            <w:tag w:val="Subtotal:"/>
            <w:id w:val="2136441839"/>
            <w:placeholder>
              <w:docPart w:val="F3045D5CBD274C368D79C7764C2C17D9"/>
            </w:placeholder>
            <w:temporary/>
            <w:showingPlcHdr/>
            <w15:appearance w15:val="hidden"/>
          </w:sdtPr>
          <w:sdtContent>
            <w:tc>
              <w:tcPr>
                <w:tcW w:w="6547" w:type="dxa"/>
                <w:tcBorders>
                  <w:right w:val="single" w:sz="4" w:space="0" w:color="A6A6A6" w:themeColor="background1" w:themeShade="A6"/>
                </w:tcBorders>
              </w:tcPr>
              <w:p w14:paraId="41524085" w14:textId="77777777" w:rsidR="008049DB" w:rsidRPr="00573A86" w:rsidRDefault="00934F6F">
                <w:pPr>
                  <w:pStyle w:val="Heading2"/>
                  <w:spacing w:line="264" w:lineRule="auto"/>
                  <w:rPr>
                    <w:sz w:val="22"/>
                    <w:szCs w:val="22"/>
                  </w:rPr>
                </w:pPr>
                <w:r w:rsidRPr="00573A86">
                  <w:rPr>
                    <w:sz w:val="22"/>
                    <w:szCs w:val="22"/>
                  </w:rPr>
                  <w:t>SUBTOTAL</w:t>
                </w:r>
              </w:p>
            </w:tc>
          </w:sdtContent>
        </w:sdt>
        <w:tc>
          <w:tcPr>
            <w:tcW w:w="212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821280" w14:textId="0604DA05" w:rsidR="008049DB" w:rsidRPr="00573A86" w:rsidRDefault="00872A68" w:rsidP="00573A86">
            <w:pPr>
              <w:pStyle w:val="Amount"/>
              <w:spacing w:line="264" w:lineRule="auto"/>
              <w:jc w:val="left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5453119.88</w:t>
            </w:r>
          </w:p>
        </w:tc>
      </w:tr>
      <w:tr w:rsidR="008049DB" w:rsidRPr="00573A86" w14:paraId="306A473F" w14:textId="77777777" w:rsidTr="00573A86">
        <w:tc>
          <w:tcPr>
            <w:tcW w:w="1817" w:type="dxa"/>
          </w:tcPr>
          <w:p w14:paraId="14249618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tc>
          <w:tcPr>
            <w:tcW w:w="6547" w:type="dxa"/>
            <w:tcBorders>
              <w:right w:val="single" w:sz="4" w:space="0" w:color="A6A6A6" w:themeColor="background1" w:themeShade="A6"/>
            </w:tcBorders>
          </w:tcPr>
          <w:p w14:paraId="5A9ECEEA" w14:textId="6497D98C" w:rsidR="008049DB" w:rsidRPr="00573A86" w:rsidRDefault="00573A86">
            <w:pPr>
              <w:pStyle w:val="Heading2"/>
              <w:spacing w:line="264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Total Due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974C9B1" w14:textId="5B6BD2F8" w:rsidR="008049DB" w:rsidRPr="00573A86" w:rsidRDefault="00872A68">
            <w:pPr>
              <w:pStyle w:val="Amount"/>
              <w:spacing w:line="264" w:lineRule="auto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2976</w:t>
            </w:r>
          </w:p>
        </w:tc>
      </w:tr>
    </w:tbl>
    <w:p w14:paraId="5000548C" w14:textId="04DC0390" w:rsidR="00837ECD" w:rsidRPr="00573A86" w:rsidRDefault="00837ECD" w:rsidP="00837ECD">
      <w:pPr>
        <w:pStyle w:val="ThankYou"/>
        <w:rPr>
          <w:sz w:val="22"/>
          <w:szCs w:val="22"/>
        </w:rPr>
      </w:pPr>
    </w:p>
    <w:sectPr w:rsidR="00837ECD" w:rsidRPr="00573A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4456AA" w14:textId="77777777" w:rsidR="00791FA2" w:rsidRDefault="00791FA2">
      <w:pPr>
        <w:spacing w:line="240" w:lineRule="auto"/>
      </w:pPr>
      <w:r>
        <w:separator/>
      </w:r>
    </w:p>
  </w:endnote>
  <w:endnote w:type="continuationSeparator" w:id="0">
    <w:p w14:paraId="3DE8FC59" w14:textId="77777777" w:rsidR="00791FA2" w:rsidRDefault="00791F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B245B" w14:textId="77777777" w:rsidR="00BB4862" w:rsidRDefault="00BB48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C61BDE" w14:textId="77777777"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A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255B2" w14:textId="77777777" w:rsidR="00BB4862" w:rsidRDefault="00BB4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F7AC1E" w14:textId="77777777" w:rsidR="00791FA2" w:rsidRDefault="00791FA2">
      <w:pPr>
        <w:spacing w:line="240" w:lineRule="auto"/>
      </w:pPr>
      <w:r>
        <w:separator/>
      </w:r>
    </w:p>
  </w:footnote>
  <w:footnote w:type="continuationSeparator" w:id="0">
    <w:p w14:paraId="0E7C36E0" w14:textId="77777777" w:rsidR="00791FA2" w:rsidRDefault="00791F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3979B" w14:textId="77777777" w:rsidR="00BB4862" w:rsidRDefault="00BB48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422A1" w14:textId="77777777" w:rsidR="00BB4862" w:rsidRDefault="00BB48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6DE1E" w14:textId="77777777" w:rsidR="00BB4862" w:rsidRDefault="00BB48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0156051">
    <w:abstractNumId w:val="9"/>
  </w:num>
  <w:num w:numId="2" w16cid:durableId="1714887840">
    <w:abstractNumId w:val="7"/>
  </w:num>
  <w:num w:numId="3" w16cid:durableId="1386030290">
    <w:abstractNumId w:val="6"/>
  </w:num>
  <w:num w:numId="4" w16cid:durableId="40910527">
    <w:abstractNumId w:val="5"/>
  </w:num>
  <w:num w:numId="5" w16cid:durableId="1249458012">
    <w:abstractNumId w:val="4"/>
  </w:num>
  <w:num w:numId="6" w16cid:durableId="2033022838">
    <w:abstractNumId w:val="8"/>
  </w:num>
  <w:num w:numId="7" w16cid:durableId="58720923">
    <w:abstractNumId w:val="3"/>
  </w:num>
  <w:num w:numId="8" w16cid:durableId="1259365094">
    <w:abstractNumId w:val="2"/>
  </w:num>
  <w:num w:numId="9" w16cid:durableId="165366842">
    <w:abstractNumId w:val="1"/>
  </w:num>
  <w:num w:numId="10" w16cid:durableId="934745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F9"/>
    <w:rsid w:val="00055AF8"/>
    <w:rsid w:val="000F4128"/>
    <w:rsid w:val="00122BF2"/>
    <w:rsid w:val="00156F5F"/>
    <w:rsid w:val="00165EF9"/>
    <w:rsid w:val="002558FA"/>
    <w:rsid w:val="00323F56"/>
    <w:rsid w:val="003667F4"/>
    <w:rsid w:val="003A1A5B"/>
    <w:rsid w:val="004218A7"/>
    <w:rsid w:val="004842C1"/>
    <w:rsid w:val="004A07B1"/>
    <w:rsid w:val="00573A86"/>
    <w:rsid w:val="00616194"/>
    <w:rsid w:val="0068676C"/>
    <w:rsid w:val="006A3739"/>
    <w:rsid w:val="006B0D42"/>
    <w:rsid w:val="0071158E"/>
    <w:rsid w:val="007577D4"/>
    <w:rsid w:val="00791FA2"/>
    <w:rsid w:val="00793AFB"/>
    <w:rsid w:val="007D3668"/>
    <w:rsid w:val="007F65AF"/>
    <w:rsid w:val="008049DB"/>
    <w:rsid w:val="008104A4"/>
    <w:rsid w:val="00815671"/>
    <w:rsid w:val="00837ECD"/>
    <w:rsid w:val="00872A68"/>
    <w:rsid w:val="00907574"/>
    <w:rsid w:val="00934F6F"/>
    <w:rsid w:val="00966901"/>
    <w:rsid w:val="00981A82"/>
    <w:rsid w:val="00A93410"/>
    <w:rsid w:val="00B61864"/>
    <w:rsid w:val="00B76A92"/>
    <w:rsid w:val="00BB4862"/>
    <w:rsid w:val="00BF2506"/>
    <w:rsid w:val="00C3067E"/>
    <w:rsid w:val="00C55284"/>
    <w:rsid w:val="00CE7F7E"/>
    <w:rsid w:val="00CF07F2"/>
    <w:rsid w:val="00D407E2"/>
    <w:rsid w:val="00D934CD"/>
    <w:rsid w:val="00E9657B"/>
    <w:rsid w:val="00FC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038451A"/>
  <w15:chartTrackingRefBased/>
  <w15:docId w15:val="{548A7022-6259-4119-B69C-B5F6F4FA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7F4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ui-provider">
    <w:name w:val="ui-provider"/>
    <w:basedOn w:val="DefaultParagraphFont"/>
    <w:rsid w:val="0068676C"/>
  </w:style>
  <w:style w:type="table" w:styleId="PlainTable5">
    <w:name w:val="Plain Table 5"/>
    <w:basedOn w:val="TableNormal"/>
    <w:uiPriority w:val="45"/>
    <w:rsid w:val="00573A8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Invoice%20(document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071A748DC344FBEB0B3C05A6CBD1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79858-89A2-4EFB-AC8F-3C9359AB9132}"/>
      </w:docPartPr>
      <w:docPartBody>
        <w:p w:rsidR="00D541EF" w:rsidRDefault="00000000">
          <w:pPr>
            <w:pStyle w:val="2071A748DC344FBEB0B3C05A6CBD101C"/>
          </w:pPr>
          <w:r>
            <w:t>Company Name</w:t>
          </w:r>
        </w:p>
      </w:docPartBody>
    </w:docPart>
    <w:docPart>
      <w:docPartPr>
        <w:name w:val="1B16E160E2D541E99BC0CF02D07D1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0F4F0-39A9-4EFD-92C7-EB6B57A7B291}"/>
      </w:docPartPr>
      <w:docPartBody>
        <w:p w:rsidR="00D541EF" w:rsidRDefault="00000000">
          <w:pPr>
            <w:pStyle w:val="1B16E160E2D541E99BC0CF02D07D1CF5"/>
          </w:pPr>
          <w:r>
            <w:t>INVOICE</w:t>
          </w:r>
        </w:p>
      </w:docPartBody>
    </w:docPart>
    <w:docPart>
      <w:docPartPr>
        <w:name w:val="6B27E97A762C4AE7BE9007A1BAC6A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0CF50-BDA5-42D7-B792-912D0CFA5D50}"/>
      </w:docPartPr>
      <w:docPartBody>
        <w:p w:rsidR="00D541EF" w:rsidRDefault="00000000">
          <w:pPr>
            <w:pStyle w:val="6B27E97A762C4AE7BE9007A1BAC6A8CC"/>
          </w:pPr>
          <w:r>
            <w:t>Date:</w:t>
          </w:r>
        </w:p>
      </w:docPartBody>
    </w:docPart>
    <w:docPart>
      <w:docPartPr>
        <w:name w:val="29C7B23CBF85438F906113AED6B58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86F0B-E245-49FD-BB28-EA06FFB07240}"/>
      </w:docPartPr>
      <w:docPartBody>
        <w:p w:rsidR="00D541EF" w:rsidRDefault="00000000">
          <w:pPr>
            <w:pStyle w:val="29C7B23CBF85438F906113AED6B58B2F"/>
          </w:pPr>
          <w:r>
            <w:t>To:</w:t>
          </w:r>
        </w:p>
      </w:docPartBody>
    </w:docPart>
    <w:docPart>
      <w:docPartPr>
        <w:name w:val="2314CAEF64E4430F866B2440FC58F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65757-C26A-4280-AE76-939C855AA405}"/>
      </w:docPartPr>
      <w:docPartBody>
        <w:p w:rsidR="00D541EF" w:rsidRDefault="00000000">
          <w:pPr>
            <w:pStyle w:val="2314CAEF64E4430F866B2440FC58F432"/>
          </w:pPr>
          <w:r>
            <w:t>Phone:</w:t>
          </w:r>
        </w:p>
      </w:docPartBody>
    </w:docPart>
    <w:docPart>
      <w:docPartPr>
        <w:name w:val="F3614B2CD1BE46AE808C17CB77867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43E3C-25D7-4D9B-9BB3-BABAB8C9A008}"/>
      </w:docPartPr>
      <w:docPartBody>
        <w:p w:rsidR="00D541EF" w:rsidRDefault="00000000">
          <w:pPr>
            <w:pStyle w:val="F3614B2CD1BE46AE808C17CB77867576"/>
          </w:pPr>
          <w:r>
            <w:t>QUANTITY</w:t>
          </w:r>
        </w:p>
      </w:docPartBody>
    </w:docPart>
    <w:docPart>
      <w:docPartPr>
        <w:name w:val="F0C3AB9EE69B4EAC8313F0615C7CB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36CFA-2471-406E-A4F2-4AF514FEE75D}"/>
      </w:docPartPr>
      <w:docPartBody>
        <w:p w:rsidR="00D541EF" w:rsidRDefault="00000000">
          <w:pPr>
            <w:pStyle w:val="F0C3AB9EE69B4EAC8313F0615C7CBB4C"/>
          </w:pPr>
          <w:r>
            <w:t>DESCRIPTION</w:t>
          </w:r>
        </w:p>
      </w:docPartBody>
    </w:docPart>
    <w:docPart>
      <w:docPartPr>
        <w:name w:val="ED7D905625CA47D7843BD6DC08CC0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FEB21-8950-49F8-A1A3-D0E8D5401070}"/>
      </w:docPartPr>
      <w:docPartBody>
        <w:p w:rsidR="00D541EF" w:rsidRDefault="00000000">
          <w:pPr>
            <w:pStyle w:val="ED7D905625CA47D7843BD6DC08CC0D17"/>
          </w:pPr>
          <w:r>
            <w:t>UNIT PRICE</w:t>
          </w:r>
        </w:p>
      </w:docPartBody>
    </w:docPart>
    <w:docPart>
      <w:docPartPr>
        <w:name w:val="7446AE47CA124729B44E269A405E4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2D991-55FE-4CC7-9EF3-B6501661F734}"/>
      </w:docPartPr>
      <w:docPartBody>
        <w:p w:rsidR="00D541EF" w:rsidRDefault="00000000">
          <w:pPr>
            <w:pStyle w:val="7446AE47CA124729B44E269A405E4F47"/>
          </w:pPr>
          <w:r>
            <w:t>TOTAL</w:t>
          </w:r>
        </w:p>
      </w:docPartBody>
    </w:docPart>
    <w:docPart>
      <w:docPartPr>
        <w:name w:val="F3045D5CBD274C368D79C7764C2C1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8A769-55EF-4652-8633-DFCEC2F3475A}"/>
      </w:docPartPr>
      <w:docPartBody>
        <w:p w:rsidR="00D541EF" w:rsidRDefault="00000000">
          <w:pPr>
            <w:pStyle w:val="F3045D5CBD274C368D79C7764C2C17D9"/>
          </w:pPr>
          <w:r>
            <w:t>SUBTOTAL</w:t>
          </w:r>
        </w:p>
      </w:docPartBody>
    </w:docPart>
    <w:docPart>
      <w:docPartPr>
        <w:name w:val="23AF98F9395445C7974DC5FB35114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A2DA5-AA13-4D6C-8ED6-2460AFFA4410}"/>
      </w:docPartPr>
      <w:docPartBody>
        <w:p w:rsidR="00217AB8" w:rsidRDefault="00304EA5" w:rsidP="00304EA5">
          <w:pPr>
            <w:pStyle w:val="23AF98F9395445C7974DC5FB35114EF8"/>
          </w:pPr>
          <w:r w:rsidRPr="00966901">
            <w:t>P.O. NUMBER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AD"/>
    <w:rsid w:val="000601B7"/>
    <w:rsid w:val="00217AB8"/>
    <w:rsid w:val="002A3C4A"/>
    <w:rsid w:val="002F4953"/>
    <w:rsid w:val="00304EA5"/>
    <w:rsid w:val="00363440"/>
    <w:rsid w:val="00652493"/>
    <w:rsid w:val="006710F0"/>
    <w:rsid w:val="009706AD"/>
    <w:rsid w:val="00A722C5"/>
    <w:rsid w:val="00D5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71A748DC344FBEB0B3C05A6CBD101C">
    <w:name w:val="2071A748DC344FBEB0B3C05A6CBD101C"/>
  </w:style>
  <w:style w:type="paragraph" w:customStyle="1" w:styleId="1B16E160E2D541E99BC0CF02D07D1CF5">
    <w:name w:val="1B16E160E2D541E99BC0CF02D07D1CF5"/>
  </w:style>
  <w:style w:type="paragraph" w:customStyle="1" w:styleId="6B27E97A762C4AE7BE9007A1BAC6A8CC">
    <w:name w:val="6B27E97A762C4AE7BE9007A1BAC6A8CC"/>
  </w:style>
  <w:style w:type="paragraph" w:customStyle="1" w:styleId="29C7B23CBF85438F906113AED6B58B2F">
    <w:name w:val="29C7B23CBF85438F906113AED6B58B2F"/>
  </w:style>
  <w:style w:type="paragraph" w:customStyle="1" w:styleId="23AF98F9395445C7974DC5FB35114EF8">
    <w:name w:val="23AF98F9395445C7974DC5FB35114EF8"/>
    <w:rsid w:val="00304EA5"/>
  </w:style>
  <w:style w:type="paragraph" w:customStyle="1" w:styleId="2314CAEF64E4430F866B2440FC58F432">
    <w:name w:val="2314CAEF64E4430F866B2440FC58F432"/>
  </w:style>
  <w:style w:type="paragraph" w:customStyle="1" w:styleId="F3614B2CD1BE46AE808C17CB77867576">
    <w:name w:val="F3614B2CD1BE46AE808C17CB77867576"/>
  </w:style>
  <w:style w:type="paragraph" w:customStyle="1" w:styleId="F0C3AB9EE69B4EAC8313F0615C7CBB4C">
    <w:name w:val="F0C3AB9EE69B4EAC8313F0615C7CBB4C"/>
  </w:style>
  <w:style w:type="paragraph" w:customStyle="1" w:styleId="ED7D905625CA47D7843BD6DC08CC0D17">
    <w:name w:val="ED7D905625CA47D7843BD6DC08CC0D17"/>
  </w:style>
  <w:style w:type="paragraph" w:customStyle="1" w:styleId="7446AE47CA124729B44E269A405E4F47">
    <w:name w:val="7446AE47CA124729B44E269A405E4F47"/>
  </w:style>
  <w:style w:type="paragraph" w:customStyle="1" w:styleId="F3045D5CBD274C368D79C7764C2C17D9">
    <w:name w:val="F3045D5CBD274C368D79C7764C2C17D9"/>
  </w:style>
  <w:style w:type="paragraph" w:customStyle="1" w:styleId="B440556272D74256897B03C6857561EB">
    <w:name w:val="B440556272D74256897B03C6857561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AC213-E900-4E96-93CC-272510EE8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(document)</Template>
  <TotalTime>33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Sent from: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12</cp:revision>
  <dcterms:created xsi:type="dcterms:W3CDTF">2024-05-07T18:33:00Z</dcterms:created>
  <dcterms:modified xsi:type="dcterms:W3CDTF">2024-05-08T06:33:00Z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