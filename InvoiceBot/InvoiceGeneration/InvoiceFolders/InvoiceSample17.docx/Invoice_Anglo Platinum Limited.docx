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040"/>
        <w:gridCol w:w="5040"/>
      </w:tblGrid>
      <w:tr w:rsidR="00065BB9" w14:paraId="544B1EA3" w14:textId="77777777" w:rsidTr="00FE063F">
        <w:trPr>
          <w:trHeight w:val="1620"/>
        </w:trPr>
        <w:tc>
          <w:tcPr>
            <w:tcW w:w="5035" w:type="dxa"/>
          </w:tcPr>
          <w:bookmarkStart w:id="0" w:name="OLE_LINK1"/>
          <w:bookmarkStart w:id="1" w:name="OLE_LINK2"/>
          <w:p w14:paraId="4B7528BD" w14:textId="702D0ED8" w:rsidR="00065BB9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51EEDE49141D47969AEA8CD9DD6F627E"/>
                </w:placeholder>
                <w15:appearance w15:val="hidden"/>
              </w:sdtPr>
              <w:sdtContent>
                <w:r w:rsidR="009F4BB6">
                  <w:rPr>
                    <w:rStyle w:val="ui-provider"/>
                  </w:rPr>
                  <w:t xml:space="preserve">Anglo Platinum Limited</w:t>
                </w:r>
              </w:sdtContent>
            </w:sdt>
            <w:r w:rsidR="00D74851">
              <w:rPr>
                <w:szCs w:val="36"/>
              </w:rPr>
              <w:t xml:space="preserve"> </w:t>
            </w:r>
          </w:p>
          <w:bookmarkEnd w:id="0"/>
          <w:bookmarkEnd w:id="1"/>
          <w:p w14:paraId="68A8AE94" w14:textId="498D0A1D" w:rsidR="00065BB9" w:rsidRDefault="00D74851" w:rsidP="00065BB9">
            <w:pPr>
              <w:pStyle w:val="Heading3"/>
            </w:pPr>
            <w:r>
              <w:t xml:space="preserve"> </w:t>
            </w:r>
          </w:p>
          <w:p w14:paraId="33521803" w14:textId="77723296" w:rsidR="00065BB9" w:rsidRPr="001E3C2E" w:rsidRDefault="00065BB9" w:rsidP="00065BB9"/>
          <w:p w14:paraId="6F700214" w14:textId="19832B54" w:rsidR="007C7A7C" w:rsidRDefault="00000000" w:rsidP="00065BB9">
            <w:sdt>
              <w:sdtPr>
                <w:alias w:val="Phone:"/>
                <w:tag w:val="Phone:"/>
                <w:id w:val="-1773844878"/>
                <w:placeholder>
                  <w:docPart w:val="B8898CE02C9C4A0A8E3707F9878C2DAA"/>
                </w:placeholder>
                <w:temporary/>
                <w:showingPlcHdr/>
                <w15:appearance w15:val="hidden"/>
              </w:sdtPr>
              <w:sdtContent>
                <w:r w:rsidR="00065BB9" w:rsidRPr="00D74851">
                  <w:t>Phone</w:t>
                </w:r>
                <w:r w:rsidR="00D74851" w:rsidRPr="00D74851">
                  <w:t>:</w:t>
                </w:r>
              </w:sdtContent>
            </w:sdt>
            <w:r w:rsidR="00065BB9" w:rsidRPr="001E3C2E">
              <w:t xml:space="preserve"> </w:t>
            </w:r>
            <w:sdt>
              <w:sdtPr>
                <w:id w:val="-1016614367"/>
                <w:placeholder>
                  <w:docPart w:val="84B3BDD8A7EE4B37A45D2C34E03BA009"/>
                </w:placeholder>
                <w15:appearance w15:val="hidden"/>
              </w:sdtPr>
              <w:sdtContent>
                <w:r w:rsidR="00374B70">
                  <w:rPr>
                    <w:rStyle w:val="ui-provider"/>
                  </w:rPr>
                  <w:t xml:space="preserve">068 -  -800-8692</w:t>
                </w:r>
              </w:sdtContent>
            </w:sdt>
          </w:p>
          <w:p w14:paraId="370CB50C" w14:textId="730B91F6" w:rsidR="00065BB9" w:rsidRDefault="00065BB9" w:rsidP="00065BB9"/>
        </w:tc>
        <w:tc>
          <w:tcPr>
            <w:tcW w:w="5035" w:type="dxa"/>
          </w:tcPr>
          <w:p w14:paraId="7D8A69E4" w14:textId="77777777" w:rsidR="00065BB9" w:rsidRPr="00A1492F" w:rsidRDefault="00000000" w:rsidP="00AC2B2B">
            <w:pPr>
              <w:pStyle w:val="Heading1"/>
              <w:spacing w:line="240" w:lineRule="auto"/>
              <w:rPr>
                <w:color w:val="6DC2BC" w:themeColor="accent1" w:themeShade="BF"/>
              </w:rPr>
            </w:pPr>
            <w:sdt>
              <w:sdtPr>
                <w:rPr>
                  <w:color w:val="6DC2BC" w:themeColor="accent1" w:themeShade="BF"/>
                </w:rPr>
                <w:alias w:val="Invoice:"/>
                <w:tag w:val="Invoice:"/>
                <w:id w:val="-1343387799"/>
                <w:placeholder>
                  <w:docPart w:val="04FB9919D20E4499BA7022F8CA365413"/>
                </w:placeholder>
                <w:temporary/>
                <w:showingPlcHdr/>
                <w15:appearance w15:val="hidden"/>
              </w:sdtPr>
              <w:sdtContent>
                <w:r w:rsidR="00065BB9" w:rsidRPr="00A1492F">
                  <w:rPr>
                    <w:szCs w:val="48"/>
                  </w:rPr>
                  <w:t>INVOICE</w:t>
                </w:r>
              </w:sdtContent>
            </w:sdt>
          </w:p>
          <w:p w14:paraId="420D5C8B" w14:textId="4DE6A243" w:rsidR="000244FB" w:rsidRPr="00FE063F" w:rsidRDefault="00000000" w:rsidP="00FE063F">
            <w:pPr>
              <w:pStyle w:val="Heading2"/>
              <w:jc w:val="right"/>
            </w:pPr>
            <w:sdt>
              <w:sdtPr>
                <w:id w:val="1613547116"/>
                <w:placeholder>
                  <w:docPart w:val="17192F77B6384145A14231DF1375B104"/>
                </w:placeholder>
                <w:showingPlcHdr/>
                <w15:appearance w15:val="hidden"/>
              </w:sdtPr>
              <w:sdtContent>
                <w:r w:rsidR="00D74851" w:rsidRPr="00D74851">
                  <w:t xml:space="preserve">Invoice:</w:t>
                </w:r>
              </w:sdtContent>
            </w:sdt>
            <w:r w:rsidR="00D74851">
              <w:t xml:space="preserve"> </w:t>
            </w:r>
            <w:sdt>
              <w:sdtPr>
                <w:id w:val="-1568414945"/>
                <w:placeholder>
                  <w:docPart w:val="DDF284C41B144475B1B1672B000E48F5"/>
                </w:placeholder>
                <w15:appearance w15:val="hidden"/>
              </w:sdtPr>
              <w:sdtContent>
                <w:r w:rsidR="00BF6B6A">
                  <w:rPr>
                    <w:rStyle w:val="ui-provider"/>
                  </w:rPr>
                  <w:t xml:space="preserve">#INV065983Ps</w:t>
                </w:r>
              </w:sdtContent>
            </w:sdt>
          </w:p>
          <w:p w14:paraId="15A41F22" w14:textId="1C537576" w:rsidR="00065BB9" w:rsidRPr="00D74851" w:rsidRDefault="00000000" w:rsidP="00FE063F">
            <w:pPr>
              <w:pStyle w:val="Heading2"/>
              <w:jc w:val="right"/>
              <w:rPr>
                <w:rStyle w:val="InvoiceDetails"/>
              </w:rPr>
            </w:pPr>
            <w:sdt>
              <w:sdtPr>
                <w:rPr>
                  <w:rFonts w:asciiTheme="minorHAnsi" w:hAnsiTheme="minorHAnsi"/>
                  <w:b w:val="0"/>
                  <w:color w:val="auto"/>
                </w:rPr>
                <w:alias w:val="Date:"/>
                <w:tag w:val="Date:"/>
                <w:id w:val="1217624365"/>
                <w:placeholder>
                  <w:docPart w:val="019C8960BA47427E99F30765FDC5E6EB"/>
                </w:placeholder>
                <w:temporary/>
                <w:showingPlcHdr/>
                <w15:appearance w15:val="hidden"/>
              </w:sdtPr>
              <w:sdtEndPr>
                <w:rPr>
                  <w:rFonts w:asciiTheme="majorHAnsi" w:hAnsiTheme="majorHAnsi"/>
                  <w:b/>
                  <w:color w:val="003D59" w:themeColor="accent3"/>
                </w:rPr>
              </w:sdtEndPr>
              <w:sdtContent>
                <w:r w:rsidR="00065BB9" w:rsidRPr="00D74851">
                  <w:t xml:space="preserve">Date:</w:t>
                </w:r>
              </w:sdtContent>
            </w:sdt>
            <w:r w:rsidR="00FE063F">
              <w:t xml:space="preserve"> </w:t>
            </w:r>
            <w:sdt>
              <w:sdtPr>
                <w:id w:val="1922915598"/>
                <w:placeholder>
                  <w:docPart w:val="446421F3295C4ABEBBFA204E4FA015C1"/>
                </w:placeholder>
                <w15:appearance w15:val="hidden"/>
              </w:sdtPr>
              <w:sdtContent>
                <w:r w:rsidR="009F4BB6">
                  <w:t xml:space="preserve">25/01/22</w:t>
                </w:r>
              </w:sdtContent>
            </w:sdt>
          </w:p>
        </w:tc>
      </w:tr>
      <w:tr w:rsidR="00D60631" w14:paraId="791C891C" w14:textId="77777777" w:rsidTr="00A1492F">
        <w:trPr>
          <w:trHeight w:val="972"/>
        </w:trPr>
        <w:tc>
          <w:tcPr>
            <w:tcW w:w="5035" w:type="dxa"/>
            <w:tcMar>
              <w:bottom w:w="720" w:type="dxa"/>
            </w:tcMar>
          </w:tcPr>
          <w:p w14:paraId="60E33166" w14:textId="77777777" w:rsidR="00D60631" w:rsidRPr="00D81510" w:rsidRDefault="00000000" w:rsidP="00D60631">
            <w:pPr>
              <w:pStyle w:val="Heading2"/>
            </w:pPr>
            <w:sdt>
              <w:sdtPr>
                <w:alias w:val="To:"/>
                <w:tag w:val="To:"/>
                <w:id w:val="143782713"/>
                <w:placeholder>
                  <w:docPart w:val="AA459C1C110E430692B24F996CA43806"/>
                </w:placeholder>
                <w:temporary/>
                <w:showingPlcHdr/>
                <w15:appearance w15:val="hidden"/>
              </w:sdtPr>
              <w:sdtContent>
                <w:r w:rsidR="00D60631">
                  <w:t>To:</w:t>
                </w:r>
              </w:sdtContent>
            </w:sdt>
          </w:p>
          <w:p w14:paraId="7FDC4085" w14:textId="588D3519" w:rsidR="00D60631" w:rsidRPr="001E3C2E" w:rsidRDefault="00000000" w:rsidP="00374B70">
            <w:sdt>
              <w:sdtPr>
                <w:id w:val="1268966541"/>
                <w:placeholder>
                  <w:docPart w:val="5DD2F478F05D45E7B8AD1BBABE35A206"/>
                </w:placeholder>
                <w15:appearance w15:val="hidden"/>
              </w:sdtPr>
              <w:sdtContent>
                <w:sdt>
                  <w:sdtPr>
                    <w:id w:val="-666255350"/>
                    <w:placeholder>
                      <w:docPart w:val="2C3F0AD2F3CA4AA092E5DFA3F1783F65"/>
                    </w:placeholder>
                    <w15:appearance w15:val="hidden"/>
                  </w:sdtPr>
                  <w:sdtContent>
                    <w:r w:rsidR="00374B70">
                      <w:rPr>
                        <w:rStyle w:val="ui-provider"/>
                      </w:rPr>
                      <w:t xml:space="preserve">Mitsubishi Motors Umhlanga</w:t>
                    </w:r>
                  </w:sdtContent>
                </w:sdt>
              </w:sdtContent>
            </w:sdt>
            <w:r w:rsidR="00D74851">
              <w:t xml:space="preserve"> </w:t>
            </w:r>
          </w:p>
          <w:p w14:paraId="3FA438A2" w14:textId="77777777" w:rsidR="00D60631" w:rsidRDefault="00000000" w:rsidP="00D60631">
            <w:sdt>
              <w:sdtPr>
                <w:id w:val="707373197"/>
                <w:placeholder>
                  <w:docPart w:val="E927F1C8185D41A2954DC0973198EF8F"/>
                </w:placeholder>
                <w:showingPlcHdr/>
                <w15:appearance w15:val="hidden"/>
              </w:sdtPr>
              <w:sdtContent>
                <w:r w:rsidR="00D74851" w:rsidRPr="00D74851">
                  <w:t>89 Pacific Ave</w:t>
                </w:r>
              </w:sdtContent>
            </w:sdt>
            <w:r w:rsidR="00D74851">
              <w:t xml:space="preserve"> </w:t>
            </w:r>
          </w:p>
          <w:p w14:paraId="1A1D84AF" w14:textId="77777777" w:rsidR="00D60631" w:rsidRDefault="00000000" w:rsidP="00D60631">
            <w:sdt>
              <w:sdtPr>
                <w:id w:val="1499932528"/>
                <w:placeholder>
                  <w:docPart w:val="E4C8221D42784F5497D8883BCB39FCB3"/>
                </w:placeholder>
                <w:showingPlcHdr/>
                <w15:appearance w15:val="hidden"/>
              </w:sdtPr>
              <w:sdtContent>
                <w:r w:rsidR="00D74851" w:rsidRPr="00D74851">
                  <w:t>San Francisco, CA 78910</w:t>
                </w:r>
              </w:sdtContent>
            </w:sdt>
            <w:r w:rsidR="00D74851">
              <w:t xml:space="preserve"> </w:t>
            </w:r>
          </w:p>
        </w:tc>
        <w:tc>
          <w:tcPr>
            <w:tcW w:w="5035" w:type="dxa"/>
            <w:tcMar>
              <w:bottom w:w="720" w:type="dxa"/>
            </w:tcMar>
          </w:tcPr>
          <w:p w14:paraId="06242B5B" w14:textId="1CF154BD" w:rsidR="000244FB" w:rsidRDefault="000244FB" w:rsidP="000244FB">
            <w:pPr>
              <w:jc w:val="right"/>
            </w:pPr>
          </w:p>
          <w:p w14:paraId="349FFF93" w14:textId="77777777" w:rsidR="00D60631" w:rsidRDefault="00D60631" w:rsidP="006E3625">
            <w:pPr>
              <w:jc w:val="right"/>
            </w:pPr>
          </w:p>
        </w:tc>
      </w:tr>
    </w:tbl>
    <w:tbl>
      <w:tblPr>
        <w:tblStyle w:val="StyleNew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2530"/>
        <w:gridCol w:w="1865"/>
        <w:gridCol w:w="1701"/>
        <w:gridCol w:w="2571"/>
        <w:gridCol w:w="1413"/>
      </w:tblGrid>
      <w:tr w:rsidR="00374B70" w:rsidRPr="001E3C2E" w14:paraId="73473786" w14:textId="77777777" w:rsidTr="00374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5"/>
        </w:trPr>
        <w:tc>
          <w:tcPr>
            <w:tcW w:w="2530" w:type="dxa"/>
            <w:tcBorders>
              <w:bottom w:val="single" w:sz="4" w:space="0" w:color="3C8F89" w:themeColor="accent1" w:themeShade="80"/>
            </w:tcBorders>
          </w:tcPr>
          <w:p w14:paraId="6E96E3A7" w14:textId="741BF6FC" w:rsidR="00374B70" w:rsidRDefault="00000000" w:rsidP="00D74851">
            <w:pPr>
              <w:pStyle w:val="Heading2"/>
            </w:pPr>
            <w:sdt>
              <w:sdtPr>
                <w:id w:val="858704046"/>
                <w:placeholder>
                  <w:docPart w:val="E3F66F13EC6246D0874E563470A0B833"/>
                </w:placeholder>
                <w:showingPlcHdr/>
                <w15:appearance w15:val="hidden"/>
              </w:sdtPr>
              <w:sdtContent>
                <w:r w:rsidR="00374B70" w:rsidRPr="00D74851">
                  <w:t>DESCRIPTION</w:t>
                </w:r>
              </w:sdtContent>
            </w:sdt>
          </w:p>
        </w:tc>
        <w:tc>
          <w:tcPr>
            <w:tcW w:w="1865" w:type="dxa"/>
            <w:tcBorders>
              <w:bottom w:val="single" w:sz="4" w:space="0" w:color="3C8F89" w:themeColor="accent1" w:themeShade="80"/>
            </w:tcBorders>
            <w:vAlign w:val="center"/>
          </w:tcPr>
          <w:p w14:paraId="56C4E7CA" w14:textId="0DE70E4A" w:rsidR="00374B70" w:rsidRPr="001E3C2E" w:rsidRDefault="00374B70" w:rsidP="00D74851">
            <w:pPr>
              <w:pStyle w:val="Heading2"/>
            </w:pPr>
            <w:r>
              <w:t>Services</w:t>
            </w:r>
          </w:p>
        </w:tc>
        <w:tc>
          <w:tcPr>
            <w:tcW w:w="1701" w:type="dxa"/>
            <w:tcBorders>
              <w:bottom w:val="single" w:sz="4" w:space="0" w:color="3C8F89" w:themeColor="accent1" w:themeShade="80"/>
            </w:tcBorders>
            <w:vAlign w:val="center"/>
          </w:tcPr>
          <w:p w14:paraId="5AFD0A85" w14:textId="5BB15DC3" w:rsidR="00374B70" w:rsidRPr="001E3C2E" w:rsidRDefault="00374B70" w:rsidP="00374B70">
            <w:pPr>
              <w:pStyle w:val="Columnheading"/>
              <w:jc w:val="left"/>
            </w:pPr>
            <w:r>
              <w:t xml:space="preserve">      </w:t>
            </w:r>
            <w:sdt>
              <w:sdtPr>
                <w:alias w:val="Hours:"/>
                <w:tag w:val="Hours:"/>
                <w:id w:val="-1170172113"/>
                <w:placeholder>
                  <w:docPart w:val="B3C3FFF5F852472790F4853A1C05822B"/>
                </w:placeholder>
                <w:temporary/>
                <w:showingPlcHdr/>
                <w15:appearance w15:val="hidden"/>
              </w:sdtPr>
              <w:sdtContent>
                <w:r>
                  <w:t>HOURS</w:t>
                </w:r>
              </w:sdtContent>
            </w:sdt>
          </w:p>
        </w:tc>
        <w:tc>
          <w:tcPr>
            <w:tcW w:w="2571" w:type="dxa"/>
            <w:tcBorders>
              <w:bottom w:val="single" w:sz="4" w:space="0" w:color="3C8F89" w:themeColor="accent1" w:themeShade="80"/>
            </w:tcBorders>
            <w:vAlign w:val="center"/>
          </w:tcPr>
          <w:p w14:paraId="38897DDD" w14:textId="77777777" w:rsidR="00374B70" w:rsidRPr="001E3C2E" w:rsidRDefault="00000000" w:rsidP="00374B70">
            <w:pPr>
              <w:pStyle w:val="Columnheading"/>
              <w:jc w:val="left"/>
            </w:pPr>
            <w:sdt>
              <w:sdtPr>
                <w:alias w:val="Rate:"/>
                <w:tag w:val="Rate:"/>
                <w:id w:val="1728175436"/>
                <w:placeholder>
                  <w:docPart w:val="F90BFB078D104D369C9B1E2E1457E581"/>
                </w:placeholder>
                <w:temporary/>
                <w:showingPlcHdr/>
                <w15:appearance w15:val="hidden"/>
              </w:sdtPr>
              <w:sdtContent>
                <w:r w:rsidR="00374B70">
                  <w:t>RATE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bottom w:val="single" w:sz="4" w:space="0" w:color="3C8F89" w:themeColor="accent1" w:themeShade="80"/>
            </w:tcBorders>
            <w:vAlign w:val="center"/>
          </w:tcPr>
          <w:p w14:paraId="0DAE5032" w14:textId="77777777" w:rsidR="00374B70" w:rsidRPr="001E3C2E" w:rsidRDefault="00000000" w:rsidP="00AA067F">
            <w:pPr>
              <w:pStyle w:val="Columnheading"/>
            </w:pPr>
            <w:sdt>
              <w:sdtPr>
                <w:alias w:val="Amount:"/>
                <w:tag w:val="Amount:"/>
                <w:id w:val="-1055842697"/>
                <w:placeholder>
                  <w:docPart w:val="24B4B1AFD96E4193AA04BAEFFBED7497"/>
                </w:placeholder>
                <w:temporary/>
                <w:showingPlcHdr/>
                <w15:appearance w15:val="hidden"/>
              </w:sdtPr>
              <w:sdtContent>
                <w:r w:rsidR="00374B70">
                  <w:t>AMOUNT</w:t>
                </w:r>
              </w:sdtContent>
            </w:sdt>
          </w:p>
        </w:tc>
      </w:tr>
      <w:tr w:rsidR="00374B70" w:rsidRPr="001E3C2E" w14:paraId="0164F169" w14:textId="77777777" w:rsidTr="00374B70">
        <w:trPr>
          <w:trHeight w:val="682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sdt>
            <w:sdtPr>
              <w:id w:val="-1630926142"/>
              <w:placeholder>
                <w:docPart w:val="53AA60EC5DB24F8F81933CDCBF296E17"/>
              </w:placeholder>
              <w15:appearance w15:val="hidden"/>
            </w:sdtPr>
            <w:sdtContent>
              <w:p w14:paraId="08B9F520" w14:textId="77777777" w:rsidR="00374B70" w:rsidRDefault="00374B70" w:rsidP="0021009B"/>
              <w:p w14:paraId="32E371EB" w14:textId="028A24FF" w:rsidR="00374B70" w:rsidRPr="00374B70" w:rsidRDefault="00374B70" w:rsidP="0021009B">
                <w:r w:rsidRPr="00374B70">
                  <w:t xml:space="preserve">Black Pens</w:t>
                </w:r>
              </w:p>
            </w:sdtContent>
          </w:sdt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57E7A60" w14:textId="08F4B6E3" w:rsidR="00374B70" w:rsidRPr="00374B70" w:rsidRDefault="00374B70" w:rsidP="00374B70">
            <w:pPr>
              <w:spacing w:before="100" w:beforeAutospacing="1" w:after="100" w:afterAutospacing="1"/>
              <w:rPr>
                <w:rFonts w:ascii="Times New Roman" w:hAnsi="Times New Roman"/>
                <w:sz w:val="24"/>
                <w:szCs w:val="24"/>
                <w:lang w:val="en-ZA" w:eastAsia="en-ZA"/>
              </w:rPr>
            </w:pPr>
            <w:r>
              <w:rPr>
                <w:sz w:val="24"/>
                <w:szCs w:val="24"/>
                <w:lang w:val="en-ZA" w:eastAsia="en-ZA"/>
              </w:rPr>
              <w:br/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 xml:space="preserve">Delivery Services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  <w:r w:rsidRPr="00374B70">
              <w:rPr>
                <w:rFonts w:ascii="Times New Roman" w:hAnsi="Times New Roman"/>
                <w:sz w:val="24"/>
                <w:szCs w:val="24"/>
                <w:lang w:val="en-ZA" w:eastAsia="en-ZA"/>
              </w:rPr>
              <w:t> </w:t>
            </w:r>
          </w:p>
          <w:p w14:paraId="0E29F3B6" w14:textId="7CD225C3" w:rsidR="00374B70" w:rsidRPr="001E3C2E" w:rsidRDefault="00374B70" w:rsidP="00374B70">
            <w:pPr>
              <w:spacing w:before="100" w:beforeAutospacing="1" w:after="100" w:afterAutospacing="1"/>
            </w:pPr>
          </w:p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75379" w14:textId="54B38697" w:rsidR="00374B70" w:rsidRPr="001E3C2E" w:rsidRDefault="00000000" w:rsidP="00953732">
            <w:pPr>
              <w:jc w:val="center"/>
            </w:pPr>
            <w:sdt>
              <w:sdtPr>
                <w:id w:val="1631520480"/>
                <w:placeholder>
                  <w:docPart w:val="C1A95E750D7746F8BF837FE06BEDD1E9"/>
                </w:placeholder>
                <w15:appearance w15:val="hidden"/>
              </w:sdtPr>
              <w:sdtContent>
                <w:r w:rsidR="00374B70">
                  <w:t xml:space="preserve">4</w:t>
                </w:r>
              </w:sdtContent>
            </w:sdt>
            <w:r w:rsidR="00374B70">
              <w:t xml:space="preserve"> </w:t>
            </w: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ECA384D" w14:textId="276333DA" w:rsidR="00374B70" w:rsidRPr="001E3C2E" w:rsidRDefault="00374B70" w:rsidP="00374B70">
            <w:pPr>
              <w:pStyle w:val="Amount"/>
              <w:jc w:val="left"/>
            </w:pPr>
            <w:r>
              <w:t xml:space="preserve">     </w:t>
            </w:r>
            <w:sdt>
              <w:sdtPr>
                <w:id w:val="469402176"/>
                <w:placeholder>
                  <w:docPart w:val="7DB76564635C44119F1B446E94813A6D"/>
                </w:placeholder>
                <w15:appearance w15:val="hidden"/>
              </w:sdtPr>
              <w:sdtContent>
                <w:r>
                  <w:rPr>
                    <w:rStyle w:val="ui-provider"/>
                  </w:rPr>
                  <w:t xml:space="preserve">427.03</w:t>
                </w:r>
              </w:sdtContent>
            </w:sdt>
            <w:r>
              <w:t xml:space="preserve"> 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EDEB8D1" w14:textId="22002CB3" w:rsidR="00374B70" w:rsidRPr="001E3C2E" w:rsidRDefault="00000000" w:rsidP="00AA067F">
            <w:pPr>
              <w:pStyle w:val="Amount"/>
              <w:jc w:val="center"/>
            </w:pPr>
            <w:sdt>
              <w:sdtPr>
                <w:id w:val="2050943170"/>
                <w:placeholder>
                  <w:docPart w:val="104D6BCA2D5249EE932AF7E6732E1AB6"/>
                </w:placeholder>
                <w15:appearance w15:val="hidden"/>
              </w:sdtPr>
              <w:sdtContent>
                <w:r w:rsidR="00374B70">
                  <w:t xml:space="preserve">8207.71</w:t>
                </w:r>
              </w:sdtContent>
            </w:sdt>
            <w:r w:rsidR="00374B70">
              <w:t xml:space="preserve"> </w:t>
            </w:r>
          </w:p>
        </w:tc>
      </w:tr>
      <w:tr w:rsidR="00374B70" w:rsidRPr="001E3C2E" w14:paraId="7F36D78E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7DBDFC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8E0790" w14:textId="5A96021C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BC4DE8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9AB84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9B5C75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267C0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C6E869D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F867BB" w14:textId="59250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5B06898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BA96C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A8F0B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553CB68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296D931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0722969" w14:textId="372F3769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AB7271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A5235F7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EED01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BE567F6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9D03A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AF325D" w14:textId="6BB06198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E2C14F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C2D393F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DFA06D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79FD9F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F377EA2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D1F386" w14:textId="6AA2B64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784D7E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941D7AE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DFC0030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F38915F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59D0457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A7A098F" w14:textId="0F01F99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DA69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A7BC690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97D83D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7830A43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9620C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82DCC7F" w14:textId="2605772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00AD597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AB0D73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D3C9518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FD80384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02136A9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17C9E8" w14:textId="74F32D6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4A9CEE2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72627B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C38F33C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41F7827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B4E9193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0B93B4" w14:textId="053AC970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02E357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7C4C36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2885B33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1B5C111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2668EE7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6514972" w14:textId="50337D9B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77B7155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5B79853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1F5BAF2D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1043D01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73BE5CB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6094F1E" w14:textId="13852DD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E2CF39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D8A8CFA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74F1C7B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5C5C818A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1D022740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AA50A2F" w14:textId="4FEB9D66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84771B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CDA1779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75C331DA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0A15ED43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3ABE6F74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3E26306" w14:textId="76A889E1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EFDB97D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6C1E83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7F6974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38D2760D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7AF1FEA5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63BE9DA" w14:textId="36C69294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38700C0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D349434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5526492F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23F89B60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2F2284F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D07B2BA" w14:textId="30C2F9B3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B6079E4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0DE18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00C51664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:rsidRPr="001E3C2E" w14:paraId="623880EB" w14:textId="77777777" w:rsidTr="00374B70">
        <w:trPr>
          <w:trHeight w:val="353"/>
        </w:trPr>
        <w:tc>
          <w:tcPr>
            <w:tcW w:w="253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4F3B9CC6" w14:textId="77777777" w:rsidR="00374B70" w:rsidRPr="001E3C2E" w:rsidRDefault="00374B70" w:rsidP="0021009B"/>
        </w:tc>
        <w:tc>
          <w:tcPr>
            <w:tcW w:w="1865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6D6953" w14:textId="5F014832" w:rsidR="00374B70" w:rsidRPr="001E3C2E" w:rsidRDefault="00374B70" w:rsidP="0021009B"/>
        </w:tc>
        <w:tc>
          <w:tcPr>
            <w:tcW w:w="170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76E6403" w14:textId="77777777" w:rsidR="00374B70" w:rsidRPr="001E3C2E" w:rsidRDefault="00374B70" w:rsidP="00953732">
            <w:pPr>
              <w:jc w:val="center"/>
            </w:pPr>
          </w:p>
        </w:tc>
        <w:tc>
          <w:tcPr>
            <w:tcW w:w="2571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FFBAE5" w14:textId="77777777" w:rsidR="00374B70" w:rsidRPr="001E3C2E" w:rsidRDefault="00374B70" w:rsidP="00953732">
            <w:pPr>
              <w:pStyle w:val="Amount"/>
              <w:jc w:val="center"/>
            </w:pP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DB19F49" w14:textId="77777777" w:rsidR="00374B70" w:rsidRPr="001E3C2E" w:rsidRDefault="00374B70" w:rsidP="00AA067F">
            <w:pPr>
              <w:pStyle w:val="Amount"/>
              <w:jc w:val="center"/>
            </w:pPr>
          </w:p>
        </w:tc>
      </w:tr>
      <w:tr w:rsidR="00374B70" w14:paraId="1F0FDCBD" w14:textId="77777777" w:rsidTr="00374B70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2530" w:type="dxa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</w:tcPr>
          <w:p w14:paraId="686AA0AC" w14:textId="77777777" w:rsidR="00374B70" w:rsidRDefault="00374B70" w:rsidP="00667BFD">
            <w:pPr>
              <w:pStyle w:val="RightAligned"/>
            </w:pPr>
          </w:p>
        </w:tc>
        <w:tc>
          <w:tcPr>
            <w:tcW w:w="6137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2CB6A990" w14:textId="3CFA4660" w:rsidR="00374B70" w:rsidRDefault="00000000" w:rsidP="00667BFD">
            <w:pPr>
              <w:pStyle w:val="RightAligned"/>
            </w:pPr>
            <w:sdt>
              <w:sdtPr>
                <w:alias w:val="Total:"/>
                <w:tag w:val="Total:"/>
                <w:id w:val="844984628"/>
                <w:placeholder>
                  <w:docPart w:val="058A5DD40A2E4C57A2972B0B3DE455BE"/>
                </w:placeholder>
                <w:temporary/>
                <w:showingPlcHdr/>
                <w15:appearance w15:val="hidden"/>
              </w:sdtPr>
              <w:sdtContent>
                <w:r w:rsidR="00374B70" w:rsidRPr="00580BA0">
                  <w:t>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413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7693CC41" w14:textId="7390DDA8" w:rsidR="00374B70" w:rsidRPr="00780FDB" w:rsidRDefault="00000000" w:rsidP="00AA067F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04D0179BEEAF47C3853C9A627589B7F9"/>
                </w:placeholder>
                <w15:appearance w15:val="hidden"/>
              </w:sdtPr>
              <w:sdtContent>
                <w:r w:rsidR="00374B70">
                  <w:t xml:space="preserve">438582</w:t>
                </w:r>
              </w:sdtContent>
            </w:sdt>
            <w:r w:rsidR="00374B70">
              <w:t xml:space="preserve"> </w:t>
            </w:r>
          </w:p>
        </w:tc>
      </w:tr>
    </w:tbl>
    <w:p w14:paraId="20A1A920" w14:textId="0F8D9706" w:rsidR="00CC3C86" w:rsidRPr="00D74851" w:rsidRDefault="00CC3C86" w:rsidP="00D74851">
      <w:pPr>
        <w:pStyle w:val="Thankyou"/>
      </w:pPr>
    </w:p>
    <w:sectPr w:rsidR="00CC3C86" w:rsidRPr="00D74851" w:rsidSect="00710F36">
      <w:pgSz w:w="12240" w:h="15840"/>
      <w:pgMar w:top="144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027996" w14:textId="77777777" w:rsidR="004748FB" w:rsidRDefault="004748FB" w:rsidP="00450C0A">
      <w:pPr>
        <w:spacing w:line="240" w:lineRule="auto"/>
      </w:pPr>
      <w:r>
        <w:separator/>
      </w:r>
    </w:p>
  </w:endnote>
  <w:endnote w:type="continuationSeparator" w:id="0">
    <w:p w14:paraId="24AB6441" w14:textId="77777777" w:rsidR="004748FB" w:rsidRDefault="004748FB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F22E0" w14:textId="77777777" w:rsidR="004748FB" w:rsidRDefault="004748FB" w:rsidP="00450C0A">
      <w:pPr>
        <w:spacing w:line="240" w:lineRule="auto"/>
      </w:pPr>
      <w:r>
        <w:separator/>
      </w:r>
    </w:p>
  </w:footnote>
  <w:footnote w:type="continuationSeparator" w:id="0">
    <w:p w14:paraId="56068069" w14:textId="77777777" w:rsidR="004748FB" w:rsidRDefault="004748FB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BB6"/>
    <w:rsid w:val="000138E1"/>
    <w:rsid w:val="000244FB"/>
    <w:rsid w:val="000247A3"/>
    <w:rsid w:val="000249F8"/>
    <w:rsid w:val="00065BB9"/>
    <w:rsid w:val="00090038"/>
    <w:rsid w:val="00187DA3"/>
    <w:rsid w:val="001E3C2E"/>
    <w:rsid w:val="0021009B"/>
    <w:rsid w:val="00257C5D"/>
    <w:rsid w:val="0028500B"/>
    <w:rsid w:val="002A5AC8"/>
    <w:rsid w:val="002E09CB"/>
    <w:rsid w:val="0031649D"/>
    <w:rsid w:val="00341D54"/>
    <w:rsid w:val="003473E2"/>
    <w:rsid w:val="00374B70"/>
    <w:rsid w:val="0037717D"/>
    <w:rsid w:val="003845D1"/>
    <w:rsid w:val="003B035A"/>
    <w:rsid w:val="003F03CA"/>
    <w:rsid w:val="00413490"/>
    <w:rsid w:val="00450C0A"/>
    <w:rsid w:val="0046047E"/>
    <w:rsid w:val="0047011B"/>
    <w:rsid w:val="00473FA7"/>
    <w:rsid w:val="004748FB"/>
    <w:rsid w:val="00497D97"/>
    <w:rsid w:val="004B0072"/>
    <w:rsid w:val="004E7413"/>
    <w:rsid w:val="004E74A3"/>
    <w:rsid w:val="00523B0C"/>
    <w:rsid w:val="005404D4"/>
    <w:rsid w:val="00541B24"/>
    <w:rsid w:val="00580BA0"/>
    <w:rsid w:val="005A6D66"/>
    <w:rsid w:val="005D484B"/>
    <w:rsid w:val="00640AAC"/>
    <w:rsid w:val="00667BFD"/>
    <w:rsid w:val="00695CEF"/>
    <w:rsid w:val="006A048E"/>
    <w:rsid w:val="006B1C5D"/>
    <w:rsid w:val="006E3625"/>
    <w:rsid w:val="00710F36"/>
    <w:rsid w:val="00736971"/>
    <w:rsid w:val="00780FDB"/>
    <w:rsid w:val="0078214D"/>
    <w:rsid w:val="00793593"/>
    <w:rsid w:val="007C7A7C"/>
    <w:rsid w:val="007D140C"/>
    <w:rsid w:val="007F3D8D"/>
    <w:rsid w:val="008165AE"/>
    <w:rsid w:val="008235C2"/>
    <w:rsid w:val="00840CF9"/>
    <w:rsid w:val="00873336"/>
    <w:rsid w:val="008C1DFD"/>
    <w:rsid w:val="0093568C"/>
    <w:rsid w:val="009436C3"/>
    <w:rsid w:val="00953732"/>
    <w:rsid w:val="00996DC9"/>
    <w:rsid w:val="009E7DE0"/>
    <w:rsid w:val="009F4BB6"/>
    <w:rsid w:val="00A1492F"/>
    <w:rsid w:val="00A418FA"/>
    <w:rsid w:val="00A457F0"/>
    <w:rsid w:val="00A67B29"/>
    <w:rsid w:val="00AA067F"/>
    <w:rsid w:val="00AB03C9"/>
    <w:rsid w:val="00AC2B2B"/>
    <w:rsid w:val="00AF7EDF"/>
    <w:rsid w:val="00B102A1"/>
    <w:rsid w:val="00B33532"/>
    <w:rsid w:val="00B54E14"/>
    <w:rsid w:val="00B6531B"/>
    <w:rsid w:val="00B764B8"/>
    <w:rsid w:val="00B90356"/>
    <w:rsid w:val="00B94BE3"/>
    <w:rsid w:val="00B9736E"/>
    <w:rsid w:val="00BA0E3D"/>
    <w:rsid w:val="00BA517A"/>
    <w:rsid w:val="00BB3AB0"/>
    <w:rsid w:val="00BB7A19"/>
    <w:rsid w:val="00BD7A44"/>
    <w:rsid w:val="00BF6B6A"/>
    <w:rsid w:val="00C259F2"/>
    <w:rsid w:val="00C60CDF"/>
    <w:rsid w:val="00CB5D4F"/>
    <w:rsid w:val="00CC3C86"/>
    <w:rsid w:val="00D0610E"/>
    <w:rsid w:val="00D07499"/>
    <w:rsid w:val="00D37BB6"/>
    <w:rsid w:val="00D4146A"/>
    <w:rsid w:val="00D45E69"/>
    <w:rsid w:val="00D46279"/>
    <w:rsid w:val="00D60631"/>
    <w:rsid w:val="00D74851"/>
    <w:rsid w:val="00D76A11"/>
    <w:rsid w:val="00D81510"/>
    <w:rsid w:val="00DA424B"/>
    <w:rsid w:val="00DA4B2D"/>
    <w:rsid w:val="00DE4306"/>
    <w:rsid w:val="00E6107D"/>
    <w:rsid w:val="00E862B0"/>
    <w:rsid w:val="00EE620C"/>
    <w:rsid w:val="00F47526"/>
    <w:rsid w:val="00F52042"/>
    <w:rsid w:val="00FB0E90"/>
    <w:rsid w:val="00FB1848"/>
    <w:rsid w:val="00FB28F2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18A0488D"/>
  <w15:docId w15:val="{025E3332-286D-4B1E-800C-4BF15B5AE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  <w:style w:type="character" w:customStyle="1" w:styleId="ui-provider">
    <w:name w:val="ui-provider"/>
    <w:basedOn w:val="DefaultParagraphFont"/>
    <w:rsid w:val="009F4B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4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Rahdee.Salie\AppData\Roaming\Microsoft\Templates\Services%20invoice%20with%20hours%20and%20rate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1EEDE49141D47969AEA8CD9DD6F6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C596D4-6D1B-4A3C-95CE-4EC116B71A1C}"/>
      </w:docPartPr>
      <w:docPartBody>
        <w:p w:rsidR="00FE64D6" w:rsidRDefault="00000000">
          <w:pPr>
            <w:pStyle w:val="51EEDE49141D47969AEA8CD9DD6F627E"/>
          </w:pPr>
          <w:r w:rsidRPr="00D74851">
            <w:t>Market Financial Consulting</w:t>
          </w:r>
        </w:p>
      </w:docPartBody>
    </w:docPart>
    <w:docPart>
      <w:docPartPr>
        <w:name w:val="B8898CE02C9C4A0A8E3707F9878C2D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E33ED5-4EEA-47AA-8E7A-A4E6C5433D20}"/>
      </w:docPartPr>
      <w:docPartBody>
        <w:p w:rsidR="00FE64D6" w:rsidRDefault="00000000">
          <w:pPr>
            <w:pStyle w:val="B8898CE02C9C4A0A8E3707F9878C2DAA"/>
          </w:pPr>
          <w:r w:rsidRPr="00D74851">
            <w:t>Phone:</w:t>
          </w:r>
        </w:p>
      </w:docPartBody>
    </w:docPart>
    <w:docPart>
      <w:docPartPr>
        <w:name w:val="84B3BDD8A7EE4B37A45D2C34E03BA0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2130E-0FB4-43D3-B76F-29212B6BC99A}"/>
      </w:docPartPr>
      <w:docPartBody>
        <w:p w:rsidR="00FE64D6" w:rsidRDefault="00000000">
          <w:pPr>
            <w:pStyle w:val="84B3BDD8A7EE4B37A45D2C34E03BA009"/>
          </w:pPr>
          <w:r w:rsidRPr="00D74851">
            <w:t>(123) 456-7890</w:t>
          </w:r>
        </w:p>
      </w:docPartBody>
    </w:docPart>
    <w:docPart>
      <w:docPartPr>
        <w:name w:val="04FB9919D20E4499BA7022F8CA365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3059-E8BE-42B1-AA19-8BADD60BC75C}"/>
      </w:docPartPr>
      <w:docPartBody>
        <w:p w:rsidR="00FE64D6" w:rsidRDefault="00000000">
          <w:pPr>
            <w:pStyle w:val="04FB9919D20E4499BA7022F8CA365413"/>
          </w:pPr>
          <w:r w:rsidRPr="00A1492F">
            <w:rPr>
              <w:szCs w:val="48"/>
            </w:rPr>
            <w:t>INVOICE</w:t>
          </w:r>
        </w:p>
      </w:docPartBody>
    </w:docPart>
    <w:docPart>
      <w:docPartPr>
        <w:name w:val="17192F77B6384145A14231DF1375B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10049C-BA8C-4F89-85E6-B63182ABE39E}"/>
      </w:docPartPr>
      <w:docPartBody>
        <w:p w:rsidR="00FE64D6" w:rsidRDefault="00000000">
          <w:pPr>
            <w:pStyle w:val="17192F77B6384145A14231DF1375B104"/>
          </w:pPr>
          <w:r w:rsidRPr="00D74851">
            <w:t>Invoice:</w:t>
          </w:r>
        </w:p>
      </w:docPartBody>
    </w:docPart>
    <w:docPart>
      <w:docPartPr>
        <w:name w:val="DDF284C41B144475B1B1672B000E4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24D690-B0CD-4BA2-B268-23735FBC4840}"/>
      </w:docPartPr>
      <w:docPartBody>
        <w:p w:rsidR="00FE64D6" w:rsidRDefault="00000000">
          <w:pPr>
            <w:pStyle w:val="DDF284C41B144475B1B1672B000E48F5"/>
          </w:pPr>
          <w:r w:rsidRPr="00D74851">
            <w:rPr>
              <w:rStyle w:val="InvoiceDetails"/>
            </w:rPr>
            <w:t>00012</w:t>
          </w:r>
        </w:p>
      </w:docPartBody>
    </w:docPart>
    <w:docPart>
      <w:docPartPr>
        <w:name w:val="019C8960BA47427E99F30765FDC5E6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ED4404-9E3F-47DD-985B-7353935A6B27}"/>
      </w:docPartPr>
      <w:docPartBody>
        <w:p w:rsidR="00FE64D6" w:rsidRDefault="00000000">
          <w:pPr>
            <w:pStyle w:val="019C8960BA47427E99F30765FDC5E6EB"/>
          </w:pPr>
          <w:r w:rsidRPr="00D74851">
            <w:t>Date:</w:t>
          </w:r>
        </w:p>
      </w:docPartBody>
    </w:docPart>
    <w:docPart>
      <w:docPartPr>
        <w:name w:val="446421F3295C4ABEBBFA204E4FA015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B3B7C-74FF-4DD7-9872-D2658CCF7A3B}"/>
      </w:docPartPr>
      <w:docPartBody>
        <w:p w:rsidR="00FE64D6" w:rsidRDefault="00000000">
          <w:pPr>
            <w:pStyle w:val="446421F3295C4ABEBBFA204E4FA015C1"/>
          </w:pPr>
          <w:r w:rsidRPr="00D74851">
            <w:rPr>
              <w:rStyle w:val="InvoiceDetails"/>
            </w:rPr>
            <w:t>1/30/23</w:t>
          </w:r>
        </w:p>
      </w:docPartBody>
    </w:docPart>
    <w:docPart>
      <w:docPartPr>
        <w:name w:val="AA459C1C110E430692B24F996CA43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98F20B-1A40-4556-9D00-D5E51D6C7401}"/>
      </w:docPartPr>
      <w:docPartBody>
        <w:p w:rsidR="00FE64D6" w:rsidRDefault="00000000">
          <w:pPr>
            <w:pStyle w:val="AA459C1C110E430692B24F996CA43806"/>
          </w:pPr>
          <w:r>
            <w:t>To:</w:t>
          </w:r>
        </w:p>
      </w:docPartBody>
    </w:docPart>
    <w:docPart>
      <w:docPartPr>
        <w:name w:val="5DD2F478F05D45E7B8AD1BBABE35A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3C2B0E-EACC-4120-934F-DA137ACEE29D}"/>
      </w:docPartPr>
      <w:docPartBody>
        <w:p w:rsidR="00FE64D6" w:rsidRDefault="00000000">
          <w:pPr>
            <w:pStyle w:val="5DD2F478F05D45E7B8AD1BBABE35A206"/>
          </w:pPr>
          <w:r w:rsidRPr="00D74851">
            <w:t>Gaurav Cheema</w:t>
          </w:r>
        </w:p>
      </w:docPartBody>
    </w:docPart>
    <w:docPart>
      <w:docPartPr>
        <w:name w:val="E927F1C8185D41A2954DC0973198EF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16D4-C9F6-49D9-9096-198305C219E8}"/>
      </w:docPartPr>
      <w:docPartBody>
        <w:p w:rsidR="00FE64D6" w:rsidRDefault="00000000">
          <w:pPr>
            <w:pStyle w:val="E927F1C8185D41A2954DC0973198EF8F"/>
          </w:pPr>
          <w:r w:rsidRPr="00D74851">
            <w:t>89 Pacific Ave</w:t>
          </w:r>
        </w:p>
      </w:docPartBody>
    </w:docPart>
    <w:docPart>
      <w:docPartPr>
        <w:name w:val="E4C8221D42784F5497D8883BCB39FC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4F0AF-EB6F-471F-BD12-85A603133BF7}"/>
      </w:docPartPr>
      <w:docPartBody>
        <w:p w:rsidR="00FE64D6" w:rsidRDefault="00000000">
          <w:pPr>
            <w:pStyle w:val="E4C8221D42784F5497D8883BCB39FCB3"/>
          </w:pPr>
          <w:r w:rsidRPr="00D74851">
            <w:t>San Francisco, CA 78910</w:t>
          </w:r>
        </w:p>
      </w:docPartBody>
    </w:docPart>
    <w:docPart>
      <w:docPartPr>
        <w:name w:val="2C3F0AD2F3CA4AA092E5DFA3F1783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C0C833-827B-4292-9703-70865C6B35AC}"/>
      </w:docPartPr>
      <w:docPartBody>
        <w:p w:rsidR="00FE64D6" w:rsidRDefault="00A437B3" w:rsidP="00A437B3">
          <w:pPr>
            <w:pStyle w:val="2C3F0AD2F3CA4AA092E5DFA3F1783F65"/>
          </w:pPr>
          <w:r w:rsidRPr="00D74851">
            <w:t>Consultation services</w:t>
          </w:r>
        </w:p>
      </w:docPartBody>
    </w:docPart>
    <w:docPart>
      <w:docPartPr>
        <w:name w:val="B3C3FFF5F852472790F4853A1C0582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744F4-4387-4548-B07B-D71E3032BBD5}"/>
      </w:docPartPr>
      <w:docPartBody>
        <w:p w:rsidR="00FE64D6" w:rsidRDefault="00A437B3" w:rsidP="00A437B3">
          <w:pPr>
            <w:pStyle w:val="B3C3FFF5F852472790F4853A1C05822B"/>
          </w:pPr>
          <w:r>
            <w:t>HOURS</w:t>
          </w:r>
        </w:p>
      </w:docPartBody>
    </w:docPart>
    <w:docPart>
      <w:docPartPr>
        <w:name w:val="F90BFB078D104D369C9B1E2E1457E5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4F5F85-C2A2-4AAA-BEB4-9B2D4573A903}"/>
      </w:docPartPr>
      <w:docPartBody>
        <w:p w:rsidR="00FE64D6" w:rsidRDefault="00A437B3" w:rsidP="00A437B3">
          <w:pPr>
            <w:pStyle w:val="F90BFB078D104D369C9B1E2E1457E581"/>
          </w:pPr>
          <w:r>
            <w:t>RATE</w:t>
          </w:r>
        </w:p>
      </w:docPartBody>
    </w:docPart>
    <w:docPart>
      <w:docPartPr>
        <w:name w:val="24B4B1AFD96E4193AA04BAEFFBED74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DE312-88B0-4A5E-A97E-D63DE090C6D7}"/>
      </w:docPartPr>
      <w:docPartBody>
        <w:p w:rsidR="00FE64D6" w:rsidRDefault="00A437B3" w:rsidP="00A437B3">
          <w:pPr>
            <w:pStyle w:val="24B4B1AFD96E4193AA04BAEFFBED7497"/>
          </w:pPr>
          <w:r>
            <w:t>AMOUNT</w:t>
          </w:r>
        </w:p>
      </w:docPartBody>
    </w:docPart>
    <w:docPart>
      <w:docPartPr>
        <w:name w:val="C1A95E750D7746F8BF837FE06BEDD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CDB64-51E5-4E8A-A19B-0348F3C633EF}"/>
      </w:docPartPr>
      <w:docPartBody>
        <w:p w:rsidR="00FE64D6" w:rsidRDefault="00A437B3" w:rsidP="00A437B3">
          <w:pPr>
            <w:pStyle w:val="C1A95E750D7746F8BF837FE06BEDD1E9"/>
          </w:pPr>
          <w:r w:rsidRPr="00D74851">
            <w:t>3.0</w:t>
          </w:r>
        </w:p>
      </w:docPartBody>
    </w:docPart>
    <w:docPart>
      <w:docPartPr>
        <w:name w:val="7DB76564635C44119F1B446E94813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8AC35-F870-4280-AF73-21906777FEE5}"/>
      </w:docPartPr>
      <w:docPartBody>
        <w:p w:rsidR="00FE64D6" w:rsidRDefault="00A437B3" w:rsidP="00A437B3">
          <w:pPr>
            <w:pStyle w:val="7DB76564635C44119F1B446E94813A6D"/>
          </w:pPr>
          <w:r w:rsidRPr="00D74851">
            <w:t>375.00</w:t>
          </w:r>
        </w:p>
      </w:docPartBody>
    </w:docPart>
    <w:docPart>
      <w:docPartPr>
        <w:name w:val="104D6BCA2D5249EE932AF7E6732E1A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E44857-BEC6-430B-8D25-E2B724BA59F5}"/>
      </w:docPartPr>
      <w:docPartBody>
        <w:p w:rsidR="00FE64D6" w:rsidRDefault="00A437B3" w:rsidP="00A437B3">
          <w:pPr>
            <w:pStyle w:val="104D6BCA2D5249EE932AF7E6732E1AB6"/>
          </w:pPr>
          <w:r w:rsidRPr="00D74851">
            <w:t>1125.00</w:t>
          </w:r>
        </w:p>
      </w:docPartBody>
    </w:docPart>
    <w:docPart>
      <w:docPartPr>
        <w:name w:val="058A5DD40A2E4C57A2972B0B3DE455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BE8BA-EFB3-4D9F-96D5-3B68A02AD541}"/>
      </w:docPartPr>
      <w:docPartBody>
        <w:p w:rsidR="00FE64D6" w:rsidRDefault="00A437B3" w:rsidP="00A437B3">
          <w:pPr>
            <w:pStyle w:val="058A5DD40A2E4C57A2972B0B3DE455BE"/>
          </w:pPr>
          <w:r w:rsidRPr="00580BA0">
            <w:t>TOTAL</w:t>
          </w:r>
        </w:p>
      </w:docPartBody>
    </w:docPart>
    <w:docPart>
      <w:docPartPr>
        <w:name w:val="04D0179BEEAF47C3853C9A627589B7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524E74-B6C4-4C3F-92D1-EADFCD15C5D3}"/>
      </w:docPartPr>
      <w:docPartBody>
        <w:p w:rsidR="00FE64D6" w:rsidRDefault="00A437B3" w:rsidP="00A437B3">
          <w:pPr>
            <w:pStyle w:val="04D0179BEEAF47C3853C9A627589B7F9"/>
          </w:pPr>
          <w:r w:rsidRPr="00D74851">
            <w:t>1125.00</w:t>
          </w:r>
        </w:p>
      </w:docPartBody>
    </w:docPart>
    <w:docPart>
      <w:docPartPr>
        <w:name w:val="E3F66F13EC6246D0874E563470A0B8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E9C8A-DE68-4E50-989C-9773E4F7DD86}"/>
      </w:docPartPr>
      <w:docPartBody>
        <w:p w:rsidR="00FE64D6" w:rsidRDefault="00A437B3" w:rsidP="00A437B3">
          <w:pPr>
            <w:pStyle w:val="E3F66F13EC6246D0874E563470A0B833"/>
          </w:pPr>
          <w:r w:rsidRPr="00D74851">
            <w:t>DESCRIPTION</w:t>
          </w:r>
        </w:p>
      </w:docPartBody>
    </w:docPart>
    <w:docPart>
      <w:docPartPr>
        <w:name w:val="53AA60EC5DB24F8F81933CDCBF29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CDF08-58CC-4ADB-8CBF-928F4176D388}"/>
      </w:docPartPr>
      <w:docPartBody>
        <w:p w:rsidR="00FE64D6" w:rsidRDefault="00A437B3" w:rsidP="00A437B3">
          <w:pPr>
            <w:pStyle w:val="53AA60EC5DB24F8F81933CDCBF296E17"/>
          </w:pPr>
          <w:r w:rsidRPr="00D74851">
            <w:t>Consultation services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7B3"/>
    <w:rsid w:val="0031649D"/>
    <w:rsid w:val="00497D97"/>
    <w:rsid w:val="007F5752"/>
    <w:rsid w:val="00A437B3"/>
    <w:rsid w:val="00AA09A1"/>
    <w:rsid w:val="00BE34B4"/>
    <w:rsid w:val="00FE6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1EEDE49141D47969AEA8CD9DD6F627E">
    <w:name w:val="51EEDE49141D47969AEA8CD9DD6F627E"/>
  </w:style>
  <w:style w:type="paragraph" w:customStyle="1" w:styleId="B8898CE02C9C4A0A8E3707F9878C2DAA">
    <w:name w:val="B8898CE02C9C4A0A8E3707F9878C2DAA"/>
  </w:style>
  <w:style w:type="paragraph" w:customStyle="1" w:styleId="84B3BDD8A7EE4B37A45D2C34E03BA009">
    <w:name w:val="84B3BDD8A7EE4B37A45D2C34E03BA009"/>
  </w:style>
  <w:style w:type="paragraph" w:customStyle="1" w:styleId="04FB9919D20E4499BA7022F8CA365413">
    <w:name w:val="04FB9919D20E4499BA7022F8CA365413"/>
  </w:style>
  <w:style w:type="paragraph" w:customStyle="1" w:styleId="17192F77B6384145A14231DF1375B104">
    <w:name w:val="17192F77B6384145A14231DF1375B104"/>
  </w:style>
  <w:style w:type="character" w:customStyle="1" w:styleId="InvoiceDetails">
    <w:name w:val="Invoice Details"/>
    <w:uiPriority w:val="1"/>
    <w:qFormat/>
    <w:rPr>
      <w:rFonts w:asciiTheme="minorHAnsi" w:hAnsiTheme="minorHAnsi"/>
      <w:b/>
      <w:color w:val="auto"/>
    </w:rPr>
  </w:style>
  <w:style w:type="paragraph" w:customStyle="1" w:styleId="DDF284C41B144475B1B1672B000E48F5">
    <w:name w:val="DDF284C41B144475B1B1672B000E48F5"/>
  </w:style>
  <w:style w:type="paragraph" w:customStyle="1" w:styleId="019C8960BA47427E99F30765FDC5E6EB">
    <w:name w:val="019C8960BA47427E99F30765FDC5E6EB"/>
  </w:style>
  <w:style w:type="paragraph" w:customStyle="1" w:styleId="446421F3295C4ABEBBFA204E4FA015C1">
    <w:name w:val="446421F3295C4ABEBBFA204E4FA015C1"/>
  </w:style>
  <w:style w:type="paragraph" w:customStyle="1" w:styleId="AA459C1C110E430692B24F996CA43806">
    <w:name w:val="AA459C1C110E430692B24F996CA43806"/>
  </w:style>
  <w:style w:type="paragraph" w:customStyle="1" w:styleId="5DD2F478F05D45E7B8AD1BBABE35A206">
    <w:name w:val="5DD2F478F05D45E7B8AD1BBABE35A206"/>
  </w:style>
  <w:style w:type="paragraph" w:customStyle="1" w:styleId="E927F1C8185D41A2954DC0973198EF8F">
    <w:name w:val="E927F1C8185D41A2954DC0973198EF8F"/>
  </w:style>
  <w:style w:type="paragraph" w:customStyle="1" w:styleId="E4C8221D42784F5497D8883BCB39FCB3">
    <w:name w:val="E4C8221D42784F5497D8883BCB39FCB3"/>
  </w:style>
  <w:style w:type="paragraph" w:customStyle="1" w:styleId="2C3F0AD2F3CA4AA092E5DFA3F1783F65">
    <w:name w:val="2C3F0AD2F3CA4AA092E5DFA3F1783F65"/>
    <w:rsid w:val="00A437B3"/>
  </w:style>
  <w:style w:type="paragraph" w:customStyle="1" w:styleId="B3C3FFF5F852472790F4853A1C05822B">
    <w:name w:val="B3C3FFF5F852472790F4853A1C05822B"/>
    <w:rsid w:val="00A437B3"/>
  </w:style>
  <w:style w:type="paragraph" w:customStyle="1" w:styleId="F90BFB078D104D369C9B1E2E1457E581">
    <w:name w:val="F90BFB078D104D369C9B1E2E1457E581"/>
    <w:rsid w:val="00A437B3"/>
  </w:style>
  <w:style w:type="paragraph" w:customStyle="1" w:styleId="24B4B1AFD96E4193AA04BAEFFBED7497">
    <w:name w:val="24B4B1AFD96E4193AA04BAEFFBED7497"/>
    <w:rsid w:val="00A437B3"/>
  </w:style>
  <w:style w:type="paragraph" w:customStyle="1" w:styleId="C1A95E750D7746F8BF837FE06BEDD1E9">
    <w:name w:val="C1A95E750D7746F8BF837FE06BEDD1E9"/>
    <w:rsid w:val="00A437B3"/>
  </w:style>
  <w:style w:type="paragraph" w:customStyle="1" w:styleId="7DB76564635C44119F1B446E94813A6D">
    <w:name w:val="7DB76564635C44119F1B446E94813A6D"/>
    <w:rsid w:val="00A437B3"/>
  </w:style>
  <w:style w:type="paragraph" w:customStyle="1" w:styleId="104D6BCA2D5249EE932AF7E6732E1AB6">
    <w:name w:val="104D6BCA2D5249EE932AF7E6732E1AB6"/>
    <w:rsid w:val="00A437B3"/>
  </w:style>
  <w:style w:type="paragraph" w:customStyle="1" w:styleId="058A5DD40A2E4C57A2972B0B3DE455BE">
    <w:name w:val="058A5DD40A2E4C57A2972B0B3DE455BE"/>
    <w:rsid w:val="00A437B3"/>
  </w:style>
  <w:style w:type="paragraph" w:customStyle="1" w:styleId="04D0179BEEAF47C3853C9A627589B7F9">
    <w:name w:val="04D0179BEEAF47C3853C9A627589B7F9"/>
    <w:rsid w:val="00A437B3"/>
  </w:style>
  <w:style w:type="paragraph" w:customStyle="1" w:styleId="E3F66F13EC6246D0874E563470A0B833">
    <w:name w:val="E3F66F13EC6246D0874E563470A0B833"/>
    <w:rsid w:val="00A437B3"/>
  </w:style>
  <w:style w:type="paragraph" w:customStyle="1" w:styleId="53AA60EC5DB24F8F81933CDCBF296E17">
    <w:name w:val="53AA60EC5DB24F8F81933CDCBF296E17"/>
    <w:rsid w:val="00A437B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8B10F0-AC38-46F6-856E-C7BE03F8BB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2281280-07BB-4D47-BDA0-A73E15441D4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69BC7C5F-731D-457A-BE39-A1886CC7494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Services invoice with hours and rate</Template>
  <TotalTime>1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>Rahdee Salie</cp:lastModifiedBy>
  <cp:revision>2</cp:revision>
  <dcterms:created xsi:type="dcterms:W3CDTF">2024-05-07T09:38:00Z</dcterms:created>
  <dcterms:modified xsi:type="dcterms:W3CDTF">2024-05-14T11:11:00Z</dcterms:modified>
  <dc:description/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