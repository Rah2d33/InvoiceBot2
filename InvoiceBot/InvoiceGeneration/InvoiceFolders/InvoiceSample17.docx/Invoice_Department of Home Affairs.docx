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Department of Home Affairs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068 -  -960-6014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B-09289Xo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06 May 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Kagiso Media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Armed Security Gaurd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Security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850.42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3428.46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777805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