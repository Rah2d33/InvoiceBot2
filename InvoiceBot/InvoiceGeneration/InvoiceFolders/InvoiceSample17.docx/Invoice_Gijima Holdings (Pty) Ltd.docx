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Gijima Holdings (Pty) Ltd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+27 -  -970-3836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08 May 2023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Cogence (Pty) Limited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Asian Fusion Catering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Themed Catering Services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9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277.08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7641.84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2976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