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Lesotho Electricity Company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010 -  -862-6308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28-Mar-2023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Cape Peninsula University of Tech.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Basic Buffet Catering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642.01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6507.52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40367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