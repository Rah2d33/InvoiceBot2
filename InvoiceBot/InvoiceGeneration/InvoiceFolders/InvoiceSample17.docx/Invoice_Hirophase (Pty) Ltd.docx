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Hirophase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080 -  -798-8313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21/01/2023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Paramount Property Fund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Event Coordination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Themed Catering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4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272.22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9317.0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463836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