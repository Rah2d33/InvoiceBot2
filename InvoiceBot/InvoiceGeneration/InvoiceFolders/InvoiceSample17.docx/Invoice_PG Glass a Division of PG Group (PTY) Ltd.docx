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PG Glass a Division of PG Group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015 -  -810-0664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30-May-2020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Easigas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Gift Bags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Printing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869.36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8980.41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202997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