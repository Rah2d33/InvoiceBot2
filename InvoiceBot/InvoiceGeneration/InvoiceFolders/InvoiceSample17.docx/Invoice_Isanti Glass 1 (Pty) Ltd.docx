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Isanti Glass 1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+27 -  -759-0946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17/08/23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Clover (Pty)Ltd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Financial Consulting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Consultation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7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315.66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7483.07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400401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