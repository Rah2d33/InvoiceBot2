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Novartis Pharma AG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080 -  -741-8788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10 Jan-2020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Mama Lisa Workshop Restaurant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Asian Fusion Catering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Themed Catering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3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679.22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2352.05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272585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