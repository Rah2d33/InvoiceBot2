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Coca-Cola Beverages South Africa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068 -  -919-6790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06/12/2022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Bigen Africa Services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Black Pens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Delivery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4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135.17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2024.21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687183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