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Shoprite Checkers (Pty) Ltd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 xml:space="preserve"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080 -  -829-4035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68A084FB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/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11-February-2022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 xml:space="preserve"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Tatu Connect Limited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 xml:space="preserve"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Basic Buffet Catering 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Catering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1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731.97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9779.2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486269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C0FD1" w14:textId="77777777" w:rsidR="00D07499" w:rsidRDefault="00D07499" w:rsidP="00450C0A">
      <w:pPr>
        <w:spacing w:line="240" w:lineRule="auto"/>
      </w:pPr>
      <w:r>
        <w:separator/>
      </w:r>
    </w:p>
  </w:endnote>
  <w:endnote w:type="continuationSeparator" w:id="0">
    <w:p w14:paraId="20A0C492" w14:textId="77777777" w:rsidR="00D07499" w:rsidRDefault="00D07499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F50BE1" w14:textId="77777777" w:rsidR="00D07499" w:rsidRDefault="00D07499" w:rsidP="00450C0A">
      <w:pPr>
        <w:spacing w:line="240" w:lineRule="auto"/>
      </w:pPr>
      <w:r>
        <w:separator/>
      </w:r>
    </w:p>
  </w:footnote>
  <w:footnote w:type="continuationSeparator" w:id="0">
    <w:p w14:paraId="6CEFBA3A" w14:textId="77777777" w:rsidR="00D07499" w:rsidRDefault="00D07499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D7A44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497D97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A68501E86A6A4E8F966D49F834BFB046">
    <w:name w:val="A68501E86A6A4E8F966D49F834BFB046"/>
  </w:style>
  <w:style w:type="paragraph" w:customStyle="1" w:styleId="4EBB63D8D3AB49D6B6F4746C09FE8167">
    <w:name w:val="4EBB63D8D3AB49D6B6F4746C09FE8167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0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2024-05-07T09:38:00Z</dcterms:created>
  <dcterms:modified xsi:type="dcterms:W3CDTF">2024-05-14T09:13:00Z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