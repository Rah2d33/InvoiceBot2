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CORRUSEAL WESTERN CAPE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068 -  -913-9641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30/08/2023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Foskor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Event Photography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3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570.65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5152.53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470154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