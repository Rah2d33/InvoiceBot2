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Medicross Healthcare Group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060 -  -730-6791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26 Jan 2022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Africa Vessel Verification CC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Armed Security Guard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Security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2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654.03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9885.01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174345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