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Pioneer Hi-Bred RSA Pty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071 -  -974-3368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07-26-2022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Global EntServ Solutions Galway Limited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Financial Consulting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Consultation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3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267.32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8082.35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795656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