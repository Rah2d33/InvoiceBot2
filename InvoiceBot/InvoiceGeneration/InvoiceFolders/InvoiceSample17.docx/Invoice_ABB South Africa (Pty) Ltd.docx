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ABB South Africa (Pty) Ltd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(+214) -  -854-8887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21/04/2023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Value Logistics (Pty) Ltd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A5 Flyers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Printing Services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9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558.44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8517.0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496425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