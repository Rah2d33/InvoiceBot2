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SITA SOC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064 -  -794-7558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06-Apr-2020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Linyana  Somacala Inc.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Formal Sit-Down Dinner 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Catering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8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542.14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7397.94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372910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