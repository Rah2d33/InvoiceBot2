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Vodacom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065 -  -847-5960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06-08-2020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Buena Vista Trading 106 PTY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Same-Day Delivery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403.0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6746.55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351906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