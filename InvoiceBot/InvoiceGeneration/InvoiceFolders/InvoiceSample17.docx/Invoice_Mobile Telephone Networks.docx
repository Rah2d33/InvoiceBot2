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Mobile Telephone Networks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00 -  -840-5774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2023-05-07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Ariston Thermo South Africa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Social Media Graphics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Graphic Design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7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583.75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7011.36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481133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