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3M South Africa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011 -  -750-0561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05/06/2021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Nampak Products Limited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USB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Graphic Design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7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636.57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9192.03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646355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