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14:paraId="544B1EA3" w14:textId="77777777" w:rsidTr="00FE063F">
        <w:trPr>
          <w:trHeight w:val="1620"/>
        </w:trPr>
        <w:tc>
          <w:tcPr>
            <w:tcW w:w="5035" w:type="dxa"/>
          </w:tcPr>
          <w:bookmarkStart w:id="0" w:name="OLE_LINK1"/>
          <w:bookmarkStart w:id="1" w:name="OLE_LINK2"/>
          <w:p w14:paraId="4B7528BD" w14:textId="702D0ED8" w:rsidR="00065BB9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51EEDE49141D47969AEA8CD9DD6F627E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>Department of Infrastructure</w:t>
                </w:r>
              </w:sdtContent>
            </w:sdt>
            <w:r w:rsidR="00D74851">
              <w:rPr>
                <w:szCs w:val="36"/>
              </w:rPr>
              <w:t xml:space="preserve"> </w:t>
            </w:r>
          </w:p>
          <w:bookmarkEnd w:id="0"/>
          <w:bookmarkEnd w:id="1"/>
          <w:p w14:paraId="68A8AE94" w14:textId="498D0A1D" w:rsidR="00065BB9" w:rsidRDefault="00D74851" w:rsidP="00065BB9">
            <w:pPr>
              <w:pStyle w:val="Heading3"/>
            </w:pPr>
            <w:r>
              <w:t xml:space="preserve"> </w:t>
            </w:r>
          </w:p>
          <w:p w14:paraId="33521803" w14:textId="77723296" w:rsidR="00065BB9" w:rsidRPr="001E3C2E" w:rsidRDefault="00065BB9" w:rsidP="00065BB9"/>
          <w:p w14:paraId="6F700214" w14:textId="19832B54" w:rsidR="007C7A7C" w:rsidRDefault="00000000" w:rsidP="00065BB9">
            <w:sdt>
              <w:sdtPr>
                <w:alias w:val="Phone:"/>
                <w:tag w:val="Phone:"/>
                <w:id w:val="-1773844878"/>
                <w:placeholder>
                  <w:docPart w:val="B8898CE02C9C4A0A8E3707F9878C2DAA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Phone</w:t>
                </w:r>
                <w:r w:rsidR="00D74851" w:rsidRPr="00D74851">
                  <w:t xml:space="preserve"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84B3BDD8A7EE4B37A45D2C34E03BA009"/>
                </w:placeholder>
                <w15:appearance w15:val="hidden"/>
              </w:sdtPr>
              <w:sdtContent>
                <w:r w:rsidR="00374B70">
                  <w:rPr>
                    <w:rStyle w:val="ui-provider"/>
                  </w:rPr>
                  <w:t xml:space="preserve">071 -  -755-8544</w:t>
                </w:r>
              </w:sdtContent>
            </w:sdt>
          </w:p>
          <w:p w14:paraId="370CB50C" w14:textId="730B91F6" w:rsidR="00065BB9" w:rsidRDefault="00065BB9" w:rsidP="00065BB9"/>
        </w:tc>
        <w:tc>
          <w:tcPr>
            <w:tcW w:w="5035" w:type="dxa"/>
          </w:tcPr>
          <w:p w14:paraId="7D8A69E4" w14:textId="77777777" w:rsidR="00065BB9" w:rsidRPr="00A1492F" w:rsidRDefault="00000000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04FB9919D20E4499BA7022F8CA365413"/>
                </w:placeholder>
                <w:temporary/>
                <w:showingPlcHdr/>
                <w15:appearance w15:val="hidden"/>
              </w:sdtPr>
              <w:sdtContent>
                <w:r w:rsidR="00065BB9" w:rsidRPr="00A1492F">
                  <w:rPr>
                    <w:szCs w:val="48"/>
                  </w:rPr>
                  <w:t>INVOICE</w:t>
                </w:r>
              </w:sdtContent>
            </w:sdt>
          </w:p>
          <w:p w14:paraId="420D5C8B" w14:textId="68A084FB" w:rsidR="000244FB" w:rsidRPr="00FE063F" w:rsidRDefault="00000000" w:rsidP="00FE063F">
            <w:pPr>
              <w:pStyle w:val="Heading2"/>
              <w:jc w:val="right"/>
            </w:pPr>
            <w:sdt>
              <w:sdtPr>
                <w:id w:val="1613547116"/>
                <w:placeholder>
                  <w:docPart w:val="17192F77B6384145A14231DF1375B104"/>
                </w:placeholder>
                <w:showingPlcHdr/>
                <w15:appearance w15:val="hidden"/>
              </w:sdtPr>
              <w:sdtContent>
                <w:r w:rsidR="00D74851" w:rsidRPr="00D74851">
                  <w:t xml:space="preserve">Invoice:</w:t>
                </w:r>
              </w:sdtContent>
            </w:sdt>
            <w:r w:rsidR="00D74851">
              <w:t xml:space="preserve"> </w:t>
            </w:r>
            <w:sdt>
              <w:sdtPr>
                <w:id w:val="-1568414945"/>
                <w:placeholder>
                  <w:docPart w:val="DDF284C41B144475B1B1672B000E48F5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/>
                </w:r>
              </w:sdtContent>
            </w:sdt>
          </w:p>
          <w:p w14:paraId="15A41F22" w14:textId="1C537576" w:rsidR="00065BB9" w:rsidRPr="00D74851" w:rsidRDefault="00000000" w:rsidP="00FE063F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019C8960BA47427E99F30765FDC5E6EB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="00065BB9" w:rsidRPr="00D74851">
                  <w:t xml:space="preserve"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446421F3295C4ABEBBFA204E4FA015C1"/>
                </w:placeholder>
                <w15:appearance w15:val="hidden"/>
              </w:sdtPr>
              <w:sdtContent>
                <w:r w:rsidR="009F4BB6">
                  <w:t xml:space="preserve">01 N</w:t>
                </w:r>
              </w:sdtContent>
            </w:sdt>
          </w:p>
        </w:tc>
      </w:tr>
      <w:tr w:rsidR="00D60631" w14:paraId="791C891C" w14:textId="77777777" w:rsidTr="00A1492F">
        <w:trPr>
          <w:trHeight w:val="972"/>
        </w:trPr>
        <w:tc>
          <w:tcPr>
            <w:tcW w:w="5035" w:type="dxa"/>
            <w:tcMar>
              <w:bottom w:w="720" w:type="dxa"/>
            </w:tcMar>
          </w:tcPr>
          <w:p w14:paraId="60E33166" w14:textId="77777777" w:rsidR="00D60631" w:rsidRPr="00D81510" w:rsidRDefault="00000000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AA459C1C110E430692B24F996CA43806"/>
                </w:placeholder>
                <w:temporary/>
                <w:showingPlcHdr/>
                <w15:appearance w15:val="hidden"/>
              </w:sdtPr>
              <w:sdtContent>
                <w:r w:rsidR="00D60631">
                  <w:t xml:space="preserve">To:</w:t>
                </w:r>
              </w:sdtContent>
            </w:sdt>
          </w:p>
          <w:p w14:paraId="7FDC4085" w14:textId="588D3519" w:rsidR="00D60631" w:rsidRPr="001E3C2E" w:rsidRDefault="00000000" w:rsidP="00374B70">
            <w:sdt>
              <w:sdtPr>
                <w:id w:val="1268966541"/>
                <w:placeholder>
                  <w:docPart w:val="5DD2F478F05D45E7B8AD1BBABE35A206"/>
                </w:placeholder>
                <w15:appearance w15:val="hidden"/>
              </w:sdtPr>
              <w:sdtContent>
                <w:sdt>
                  <w:sdtPr>
                    <w:id w:val="-666255350"/>
                    <w:placeholder>
                      <w:docPart w:val="2C3F0AD2F3CA4AA092E5DFA3F1783F65"/>
                    </w:placeholder>
                    <w15:appearance w15:val="hidden"/>
                  </w:sdtPr>
                  <w:sdtContent>
                    <w:r w:rsidR="00374B70">
                      <w:rPr>
                        <w:rStyle w:val="ui-provider"/>
                      </w:rPr>
                      <w:t xml:space="preserve">Red Alert TSS (Pty)</w:t>
                    </w:r>
                  </w:sdtContent>
                </w:sdt>
              </w:sdtContent>
            </w:sdt>
            <w:r w:rsidR="00D74851">
              <w:t xml:space="preserve"> </w:t>
            </w:r>
          </w:p>
          <w:p w14:paraId="3FA438A2" w14:textId="77777777" w:rsidR="00D60631" w:rsidRDefault="00000000" w:rsidP="00D60631">
            <w:sdt>
              <w:sdtPr>
                <w:id w:val="707373197"/>
                <w:placeholder>
                  <w:docPart w:val="E927F1C8185D41A2954DC0973198EF8F"/>
                </w:placeholder>
                <w:showingPlcHdr/>
                <w15:appearance w15:val="hidden"/>
              </w:sdtPr>
              <w:sdtContent>
                <w:r w:rsidR="00D74851" w:rsidRPr="00D74851">
                  <w:t>89 Pacific Ave</w:t>
                </w:r>
              </w:sdtContent>
            </w:sdt>
            <w:r w:rsidR="00D74851">
              <w:t xml:space="preserve"> </w:t>
            </w:r>
          </w:p>
          <w:p w14:paraId="1A1D84AF" w14:textId="77777777" w:rsidR="00D60631" w:rsidRDefault="00000000" w:rsidP="00D60631">
            <w:sdt>
              <w:sdtPr>
                <w:id w:val="1499932528"/>
                <w:placeholder>
                  <w:docPart w:val="E4C8221D42784F5497D8883BCB39FCB3"/>
                </w:placeholder>
                <w:showingPlcHdr/>
                <w15:appearance w15:val="hidden"/>
              </w:sdtPr>
              <w:sdtContent>
                <w:r w:rsidR="00D74851" w:rsidRPr="00D74851">
                  <w:t>San Francisco, CA 78910</w:t>
                </w:r>
              </w:sdtContent>
            </w:sdt>
            <w:r w:rsidR="00D74851">
              <w:t xml:space="preserve"> </w:t>
            </w:r>
          </w:p>
        </w:tc>
        <w:tc>
          <w:tcPr>
            <w:tcW w:w="5035" w:type="dxa"/>
            <w:tcMar>
              <w:bottom w:w="720" w:type="dxa"/>
            </w:tcMar>
          </w:tcPr>
          <w:p w14:paraId="06242B5B" w14:textId="1CF154BD" w:rsidR="000244FB" w:rsidRDefault="000244FB" w:rsidP="000244FB">
            <w:pPr>
              <w:jc w:val="right"/>
            </w:pPr>
          </w:p>
          <w:p w14:paraId="349FFF93" w14:textId="77777777" w:rsidR="00D60631" w:rsidRDefault="00D60631" w:rsidP="006E3625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2530"/>
        <w:gridCol w:w="1865"/>
        <w:gridCol w:w="1701"/>
        <w:gridCol w:w="2571"/>
        <w:gridCol w:w="1413"/>
      </w:tblGrid>
      <w:tr w:rsidR="00374B70" w:rsidRPr="001E3C2E" w14:paraId="73473786" w14:textId="77777777" w:rsidTr="0037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tcW w:w="2530" w:type="dxa"/>
            <w:tcBorders>
              <w:bottom w:val="single" w:sz="4" w:space="0" w:color="3C8F89" w:themeColor="accent1" w:themeShade="80"/>
            </w:tcBorders>
          </w:tcPr>
          <w:p w14:paraId="6E96E3A7" w14:textId="741BF6FC" w:rsidR="00374B70" w:rsidRDefault="00000000" w:rsidP="00D74851">
            <w:pPr>
              <w:pStyle w:val="Heading2"/>
            </w:pPr>
            <w:sdt>
              <w:sdtPr>
                <w:id w:val="858704046"/>
                <w:placeholder>
                  <w:docPart w:val="E3F66F13EC6246D0874E563470A0B833"/>
                </w:placeholder>
                <w:showingPlcHdr/>
                <w15:appearance w15:val="hidden"/>
              </w:sdtPr>
              <w:sdtContent>
                <w:r w:rsidR="00374B70" w:rsidRPr="00D74851">
                  <w:t>DESCRIPTION</w:t>
                </w:r>
              </w:sdtContent>
            </w:sdt>
          </w:p>
        </w:tc>
        <w:tc>
          <w:tcPr>
            <w:tcW w:w="1865" w:type="dxa"/>
            <w:tcBorders>
              <w:bottom w:val="single" w:sz="4" w:space="0" w:color="3C8F89" w:themeColor="accent1" w:themeShade="80"/>
            </w:tcBorders>
            <w:vAlign w:val="center"/>
          </w:tcPr>
          <w:p w14:paraId="56C4E7CA" w14:textId="0DE70E4A" w:rsidR="00374B70" w:rsidRPr="001E3C2E" w:rsidRDefault="00374B70" w:rsidP="00D74851">
            <w:pPr>
              <w:pStyle w:val="Heading2"/>
            </w:pPr>
            <w:r>
              <w:t>Services</w:t>
            </w:r>
          </w:p>
        </w:tc>
        <w:tc>
          <w:tcPr>
            <w:tcW w:w="1701" w:type="dxa"/>
            <w:tcBorders>
              <w:bottom w:val="single" w:sz="4" w:space="0" w:color="3C8F89" w:themeColor="accent1" w:themeShade="80"/>
            </w:tcBorders>
            <w:vAlign w:val="center"/>
          </w:tcPr>
          <w:p w14:paraId="5AFD0A85" w14:textId="5BB15DC3" w:rsidR="00374B70" w:rsidRPr="001E3C2E" w:rsidRDefault="00374B70" w:rsidP="00374B70">
            <w:pPr>
              <w:pStyle w:val="Columnheading"/>
              <w:jc w:val="left"/>
            </w:pPr>
            <w:r>
              <w:t xml:space="preserve">      </w:t>
            </w:r>
            <w:sdt>
              <w:sdtPr>
                <w:alias w:val="Hours:"/>
                <w:tag w:val="Hours:"/>
                <w:id w:val="-1170172113"/>
                <w:placeholder>
                  <w:docPart w:val="B3C3FFF5F852472790F4853A1C05822B"/>
                </w:placeholder>
                <w:temporary/>
                <w:showingPlcHdr/>
                <w15:appearance w15:val="hidden"/>
              </w:sdtPr>
              <w:sdtContent>
                <w:r>
                  <w:t>HOURS</w:t>
                </w:r>
              </w:sdtContent>
            </w:sdt>
          </w:p>
        </w:tc>
        <w:tc>
          <w:tcPr>
            <w:tcW w:w="2571" w:type="dxa"/>
            <w:tcBorders>
              <w:bottom w:val="single" w:sz="4" w:space="0" w:color="3C8F89" w:themeColor="accent1" w:themeShade="80"/>
            </w:tcBorders>
            <w:vAlign w:val="center"/>
          </w:tcPr>
          <w:p w14:paraId="38897DDD" w14:textId="77777777" w:rsidR="00374B70" w:rsidRPr="001E3C2E" w:rsidRDefault="00000000" w:rsidP="00374B70">
            <w:pPr>
              <w:pStyle w:val="Columnheading"/>
              <w:jc w:val="left"/>
            </w:pPr>
            <w:sdt>
              <w:sdtPr>
                <w:alias w:val="Rate:"/>
                <w:tag w:val="Rate:"/>
                <w:id w:val="1728175436"/>
                <w:placeholder>
                  <w:docPart w:val="F90BFB078D104D369C9B1E2E1457E581"/>
                </w:placeholder>
                <w:temporary/>
                <w:showingPlcHdr/>
                <w15:appearance w15:val="hidden"/>
              </w:sdtPr>
              <w:sdtContent>
                <w:r w:rsidR="00374B70"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3C8F89" w:themeColor="accent1" w:themeShade="80"/>
            </w:tcBorders>
            <w:vAlign w:val="center"/>
          </w:tcPr>
          <w:p w14:paraId="0DAE5032" w14:textId="77777777" w:rsidR="00374B70" w:rsidRPr="001E3C2E" w:rsidRDefault="00000000" w:rsidP="00AA067F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24B4B1AFD96E4193AA04BAEFFBED7497"/>
                </w:placeholder>
                <w:temporary/>
                <w:showingPlcHdr/>
                <w15:appearance w15:val="hidden"/>
              </w:sdtPr>
              <w:sdtContent>
                <w:r w:rsidR="00374B70">
                  <w:t xml:space="preserve">AMOUNT</w:t>
                </w:r>
              </w:sdtContent>
            </w:sdt>
          </w:p>
        </w:tc>
      </w:tr>
      <w:tr w:rsidR="00374B70" w:rsidRPr="001E3C2E" w14:paraId="0164F169" w14:textId="77777777" w:rsidTr="00374B70">
        <w:trPr>
          <w:trHeight w:val="682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sdt>
            <w:sdtPr>
              <w:id w:val="-1630926142"/>
              <w:placeholder>
                <w:docPart w:val="53AA60EC5DB24F8F81933CDCBF296E17"/>
              </w:placeholder>
              <w15:appearance w15:val="hidden"/>
            </w:sdtPr>
            <w:sdtContent>
              <w:p w14:paraId="08B9F520" w14:textId="77777777" w:rsidR="00374B70" w:rsidRDefault="00374B70" w:rsidP="0021009B"/>
              <w:p w14:paraId="32E371EB" w14:textId="028A24FF" w:rsidR="00374B70" w:rsidRPr="00374B70" w:rsidRDefault="00374B70" w:rsidP="0021009B">
                <w:r w:rsidRPr="00374B70">
                  <w:t xml:space="preserve">Business Cards</w:t>
                </w:r>
              </w:p>
            </w:sdtContent>
          </w:sdt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7E7A60" w14:textId="08F4B6E3" w:rsidR="00374B70" w:rsidRPr="00374B70" w:rsidRDefault="00374B70" w:rsidP="00374B7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ZA" w:eastAsia="en-ZA"/>
              </w:rPr>
            </w:pPr>
            <w:r>
              <w:rPr>
                <w:sz w:val="24"/>
                <w:szCs w:val="24"/>
                <w:lang w:val="en-ZA" w:eastAsia="en-ZA"/>
              </w:rPr>
              <w:br/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 xml:space="preserve">Graphic Design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</w:p>
          <w:p w14:paraId="0E29F3B6" w14:textId="7CD225C3" w:rsidR="00374B70" w:rsidRPr="001E3C2E" w:rsidRDefault="00374B70" w:rsidP="00374B70">
            <w:pPr>
              <w:spacing w:before="100" w:beforeAutospacing="1" w:after="100" w:afterAutospacing="1"/>
            </w:pPr>
          </w:p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75379" w14:textId="54B38697" w:rsidR="00374B70" w:rsidRPr="001E3C2E" w:rsidRDefault="00000000" w:rsidP="00953732">
            <w:pPr>
              <w:jc w:val="center"/>
            </w:pPr>
            <w:sdt>
              <w:sdtPr>
                <w:id w:val="1631520480"/>
                <w:placeholder>
                  <w:docPart w:val="C1A95E750D7746F8BF837FE06BEDD1E9"/>
                </w:placeholder>
                <w15:appearance w15:val="hidden"/>
              </w:sdtPr>
              <w:sdtContent>
                <w:r w:rsidR="00374B70">
                  <w:t xml:space="preserve">7</w:t>
                </w:r>
              </w:sdtContent>
            </w:sdt>
            <w:r w:rsidR="00374B70">
              <w:t xml:space="preserve"> </w:t>
            </w: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CA384D" w14:textId="276333DA" w:rsidR="00374B70" w:rsidRPr="001E3C2E" w:rsidRDefault="00374B70" w:rsidP="00374B70">
            <w:pPr>
              <w:pStyle w:val="Amount"/>
              <w:jc w:val="left"/>
            </w:pPr>
            <w:r>
              <w:t xml:space="preserve">     </w:t>
            </w:r>
            <w:sdt>
              <w:sdtPr>
                <w:id w:val="469402176"/>
                <w:placeholder>
                  <w:docPart w:val="7DB76564635C44119F1B446E94813A6D"/>
                </w:placeholder>
                <w15:appearance w15:val="hidden"/>
              </w:sdtPr>
              <w:sdtContent>
                <w:r>
                  <w:rPr>
                    <w:rStyle w:val="ui-provider"/>
                  </w:rPr>
                  <w:t xml:space="preserve">601.09</w:t>
                </w:r>
              </w:sdtContent>
            </w:sdt>
            <w: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EDEB8D1" w14:textId="22002CB3" w:rsidR="00374B70" w:rsidRPr="001E3C2E" w:rsidRDefault="00000000" w:rsidP="00AA067F">
            <w:pPr>
              <w:pStyle w:val="Amount"/>
              <w:jc w:val="center"/>
            </w:pPr>
            <w:sdt>
              <w:sdtPr>
                <w:id w:val="2050943170"/>
                <w:placeholder>
                  <w:docPart w:val="104D6BCA2D5249EE932AF7E6732E1AB6"/>
                </w:placeholder>
                <w15:appearance w15:val="hidden"/>
              </w:sdtPr>
              <w:sdtContent>
                <w:r w:rsidR="00374B70">
                  <w:t xml:space="preserve">3689.4</w:t>
                </w:r>
              </w:sdtContent>
            </w:sdt>
            <w:r w:rsidR="00374B70">
              <w:t xml:space="preserve"> </w:t>
            </w:r>
          </w:p>
        </w:tc>
      </w:tr>
      <w:tr w:rsidR="00374B70" w:rsidRPr="001E3C2E" w14:paraId="7F36D78E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7DBDFC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8E0790" w14:textId="5A96021C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BC4DE8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9AB84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9B5C75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267C0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C6E869D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F867BB" w14:textId="59250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5B06898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BA96C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A8F0B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53CB68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296D931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722969" w14:textId="372F3769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AB7271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A5235F7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EED01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BE567F6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9D03A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AF325D" w14:textId="6BB06198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E2C14F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C2D393F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DFA06D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79FD9F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F377EA2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D1F386" w14:textId="6AA2B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784D7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941D7AE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DFC003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F38915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59D0457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7A098F" w14:textId="0F01F99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DA69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BC69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97D83D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7830A43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9620C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2DCC7F" w14:textId="2605772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0AD59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AB0D73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3C951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FD80384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02136A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17C9E8" w14:textId="74F32D6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A9CEE2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72627B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C38F33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41F7827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B4E9193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0B93B4" w14:textId="053AC970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02E357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7C4C36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2885B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B5C111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2668EE7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514972" w14:textId="50337D9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77B7155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B7985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F5BAF2D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1043D01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73BE5C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094F1E" w14:textId="13852DD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E2CF39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8A8CFA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74F1C7B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C5C818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1D022740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AA50A2F" w14:textId="4FEB9D6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84771B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DA1779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5C331DA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A15ED43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E6F74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E26306" w14:textId="76A889E1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EFDB97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1E83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7F6974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8D2760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AF1FEA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3BE9DA" w14:textId="36C6929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38700C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D3494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526492F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23F89B6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2F2284F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07B2BA" w14:textId="30C2F9B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B6079E4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0DE1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0C5166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23880EB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F3B9CC6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6D6953" w14:textId="5F014832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76E6403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FFBAE5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DB19F49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14:paraId="1F0FDCBD" w14:textId="77777777" w:rsidTr="00374B7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530" w:type="dxa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6AA0AC" w14:textId="77777777" w:rsidR="00374B70" w:rsidRDefault="00374B70" w:rsidP="00667BFD">
            <w:pPr>
              <w:pStyle w:val="RightAligned"/>
            </w:pPr>
          </w:p>
        </w:tc>
        <w:tc>
          <w:tcPr>
            <w:tcW w:w="6137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2CB6A990" w14:textId="3CFA4660" w:rsidR="00374B70" w:rsidRDefault="00000000" w:rsidP="00667BFD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058A5DD40A2E4C57A2972B0B3DE455BE"/>
                </w:placeholder>
                <w:temporary/>
                <w:showingPlcHdr/>
                <w15:appearance w15:val="hidden"/>
              </w:sdtPr>
              <w:sdtContent>
                <w:r w:rsidR="00374B70" w:rsidRPr="00580BA0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7693CC41" w14:textId="7390DDA8" w:rsidR="00374B70" w:rsidRPr="00780FDB" w:rsidRDefault="00000000" w:rsidP="00AA067F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04D0179BEEAF47C3853C9A627589B7F9"/>
                </w:placeholder>
                <w15:appearance w15:val="hidden"/>
              </w:sdtPr>
              <w:sdtContent>
                <w:r w:rsidR="00374B70">
                  <w:t xml:space="preserve">572558</w:t>
                </w:r>
              </w:sdtContent>
            </w:sdt>
            <w:r w:rsidR="00374B70">
              <w:t xml:space="preserve"> </w:t>
            </w:r>
          </w:p>
        </w:tc>
      </w:tr>
    </w:tbl>
    <w:p w14:paraId="20A1A920" w14:textId="0F8D9706" w:rsidR="00CC3C86" w:rsidRPr="00D74851" w:rsidRDefault="00CC3C86" w:rsidP="00D74851">
      <w:pPr>
        <w:pStyle w:val="Thankyou"/>
      </w:pPr>
    </w:p>
    <w:sectPr w:rsidR="00CC3C86" w:rsidRPr="00D74851" w:rsidSect="00710F36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C0FD1" w14:textId="77777777" w:rsidR="00D07499" w:rsidRDefault="00D07499" w:rsidP="00450C0A">
      <w:pPr>
        <w:spacing w:line="240" w:lineRule="auto"/>
      </w:pPr>
      <w:r>
        <w:separator/>
      </w:r>
    </w:p>
  </w:endnote>
  <w:endnote w:type="continuationSeparator" w:id="0">
    <w:p w14:paraId="20A0C492" w14:textId="77777777" w:rsidR="00D07499" w:rsidRDefault="00D07499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50BE1" w14:textId="77777777" w:rsidR="00D07499" w:rsidRDefault="00D07499" w:rsidP="00450C0A">
      <w:pPr>
        <w:spacing w:line="240" w:lineRule="auto"/>
      </w:pPr>
      <w:r>
        <w:separator/>
      </w:r>
    </w:p>
  </w:footnote>
  <w:footnote w:type="continuationSeparator" w:id="0">
    <w:p w14:paraId="6CEFBA3A" w14:textId="77777777" w:rsidR="00D07499" w:rsidRDefault="00D07499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B6"/>
    <w:rsid w:val="000138E1"/>
    <w:rsid w:val="000244FB"/>
    <w:rsid w:val="000247A3"/>
    <w:rsid w:val="000249F8"/>
    <w:rsid w:val="00065BB9"/>
    <w:rsid w:val="00090038"/>
    <w:rsid w:val="00187DA3"/>
    <w:rsid w:val="001E3C2E"/>
    <w:rsid w:val="0021009B"/>
    <w:rsid w:val="00257C5D"/>
    <w:rsid w:val="0028500B"/>
    <w:rsid w:val="002A5AC8"/>
    <w:rsid w:val="002E09CB"/>
    <w:rsid w:val="00341D54"/>
    <w:rsid w:val="003473E2"/>
    <w:rsid w:val="00374B70"/>
    <w:rsid w:val="0037717D"/>
    <w:rsid w:val="003845D1"/>
    <w:rsid w:val="003B035A"/>
    <w:rsid w:val="003F03CA"/>
    <w:rsid w:val="00413490"/>
    <w:rsid w:val="00450C0A"/>
    <w:rsid w:val="0046047E"/>
    <w:rsid w:val="0047011B"/>
    <w:rsid w:val="00473FA7"/>
    <w:rsid w:val="00497D97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95CEF"/>
    <w:rsid w:val="006A048E"/>
    <w:rsid w:val="006B1C5D"/>
    <w:rsid w:val="006E3625"/>
    <w:rsid w:val="00710F36"/>
    <w:rsid w:val="00736971"/>
    <w:rsid w:val="00780FDB"/>
    <w:rsid w:val="0078214D"/>
    <w:rsid w:val="00793593"/>
    <w:rsid w:val="007C7A7C"/>
    <w:rsid w:val="007D140C"/>
    <w:rsid w:val="007F3D8D"/>
    <w:rsid w:val="008165AE"/>
    <w:rsid w:val="008235C2"/>
    <w:rsid w:val="00840CF9"/>
    <w:rsid w:val="00873336"/>
    <w:rsid w:val="008C1DFD"/>
    <w:rsid w:val="0093568C"/>
    <w:rsid w:val="009436C3"/>
    <w:rsid w:val="00953732"/>
    <w:rsid w:val="00996DC9"/>
    <w:rsid w:val="009E7DE0"/>
    <w:rsid w:val="009F4BB6"/>
    <w:rsid w:val="00A1492F"/>
    <w:rsid w:val="00A418FA"/>
    <w:rsid w:val="00A457F0"/>
    <w:rsid w:val="00A67B29"/>
    <w:rsid w:val="00AA067F"/>
    <w:rsid w:val="00AB03C9"/>
    <w:rsid w:val="00AC2B2B"/>
    <w:rsid w:val="00AF7EDF"/>
    <w:rsid w:val="00B102A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B3AB0"/>
    <w:rsid w:val="00BD7A44"/>
    <w:rsid w:val="00C259F2"/>
    <w:rsid w:val="00C60CDF"/>
    <w:rsid w:val="00CB5D4F"/>
    <w:rsid w:val="00CC3C86"/>
    <w:rsid w:val="00D0610E"/>
    <w:rsid w:val="00D07499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A4B2D"/>
    <w:rsid w:val="00DE4306"/>
    <w:rsid w:val="00E6107D"/>
    <w:rsid w:val="00E862B0"/>
    <w:rsid w:val="00EE620C"/>
    <w:rsid w:val="00F47526"/>
    <w:rsid w:val="00F52042"/>
    <w:rsid w:val="00FB0E90"/>
    <w:rsid w:val="00FB1848"/>
    <w:rsid w:val="00FB28F2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8A048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  <w:style w:type="character" w:customStyle="1" w:styleId="ui-provider">
    <w:name w:val="ui-provider"/>
    <w:basedOn w:val="DefaultParagraphFont"/>
    <w:rsid w:val="009F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Services%20invoice%20with%20hours%20and%20rat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EEDE49141D47969AEA8CD9DD6F6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596D4-6D1B-4A3C-95CE-4EC116B71A1C}"/>
      </w:docPartPr>
      <w:docPartBody>
        <w:p w:rsidR="00FE64D6" w:rsidRDefault="00000000">
          <w:pPr>
            <w:pStyle w:val="51EEDE49141D47969AEA8CD9DD6F627E"/>
          </w:pPr>
          <w:r w:rsidRPr="00D74851">
            <w:t>Market Financial Consulting</w:t>
          </w:r>
        </w:p>
      </w:docPartBody>
    </w:docPart>
    <w:docPart>
      <w:docPartPr>
        <w:name w:val="B8898CE02C9C4A0A8E3707F9878C2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33ED5-4EEA-47AA-8E7A-A4E6C5433D20}"/>
      </w:docPartPr>
      <w:docPartBody>
        <w:p w:rsidR="00FE64D6" w:rsidRDefault="00000000">
          <w:pPr>
            <w:pStyle w:val="B8898CE02C9C4A0A8E3707F9878C2DAA"/>
          </w:pPr>
          <w:r w:rsidRPr="00D74851">
            <w:t>Phone:</w:t>
          </w:r>
        </w:p>
      </w:docPartBody>
    </w:docPart>
    <w:docPart>
      <w:docPartPr>
        <w:name w:val="84B3BDD8A7EE4B37A45D2C34E03BA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2130E-0FB4-43D3-B76F-29212B6BC99A}"/>
      </w:docPartPr>
      <w:docPartBody>
        <w:p w:rsidR="00FE64D6" w:rsidRDefault="00000000">
          <w:pPr>
            <w:pStyle w:val="84B3BDD8A7EE4B37A45D2C34E03BA009"/>
          </w:pPr>
          <w:r w:rsidRPr="00D74851">
            <w:t>(123) 456-7890</w:t>
          </w:r>
        </w:p>
      </w:docPartBody>
    </w:docPart>
    <w:docPart>
      <w:docPartPr>
        <w:name w:val="04FB9919D20E4499BA7022F8CA365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3059-E8BE-42B1-AA19-8BADD60BC75C}"/>
      </w:docPartPr>
      <w:docPartBody>
        <w:p w:rsidR="00FE64D6" w:rsidRDefault="00000000">
          <w:pPr>
            <w:pStyle w:val="04FB9919D20E4499BA7022F8CA365413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17192F77B6384145A14231DF1375B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049C-BA8C-4F89-85E6-B63182ABE39E}"/>
      </w:docPartPr>
      <w:docPartBody>
        <w:p w:rsidR="00FE64D6" w:rsidRDefault="00000000">
          <w:pPr>
            <w:pStyle w:val="17192F77B6384145A14231DF1375B104"/>
          </w:pPr>
          <w:r w:rsidRPr="00D74851">
            <w:t>Invoice:</w:t>
          </w:r>
        </w:p>
      </w:docPartBody>
    </w:docPart>
    <w:docPart>
      <w:docPartPr>
        <w:name w:val="DDF284C41B144475B1B1672B000E4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4D690-B0CD-4BA2-B268-23735FBC4840}"/>
      </w:docPartPr>
      <w:docPartBody>
        <w:p w:rsidR="00FE64D6" w:rsidRDefault="00000000">
          <w:pPr>
            <w:pStyle w:val="DDF284C41B144475B1B1672B000E48F5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019C8960BA47427E99F30765FDC5E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D4404-9E3F-47DD-985B-7353935A6B27}"/>
      </w:docPartPr>
      <w:docPartBody>
        <w:p w:rsidR="00FE64D6" w:rsidRDefault="00000000">
          <w:pPr>
            <w:pStyle w:val="019C8960BA47427E99F30765FDC5E6EB"/>
          </w:pPr>
          <w:r w:rsidRPr="00D74851">
            <w:t>Date:</w:t>
          </w:r>
        </w:p>
      </w:docPartBody>
    </w:docPart>
    <w:docPart>
      <w:docPartPr>
        <w:name w:val="446421F3295C4ABEBBFA204E4FA01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B3B7C-74FF-4DD7-9872-D2658CCF7A3B}"/>
      </w:docPartPr>
      <w:docPartBody>
        <w:p w:rsidR="00FE64D6" w:rsidRDefault="00000000">
          <w:pPr>
            <w:pStyle w:val="446421F3295C4ABEBBFA204E4FA015C1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AA459C1C110E430692B24F996CA43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8F20B-1A40-4556-9D00-D5E51D6C7401}"/>
      </w:docPartPr>
      <w:docPartBody>
        <w:p w:rsidR="00FE64D6" w:rsidRDefault="00000000">
          <w:pPr>
            <w:pStyle w:val="AA459C1C110E430692B24F996CA43806"/>
          </w:pPr>
          <w:r>
            <w:t>To:</w:t>
          </w:r>
        </w:p>
      </w:docPartBody>
    </w:docPart>
    <w:docPart>
      <w:docPartPr>
        <w:name w:val="5DD2F478F05D45E7B8AD1BBABE35A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2B0E-EACC-4120-934F-DA137ACEE29D}"/>
      </w:docPartPr>
      <w:docPartBody>
        <w:p w:rsidR="00FE64D6" w:rsidRDefault="00000000">
          <w:pPr>
            <w:pStyle w:val="5DD2F478F05D45E7B8AD1BBABE35A206"/>
          </w:pPr>
          <w:r w:rsidRPr="00D74851">
            <w:t>Gaurav Cheema</w:t>
          </w:r>
        </w:p>
      </w:docPartBody>
    </w:docPart>
    <w:docPart>
      <w:docPartPr>
        <w:name w:val="E927F1C8185D41A2954DC0973198E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16D4-C9F6-49D9-9096-198305C219E8}"/>
      </w:docPartPr>
      <w:docPartBody>
        <w:p w:rsidR="00FE64D6" w:rsidRDefault="00000000">
          <w:pPr>
            <w:pStyle w:val="E927F1C8185D41A2954DC0973198EF8F"/>
          </w:pPr>
          <w:r w:rsidRPr="00D74851">
            <w:t>89 Pacific Ave</w:t>
          </w:r>
        </w:p>
      </w:docPartBody>
    </w:docPart>
    <w:docPart>
      <w:docPartPr>
        <w:name w:val="E4C8221D42784F5497D8883BCB39F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4F0AF-EB6F-471F-BD12-85A603133BF7}"/>
      </w:docPartPr>
      <w:docPartBody>
        <w:p w:rsidR="00FE64D6" w:rsidRDefault="00000000">
          <w:pPr>
            <w:pStyle w:val="E4C8221D42784F5497D8883BCB39FCB3"/>
          </w:pPr>
          <w:r w:rsidRPr="00D74851">
            <w:t>San Francisco, CA 78910</w:t>
          </w:r>
        </w:p>
      </w:docPartBody>
    </w:docPart>
    <w:docPart>
      <w:docPartPr>
        <w:name w:val="2C3F0AD2F3CA4AA092E5DFA3F1783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0C833-827B-4292-9703-70865C6B35AC}"/>
      </w:docPartPr>
      <w:docPartBody>
        <w:p w:rsidR="00FE64D6" w:rsidRDefault="00A437B3" w:rsidP="00A437B3">
          <w:pPr>
            <w:pStyle w:val="2C3F0AD2F3CA4AA092E5DFA3F1783F65"/>
          </w:pPr>
          <w:r w:rsidRPr="00D74851">
            <w:t>Consultation services</w:t>
          </w:r>
        </w:p>
      </w:docPartBody>
    </w:docPart>
    <w:docPart>
      <w:docPartPr>
        <w:name w:val="B3C3FFF5F852472790F4853A1C05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744F4-4387-4548-B07B-D71E3032BBD5}"/>
      </w:docPartPr>
      <w:docPartBody>
        <w:p w:rsidR="00FE64D6" w:rsidRDefault="00A437B3" w:rsidP="00A437B3">
          <w:pPr>
            <w:pStyle w:val="B3C3FFF5F852472790F4853A1C05822B"/>
          </w:pPr>
          <w:r>
            <w:t>HOURS</w:t>
          </w:r>
        </w:p>
      </w:docPartBody>
    </w:docPart>
    <w:docPart>
      <w:docPartPr>
        <w:name w:val="F90BFB078D104D369C9B1E2E1457E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F5F85-C2A2-4AAA-BEB4-9B2D4573A903}"/>
      </w:docPartPr>
      <w:docPartBody>
        <w:p w:rsidR="00FE64D6" w:rsidRDefault="00A437B3" w:rsidP="00A437B3">
          <w:pPr>
            <w:pStyle w:val="F90BFB078D104D369C9B1E2E1457E581"/>
          </w:pPr>
          <w:r>
            <w:t>RATE</w:t>
          </w:r>
        </w:p>
      </w:docPartBody>
    </w:docPart>
    <w:docPart>
      <w:docPartPr>
        <w:name w:val="24B4B1AFD96E4193AA04BAEFFBED7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DE312-88B0-4A5E-A97E-D63DE090C6D7}"/>
      </w:docPartPr>
      <w:docPartBody>
        <w:p w:rsidR="00FE64D6" w:rsidRDefault="00A437B3" w:rsidP="00A437B3">
          <w:pPr>
            <w:pStyle w:val="24B4B1AFD96E4193AA04BAEFFBED7497"/>
          </w:pPr>
          <w:r>
            <w:t>AMOUNT</w:t>
          </w:r>
        </w:p>
      </w:docPartBody>
    </w:docPart>
    <w:docPart>
      <w:docPartPr>
        <w:name w:val="C1A95E750D7746F8BF837FE06BEDD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DB64-51E5-4E8A-A19B-0348F3C633EF}"/>
      </w:docPartPr>
      <w:docPartBody>
        <w:p w:rsidR="00FE64D6" w:rsidRDefault="00A437B3" w:rsidP="00A437B3">
          <w:pPr>
            <w:pStyle w:val="C1A95E750D7746F8BF837FE06BEDD1E9"/>
          </w:pPr>
          <w:r w:rsidRPr="00D74851">
            <w:t>3.0</w:t>
          </w:r>
        </w:p>
      </w:docPartBody>
    </w:docPart>
    <w:docPart>
      <w:docPartPr>
        <w:name w:val="7DB76564635C44119F1B446E94813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8AC35-F870-4280-AF73-21906777FEE5}"/>
      </w:docPartPr>
      <w:docPartBody>
        <w:p w:rsidR="00FE64D6" w:rsidRDefault="00A437B3" w:rsidP="00A437B3">
          <w:pPr>
            <w:pStyle w:val="7DB76564635C44119F1B446E94813A6D"/>
          </w:pPr>
          <w:r w:rsidRPr="00D74851">
            <w:t>375.00</w:t>
          </w:r>
        </w:p>
      </w:docPartBody>
    </w:docPart>
    <w:docPart>
      <w:docPartPr>
        <w:name w:val="104D6BCA2D5249EE932AF7E6732E1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44857-BEC6-430B-8D25-E2B724BA59F5}"/>
      </w:docPartPr>
      <w:docPartBody>
        <w:p w:rsidR="00FE64D6" w:rsidRDefault="00A437B3" w:rsidP="00A437B3">
          <w:pPr>
            <w:pStyle w:val="104D6BCA2D5249EE932AF7E6732E1AB6"/>
          </w:pPr>
          <w:r w:rsidRPr="00D74851">
            <w:t>1125.00</w:t>
          </w:r>
        </w:p>
      </w:docPartBody>
    </w:docPart>
    <w:docPart>
      <w:docPartPr>
        <w:name w:val="058A5DD40A2E4C57A2972B0B3DE45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BE8BA-EFB3-4D9F-96D5-3B68A02AD541}"/>
      </w:docPartPr>
      <w:docPartBody>
        <w:p w:rsidR="00FE64D6" w:rsidRDefault="00A437B3" w:rsidP="00A437B3">
          <w:pPr>
            <w:pStyle w:val="058A5DD40A2E4C57A2972B0B3DE455BE"/>
          </w:pPr>
          <w:r w:rsidRPr="00580BA0">
            <w:t>TOTAL</w:t>
          </w:r>
        </w:p>
      </w:docPartBody>
    </w:docPart>
    <w:docPart>
      <w:docPartPr>
        <w:name w:val="04D0179BEEAF47C3853C9A627589B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24E74-B6C4-4C3F-92D1-EADFCD15C5D3}"/>
      </w:docPartPr>
      <w:docPartBody>
        <w:p w:rsidR="00FE64D6" w:rsidRDefault="00A437B3" w:rsidP="00A437B3">
          <w:pPr>
            <w:pStyle w:val="04D0179BEEAF47C3853C9A627589B7F9"/>
          </w:pPr>
          <w:r w:rsidRPr="00D74851">
            <w:t>1125.00</w:t>
          </w:r>
        </w:p>
      </w:docPartBody>
    </w:docPart>
    <w:docPart>
      <w:docPartPr>
        <w:name w:val="E3F66F13EC6246D0874E563470A0B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9C8A-DE68-4E50-989C-9773E4F7DD86}"/>
      </w:docPartPr>
      <w:docPartBody>
        <w:p w:rsidR="00FE64D6" w:rsidRDefault="00A437B3" w:rsidP="00A437B3">
          <w:pPr>
            <w:pStyle w:val="E3F66F13EC6246D0874E563470A0B833"/>
          </w:pPr>
          <w:r w:rsidRPr="00D74851">
            <w:t>DESCRIPTION</w:t>
          </w:r>
        </w:p>
      </w:docPartBody>
    </w:docPart>
    <w:docPart>
      <w:docPartPr>
        <w:name w:val="53AA60EC5DB24F8F81933CDCBF29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DF08-58CC-4ADB-8CBF-928F4176D388}"/>
      </w:docPartPr>
      <w:docPartBody>
        <w:p w:rsidR="00FE64D6" w:rsidRDefault="00A437B3" w:rsidP="00A437B3">
          <w:pPr>
            <w:pStyle w:val="53AA60EC5DB24F8F81933CDCBF296E17"/>
          </w:pPr>
          <w:r w:rsidRPr="00D74851">
            <w:t>Consultation services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B3"/>
    <w:rsid w:val="00497D97"/>
    <w:rsid w:val="00A437B3"/>
    <w:rsid w:val="00AA09A1"/>
    <w:rsid w:val="00BE34B4"/>
    <w:rsid w:val="00FE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EEDE49141D47969AEA8CD9DD6F627E">
    <w:name w:val="51EEDE49141D47969AEA8CD9DD6F627E"/>
  </w:style>
  <w:style w:type="paragraph" w:customStyle="1" w:styleId="B8898CE02C9C4A0A8E3707F9878C2DAA">
    <w:name w:val="B8898CE02C9C4A0A8E3707F9878C2DAA"/>
  </w:style>
  <w:style w:type="paragraph" w:customStyle="1" w:styleId="84B3BDD8A7EE4B37A45D2C34E03BA009">
    <w:name w:val="84B3BDD8A7EE4B37A45D2C34E03BA009"/>
  </w:style>
  <w:style w:type="paragraph" w:customStyle="1" w:styleId="04FB9919D20E4499BA7022F8CA365413">
    <w:name w:val="04FB9919D20E4499BA7022F8CA365413"/>
  </w:style>
  <w:style w:type="paragraph" w:customStyle="1" w:styleId="17192F77B6384145A14231DF1375B104">
    <w:name w:val="17192F77B6384145A14231DF1375B104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DDF284C41B144475B1B1672B000E48F5">
    <w:name w:val="DDF284C41B144475B1B1672B000E48F5"/>
  </w:style>
  <w:style w:type="paragraph" w:customStyle="1" w:styleId="019C8960BA47427E99F30765FDC5E6EB">
    <w:name w:val="019C8960BA47427E99F30765FDC5E6EB"/>
  </w:style>
  <w:style w:type="paragraph" w:customStyle="1" w:styleId="446421F3295C4ABEBBFA204E4FA015C1">
    <w:name w:val="446421F3295C4ABEBBFA204E4FA015C1"/>
  </w:style>
  <w:style w:type="paragraph" w:customStyle="1" w:styleId="AA459C1C110E430692B24F996CA43806">
    <w:name w:val="AA459C1C110E430692B24F996CA43806"/>
  </w:style>
  <w:style w:type="paragraph" w:customStyle="1" w:styleId="5DD2F478F05D45E7B8AD1BBABE35A206">
    <w:name w:val="5DD2F478F05D45E7B8AD1BBABE35A206"/>
  </w:style>
  <w:style w:type="paragraph" w:customStyle="1" w:styleId="E927F1C8185D41A2954DC0973198EF8F">
    <w:name w:val="E927F1C8185D41A2954DC0973198EF8F"/>
  </w:style>
  <w:style w:type="paragraph" w:customStyle="1" w:styleId="E4C8221D42784F5497D8883BCB39FCB3">
    <w:name w:val="E4C8221D42784F5497D8883BCB39FCB3"/>
  </w:style>
  <w:style w:type="paragraph" w:customStyle="1" w:styleId="A68501E86A6A4E8F966D49F834BFB046">
    <w:name w:val="A68501E86A6A4E8F966D49F834BFB046"/>
  </w:style>
  <w:style w:type="paragraph" w:customStyle="1" w:styleId="4EBB63D8D3AB49D6B6F4746C09FE8167">
    <w:name w:val="4EBB63D8D3AB49D6B6F4746C09FE8167"/>
  </w:style>
  <w:style w:type="paragraph" w:customStyle="1" w:styleId="2C3F0AD2F3CA4AA092E5DFA3F1783F65">
    <w:name w:val="2C3F0AD2F3CA4AA092E5DFA3F1783F65"/>
    <w:rsid w:val="00A437B3"/>
  </w:style>
  <w:style w:type="paragraph" w:customStyle="1" w:styleId="B3C3FFF5F852472790F4853A1C05822B">
    <w:name w:val="B3C3FFF5F852472790F4853A1C05822B"/>
    <w:rsid w:val="00A437B3"/>
  </w:style>
  <w:style w:type="paragraph" w:customStyle="1" w:styleId="F90BFB078D104D369C9B1E2E1457E581">
    <w:name w:val="F90BFB078D104D369C9B1E2E1457E581"/>
    <w:rsid w:val="00A437B3"/>
  </w:style>
  <w:style w:type="paragraph" w:customStyle="1" w:styleId="24B4B1AFD96E4193AA04BAEFFBED7497">
    <w:name w:val="24B4B1AFD96E4193AA04BAEFFBED7497"/>
    <w:rsid w:val="00A437B3"/>
  </w:style>
  <w:style w:type="paragraph" w:customStyle="1" w:styleId="C1A95E750D7746F8BF837FE06BEDD1E9">
    <w:name w:val="C1A95E750D7746F8BF837FE06BEDD1E9"/>
    <w:rsid w:val="00A437B3"/>
  </w:style>
  <w:style w:type="paragraph" w:customStyle="1" w:styleId="7DB76564635C44119F1B446E94813A6D">
    <w:name w:val="7DB76564635C44119F1B446E94813A6D"/>
    <w:rsid w:val="00A437B3"/>
  </w:style>
  <w:style w:type="paragraph" w:customStyle="1" w:styleId="104D6BCA2D5249EE932AF7E6732E1AB6">
    <w:name w:val="104D6BCA2D5249EE932AF7E6732E1AB6"/>
    <w:rsid w:val="00A437B3"/>
  </w:style>
  <w:style w:type="paragraph" w:customStyle="1" w:styleId="058A5DD40A2E4C57A2972B0B3DE455BE">
    <w:name w:val="058A5DD40A2E4C57A2972B0B3DE455BE"/>
    <w:rsid w:val="00A437B3"/>
  </w:style>
  <w:style w:type="paragraph" w:customStyle="1" w:styleId="04D0179BEEAF47C3853C9A627589B7F9">
    <w:name w:val="04D0179BEEAF47C3853C9A627589B7F9"/>
    <w:rsid w:val="00A437B3"/>
  </w:style>
  <w:style w:type="paragraph" w:customStyle="1" w:styleId="E3F66F13EC6246D0874E563470A0B833">
    <w:name w:val="E3F66F13EC6246D0874E563470A0B833"/>
    <w:rsid w:val="00A437B3"/>
  </w:style>
  <w:style w:type="paragraph" w:customStyle="1" w:styleId="53AA60EC5DB24F8F81933CDCBF296E17">
    <w:name w:val="53AA60EC5DB24F8F81933CDCBF296E17"/>
    <w:rsid w:val="00A43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2024-05-07T09:38:00Z</dcterms:created>
  <dcterms:modified xsi:type="dcterms:W3CDTF">2024-05-14T09:13:00Z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