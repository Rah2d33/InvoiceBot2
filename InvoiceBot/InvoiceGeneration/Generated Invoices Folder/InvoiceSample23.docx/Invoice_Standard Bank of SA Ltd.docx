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##-0000030996Hb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2020/11/22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Tracker Connect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Standard Bank of SA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261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Printing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7.04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5570.99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2432806.87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980688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##-0000030996Hb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##-0000030996Hb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