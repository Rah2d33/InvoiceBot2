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##0018401Zx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10 Jan-2020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Mama Lisa Workshop Restaurant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Novartis Pharma AG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467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Themed Catering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679.22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2352.05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4792779.77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272585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##0018401Zx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##0018401Zx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