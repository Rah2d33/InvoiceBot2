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694"/>
        <w:gridCol w:w="2551"/>
        <w:gridCol w:w="310"/>
        <w:gridCol w:w="5245"/>
      </w:tblGrid>
      <w:tr w:rsidR="00B82249" w14:paraId="598A6377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42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62F12E4E" w14:textId="395F16D6" w:rsidR="00B82249" w:rsidRDefault="00000000" w:rsidP="003B29C9">
            <w:pPr>
              <w:pStyle w:val="Title"/>
              <w:spacing w:before="0"/>
              <w:ind w:left="0"/>
            </w:pPr>
            <w:sdt>
              <w:sdtPr>
                <w:rPr>
                  <w:color w:val="0070C0"/>
                </w:rPr>
                <w:alias w:val="Title"/>
                <w:tag w:val=""/>
                <w:id w:val="69316667"/>
                <w:placeholder>
                  <w:docPart w:val="1967D6391F1948CFA40DEA949951A7DE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B82249">
                  <w:t>Invoice No.</w:t>
                </w:r>
              </w:sdtContent>
            </w:sdt>
            <w:r w:rsidR="00B82249" w:rsidRPr="003030FC">
              <w:rPr>
                <w:color w:val="0070C0"/>
              </w:rPr>
              <w:t xml:space="preserve"> </w:t>
            </w:r>
            <w:sdt>
              <w:sdtPr>
                <w:rPr>
                  <w:rStyle w:val="BookTitle"/>
                  <w:color w:val="0070C0"/>
                </w:rPr>
                <w:alias w:val="Invoice Number"/>
                <w:tag w:val=""/>
                <w:id w:val="739994104"/>
                <w:placeholder>
                  <w:docPart w:val="5D0B36050BD2494DA2DC78087CEF9F04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B82249">
                  <w:rPr>
                    <w:rStyle w:val="BookTitle"/>
                    <w:color w:val="0070C0"/>
                  </w:rPr>
                  <w:t xml:space="preserve">BILL_TO-00025286Td</w:t>
                </w:r>
              </w:sdtContent>
            </w:sdt>
          </w:p>
        </w:tc>
      </w:tr>
      <w:tr w:rsidR="00B82249" w14:paraId="53FDA17A" w14:textId="77777777" w:rsidTr="003B29C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245" w:type="dxa"/>
          <w:trHeight w:val="276"/>
          <w:tblHeader/>
        </w:trPr>
        <w:tc>
          <w:tcPr>
            <w:tcW w:w="5555" w:type="dxa"/>
            <w:gridSpan w:val="3"/>
            <w:tcBorders>
              <w:bottom w:val="single" w:sz="36" w:space="0" w:color="auto"/>
            </w:tcBorders>
            <w:vAlign w:val="bottom"/>
          </w:tcPr>
          <w:p w14:paraId="54121006" w14:textId="00098ED4" w:rsidR="00B82249" w:rsidRPr="003B29C9" w:rsidRDefault="00B82249">
            <w:pPr>
              <w:pStyle w:val="Title"/>
              <w:rPr>
                <w:b w:val="0"/>
                <w:bCs/>
                <w:color w:val="0070C0"/>
              </w:rPr>
            </w:pPr>
            <w:proofErr w:type="gramStart"/>
            <w:r w:rsidRPr="003B29C9">
              <w:rPr>
                <w:b w:val="0"/>
                <w:bCs/>
                <w:color w:val="002060"/>
              </w:rPr>
              <w:t xml:space="preserve">November 07, 2021</w:t>
            </w:r>
          </w:p>
        </w:tc>
      </w:tr>
      <w:tr w:rsidR="001526EF" w14:paraId="5ECE9691" w14:textId="77777777" w:rsidTr="003B29C9">
        <w:tc>
          <w:tcPr>
            <w:tcW w:w="2694" w:type="dxa"/>
            <w:tcBorders>
              <w:top w:val="single" w:sz="36" w:space="0" w:color="auto"/>
            </w:tcBorders>
            <w:vAlign w:val="top"/>
          </w:tcPr>
          <w:p w14:paraId="31BF65BD" w14:textId="77777777" w:rsidR="005F5237" w:rsidRDefault="005F5237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</w:p>
          <w:p w14:paraId="33F6D3A6" w14:textId="0E4615CF" w:rsidR="003030FC" w:rsidRPr="003030FC" w:rsidRDefault="003030FC" w:rsidP="003030FC">
            <w:pPr>
              <w:pStyle w:val="Heading1"/>
              <w:ind w:left="0" w:right="0"/>
              <w:rPr>
                <w:color w:val="0070C0"/>
                <w:sz w:val="28"/>
                <w:szCs w:val="44"/>
              </w:rPr>
            </w:pPr>
            <w:proofErr w:type="gramStart"/>
            <w:r w:rsidRPr="003030FC">
              <w:rPr>
                <w:color w:val="0070C0"/>
                <w:sz w:val="28"/>
                <w:szCs w:val="44"/>
              </w:rPr>
              <w:t>To :</w:t>
            </w:r>
            <w:proofErr w:type="gramEnd"/>
          </w:p>
          <w:p w14:paraId="0939DE63" w14:textId="1F22481F" w:rsidR="003030FC" w:rsidRDefault="003030FC" w:rsidP="00B82249">
            <w:pPr>
              <w:ind w:left="0"/>
              <w:rPr>
                <w:b/>
                <w:bCs/>
              </w:rPr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Colour Hair and Beauty SA</w:t>
            </w: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2551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5555" w:type="dxa"/>
            <w:gridSpan w:val="2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15905E7A" w:rsidR="003030FC" w:rsidRPr="00B82249" w:rsidRDefault="00CA7144" w:rsidP="003030FC">
            <w:pPr>
              <w:pStyle w:val="Heading1"/>
            </w:pPr>
            <w:r>
              <w:t xml:space="preserve">           </w:t>
            </w:r>
            <w:r w:rsidR="00B82249">
              <w:t xml:space="preserve">  </w:t>
            </w:r>
            <w:r w:rsidR="00B82249" w:rsidRPr="00B82249">
              <w:rPr>
                <w:sz w:val="28"/>
                <w:szCs w:val="44"/>
              </w:rPr>
              <w:t xml:space="preserve">From:</w:t>
            </w:r>
            <w:r w:rsidRPr="00B82249">
              <w:rPr>
                <w:sz w:val="28"/>
                <w:szCs w:val="44"/>
              </w:rPr>
              <w:t xml:space="preserve">                                                                                 </w:t>
            </w:r>
          </w:p>
          <w:p w14:paraId="0747F38E" w14:textId="7FAE57DD" w:rsidR="00B82249" w:rsidRDefault="00B82249" w:rsidP="00B82249">
            <w:pPr>
              <w:ind w:left="0"/>
              <w:rPr>
                <w:b/>
                <w:bCs/>
              </w:rPr>
            </w:pPr>
            <w:r>
              <w:rPr>
                <w:rStyle w:val="BookTitle"/>
                <w:sz w:val="18"/>
                <w:szCs w:val="24"/>
              </w:rPr>
              <w:t xml:space="preserve">             </w:t>
            </w:r>
            <w:r w:rsidRPr="00CA7144">
              <w:rPr>
                <w:rStyle w:val="BookTitle"/>
                <w:sz w:val="18"/>
                <w:szCs w:val="24"/>
              </w:rPr>
              <w:t xml:space="preserve">Lakama Catering Services (Pty) Ltd</w:t>
            </w:r>
          </w:p>
          <w:p w14:paraId="79B2E380" w14:textId="39E2AE16" w:rsidR="00CA7144" w:rsidRDefault="00CA7144" w:rsidP="00CA7144">
            <w:pPr>
              <w:spacing w:before="0" w:after="180" w:line="336" w:lineRule="auto"/>
              <w:ind w:left="5040" w:right="0"/>
            </w:pP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ListTable7Colorful"/>
        <w:tblW w:w="10805" w:type="dxa"/>
        <w:tblLook w:val="04E0" w:firstRow="1" w:lastRow="1" w:firstColumn="1" w:lastColumn="0" w:noHBand="0" w:noVBand="1"/>
        <w:tblCaption w:val="Invoice table"/>
      </w:tblPr>
      <w:tblGrid>
        <w:gridCol w:w="1677"/>
        <w:gridCol w:w="3260"/>
        <w:gridCol w:w="3198"/>
        <w:gridCol w:w="2670"/>
      </w:tblGrid>
      <w:tr w:rsidR="001526EF" w14:paraId="7377644A" w14:textId="77777777" w:rsidTr="00303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9" w:type="dxa"/>
          </w:tcPr>
          <w:p w14:paraId="7829DD28" w14:textId="77777777" w:rsidR="001526EF" w:rsidRPr="003030FC" w:rsidRDefault="001872AD" w:rsidP="00B82249">
            <w:pPr>
              <w:jc w:val="center"/>
              <w:rPr>
                <w:color w:val="002060"/>
              </w:rPr>
            </w:pPr>
            <w:r w:rsidRPr="003030FC">
              <w:rPr>
                <w:color w:val="002060"/>
              </w:rPr>
              <w:t>Quantity</w:t>
            </w:r>
          </w:p>
        </w:tc>
        <w:tc>
          <w:tcPr>
            <w:tcW w:w="3828" w:type="dxa"/>
          </w:tcPr>
          <w:p w14:paraId="7916390B" w14:textId="5409751C" w:rsidR="001526EF" w:rsidRPr="003030FC" w:rsidRDefault="003030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 w:rsidRPr="003030FC">
              <w:rPr>
                <w:color w:val="002060"/>
              </w:rPr>
              <w:t xml:space="preserve">                    </w:t>
            </w:r>
            <w:r w:rsidR="00280644" w:rsidRPr="003030FC">
              <w:rPr>
                <w:color w:val="002060"/>
              </w:rPr>
              <w:t>Services</w:t>
            </w:r>
          </w:p>
        </w:tc>
        <w:tc>
          <w:tcPr>
            <w:tcW w:w="3546" w:type="dxa"/>
          </w:tcPr>
          <w:p w14:paraId="64976264" w14:textId="26FF5F95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  </w:t>
            </w:r>
            <w:r w:rsidR="00280644" w:rsidRPr="003030FC">
              <w:rPr>
                <w:color w:val="002060"/>
              </w:rPr>
              <w:t>Service Price</w:t>
            </w:r>
          </w:p>
        </w:tc>
        <w:tc>
          <w:tcPr>
            <w:tcW w:w="1872" w:type="dxa"/>
          </w:tcPr>
          <w:p w14:paraId="1EA678DC" w14:textId="6588FD44" w:rsidR="001526EF" w:rsidRPr="003030FC" w:rsidRDefault="00B822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2060"/>
              </w:rPr>
            </w:pPr>
            <w:r>
              <w:rPr>
                <w:color w:val="002060"/>
              </w:rPr>
              <w:t xml:space="preserve">          </w:t>
            </w:r>
            <w:r w:rsidR="001872AD" w:rsidRPr="003030FC">
              <w:rPr>
                <w:color w:val="002060"/>
              </w:rPr>
              <w:t>Total</w:t>
            </w:r>
          </w:p>
        </w:tc>
      </w:tr>
      <w:tr w:rsidR="001526EF" w14:paraId="38414E91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464F58F4" w14:textId="27E5877D" w:rsidR="001526EF" w:rsidRDefault="00CA7144">
            <w:pPr>
              <w:jc w:val="center"/>
            </w:pPr>
            <w:r>
              <w:rPr>
                <w:rStyle w:val="ui-provider"/>
              </w:rPr>
              <w:t xml:space="preserve">341</w:t>
            </w:r>
          </w:p>
        </w:tc>
        <w:tc>
          <w:tcPr>
            <w:tcW w:w="3828" w:type="dxa"/>
          </w:tcPr>
          <w:p w14:paraId="6D145C09" w14:textId="5F04DE3F" w:rsidR="001526EF" w:rsidRPr="003030FC" w:rsidRDefault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30FC">
              <w:rPr>
                <w:rStyle w:val="ui-provider"/>
                <w:sz w:val="24"/>
                <w:szCs w:val="24"/>
              </w:rPr>
              <w:t xml:space="preserve">                       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Consultation</w:t>
            </w:r>
          </w:p>
        </w:tc>
        <w:tc>
          <w:tcPr>
            <w:tcW w:w="3546" w:type="dxa"/>
          </w:tcPr>
          <w:p w14:paraId="411BA57A" w14:textId="2FA4080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   </w:t>
            </w:r>
            <w:r w:rsidR="003030FC" w:rsidRPr="003030FC">
              <w:rPr>
                <w:rStyle w:val="ui-provider"/>
                <w:sz w:val="24"/>
                <w:szCs w:val="24"/>
              </w:rPr>
              <w:t xml:space="preserve">29.94</w:t>
            </w:r>
          </w:p>
        </w:tc>
        <w:tc>
          <w:tcPr>
            <w:tcW w:w="1872" w:type="dxa"/>
          </w:tcPr>
          <w:p w14:paraId="5CA81BD9" w14:textId="258D26C4" w:rsidR="001526EF" w:rsidRPr="003030FC" w:rsidRDefault="00B82249" w:rsidP="003030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Style w:val="ui-provider"/>
                <w:sz w:val="24"/>
                <w:szCs w:val="24"/>
              </w:rPr>
              <w:t xml:space="preserve">        </w:t>
            </w:r>
            <w:r w:rsidR="00A87016">
              <w:rPr>
                <w:rStyle w:val="ui-provider"/>
                <w:sz w:val="24"/>
                <w:szCs w:val="24"/>
              </w:rPr>
              <w:t>R</w:t>
            </w:r>
            <w:r>
              <w:rPr>
                <w:rStyle w:val="ui-provider"/>
                <w:sz w:val="24"/>
                <w:szCs w:val="24"/>
              </w:rPr>
              <w:t xml:space="preserve"> </w:t>
            </w:r>
            <w:r w:rsidR="00CA7144" w:rsidRPr="003030FC">
              <w:rPr>
                <w:rStyle w:val="ui-provider"/>
                <w:sz w:val="24"/>
                <w:szCs w:val="24"/>
              </w:rPr>
              <w:t xml:space="preserve">3868.22</w:t>
            </w:r>
          </w:p>
        </w:tc>
      </w:tr>
      <w:tr w:rsidR="001526EF" w14:paraId="2D82492B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9CCFAEC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7C308FA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03C1F1C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072D55F9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2E4289C2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49ABAE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A62463C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0E916447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05CBD04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30CC3C10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6290429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4CF4CC1C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4AEA999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512E224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07A3FF7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5C1DB3C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1753CAB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9A54DA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5A1D2B7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65F13B72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03DF0D8B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1F174D43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5BFBCCEB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75B68A42" w14:textId="77777777" w:rsidTr="00303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101E8180" w14:textId="77777777" w:rsidR="001526EF" w:rsidRDefault="00152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7D5AD441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08DA9C4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26EF" w14:paraId="7563440D" w14:textId="77777777" w:rsidTr="003030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7D7C8F86" w14:textId="77777777" w:rsidR="001526EF" w:rsidRDefault="001526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546" w:type="dxa"/>
          </w:tcPr>
          <w:p w14:paraId="2E9AF41A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9935CFE" w14:textId="77777777" w:rsidR="001526EF" w:rsidRDefault="001526E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26EF" w14:paraId="2B93B77F" w14:textId="77777777" w:rsidTr="003030FC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828" w:type="dxa"/>
          </w:tcPr>
          <w:p w14:paraId="57BFE311" w14:textId="77777777" w:rsidR="001526EF" w:rsidRPr="00CA7144" w:rsidRDefault="001872A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3546" w:type="dxa"/>
          </w:tcPr>
          <w:p w14:paraId="7776F13E" w14:textId="77777777" w:rsidR="001526EF" w:rsidRDefault="001526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72" w:type="dxa"/>
          </w:tcPr>
          <w:p w14:paraId="2911D135" w14:textId="3314FDAD" w:rsidR="001526EF" w:rsidRPr="00CA7144" w:rsidRDefault="00A8701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gramStart"/>
            <w:r>
              <w:rPr>
                <w:rStyle w:val="ui-provider"/>
                <w:b/>
                <w:bCs/>
                <w:sz w:val="32"/>
                <w:szCs w:val="32"/>
              </w:rPr>
              <w:t>R</w:t>
            </w:r>
            <w:r w:rsidR="00CA7144" w:rsidRPr="003030FC">
              <w:rPr>
                <w:rStyle w:val="ui-provider"/>
                <w:b/>
                <w:bCs/>
                <w:sz w:val="32"/>
                <w:szCs w:val="32"/>
              </w:rPr>
              <w:t xml:space="preserve">4405021.19</w:t>
            </w:r>
          </w:p>
        </w:tc>
      </w:tr>
      <w:tr w:rsidR="001526EF" w14:paraId="20B8D478" w14:textId="77777777" w:rsidTr="003030F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1559" w:type="dxa"/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3828" w:type="dxa"/>
          </w:tcPr>
          <w:p w14:paraId="576FA04B" w14:textId="77777777" w:rsidR="001526EF" w:rsidRDefault="001872AD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Total Due</w:t>
            </w:r>
          </w:p>
        </w:tc>
        <w:tc>
          <w:tcPr>
            <w:tcW w:w="3546" w:type="dxa"/>
          </w:tcPr>
          <w:p w14:paraId="70654ACA" w14:textId="77777777" w:rsidR="001526EF" w:rsidRDefault="001526EF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8F316A6" w14:textId="4754B2D5" w:rsidR="001526EF" w:rsidRDefault="00A87016">
            <w:pPr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Style w:val="ui-provider"/>
              </w:rPr>
              <w:t>R</w:t>
            </w:r>
            <w:r w:rsidR="00CA7144">
              <w:rPr>
                <w:rStyle w:val="ui-provider"/>
              </w:rPr>
              <w:t xml:space="preserve">968975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B5391D" w14:textId="77777777" w:rsidR="0034063E" w:rsidRDefault="0034063E">
      <w:pPr>
        <w:spacing w:after="0" w:line="240" w:lineRule="auto"/>
      </w:pPr>
      <w:r>
        <w:separator/>
      </w:r>
    </w:p>
  </w:endnote>
  <w:endnote w:type="continuationSeparator" w:id="0">
    <w:p w14:paraId="515E7173" w14:textId="77777777" w:rsidR="0034063E" w:rsidRDefault="00340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B4FE9" w14:textId="77777777" w:rsidR="0034063E" w:rsidRDefault="0034063E">
      <w:pPr>
        <w:spacing w:after="0" w:line="240" w:lineRule="auto"/>
      </w:pPr>
      <w:r>
        <w:separator/>
      </w:r>
    </w:p>
  </w:footnote>
  <w:footnote w:type="continuationSeparator" w:id="0">
    <w:p w14:paraId="44D586C3" w14:textId="77777777" w:rsidR="0034063E" w:rsidRDefault="00340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346A8BC5" w:rsidR="001526EF" w:rsidRDefault="00B82249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4AE9F115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3B29C9">
                <w:t xml:space="preserve">     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3B29C9">
                <w:t xml:space="preserve">BILL_TO-00025286Td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280644"/>
    <w:rsid w:val="003030FC"/>
    <w:rsid w:val="0034063E"/>
    <w:rsid w:val="003B29C9"/>
    <w:rsid w:val="005F5237"/>
    <w:rsid w:val="00603306"/>
    <w:rsid w:val="00882158"/>
    <w:rsid w:val="00A87016"/>
    <w:rsid w:val="00B82249"/>
    <w:rsid w:val="00CA7144"/>
    <w:rsid w:val="00D04858"/>
    <w:rsid w:val="00D65F41"/>
    <w:rsid w:val="00DD0F68"/>
    <w:rsid w:val="00E06E64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249"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  <w:style w:type="table" w:styleId="ListTable7Colorful">
    <w:name w:val="List Table 7 Colorful"/>
    <w:basedOn w:val="TableNormal"/>
    <w:uiPriority w:val="52"/>
    <w:rsid w:val="003030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967D6391F1948CFA40DEA949951A7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16985-4030-448E-A380-D649C62729F5}"/>
      </w:docPartPr>
      <w:docPartBody>
        <w:p w:rsidR="00F602CD" w:rsidRDefault="0023792C" w:rsidP="0023792C">
          <w:pPr>
            <w:pStyle w:val="1967D6391F1948CFA40DEA949951A7DE"/>
          </w:pPr>
          <w:r>
            <w:t>Invoice No.</w:t>
          </w:r>
        </w:p>
      </w:docPartBody>
    </w:docPart>
    <w:docPart>
      <w:docPartPr>
        <w:name w:val="5D0B36050BD2494DA2DC78087CEF9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51F88-BAAF-4AC0-9CB7-4266302117F9}"/>
      </w:docPartPr>
      <w:docPartBody>
        <w:p w:rsidR="00F602CD" w:rsidRDefault="0023792C" w:rsidP="0023792C">
          <w:pPr>
            <w:pStyle w:val="5D0B36050BD2494DA2DC78087CEF9F04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033"/>
    <w:rsid w:val="00137AC2"/>
    <w:rsid w:val="0023792C"/>
    <w:rsid w:val="00550033"/>
    <w:rsid w:val="005A0525"/>
    <w:rsid w:val="005E28C0"/>
    <w:rsid w:val="00874AF7"/>
    <w:rsid w:val="00C126F8"/>
    <w:rsid w:val="00C47F43"/>
    <w:rsid w:val="00F60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7D6391F1948CFA40DEA949951A7DE">
    <w:name w:val="1967D6391F1948CFA40DEA949951A7DE"/>
    <w:rsid w:val="0023792C"/>
  </w:style>
  <w:style w:type="paragraph" w:customStyle="1" w:styleId="5D0B36050BD2494DA2DC78087CEF9F04">
    <w:name w:val="5D0B36050BD2494DA2DC78087CEF9F04"/>
    <w:rsid w:val="002379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BILL_TO-00025286Td</dc:description>
  <cp:lastModifiedBy>Rahdee Salie</cp:lastModifiedBy>
  <cp:revision>6</cp:revision>
  <dcterms:created xsi:type="dcterms:W3CDTF">2024-05-08T08:17:00Z</dcterms:created>
  <dcterms:modified xsi:type="dcterms:W3CDTF">2024-05-08T10:07:00Z</dcterms:modified>
  <dc:identifier/>
  <dc:language/>
</cp:coreProperties>
</file>