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Vodacom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06-08-2020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Buena Vista Trading 106 PTY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065 -  -847-5960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#PO- 000029006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INV-017416Lf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Tax -86131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'VAT Reg No. 93048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68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Same-Day Delivery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863.35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6746.55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6265805.03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351906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