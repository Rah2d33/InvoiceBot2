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Sanlam Life Insurance Ltd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26 May-2023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Liberty Group Limited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071 -  -753-4734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PO No.0000023931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##-0000036315Tn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PAN:000086632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VIC-0000001330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390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Financial Consulting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719.08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4857.54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6965653.0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496291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