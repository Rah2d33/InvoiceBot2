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Standard Bank of SA Ltd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2020/11/22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Tracker Connect (Pty) Ltd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021 -  -777-3294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PO_NUMB-0000022873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##-0000030996Hb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VRN - 0000010273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'VAT Reg ID_09168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261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T-shirts                             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462.14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5570.99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2432806.87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980688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