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Isanti Glass 1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17/08/23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Clover (Pty)Ltd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+27 -  -759-0946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NUM-0323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INV-41533Zy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TRN: 000055255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#VRN_ 21083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422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Financial Consulting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390.1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7483.07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1210271.0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400401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