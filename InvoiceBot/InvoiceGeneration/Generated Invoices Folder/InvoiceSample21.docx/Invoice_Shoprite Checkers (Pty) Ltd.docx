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Subtle2"/>
        <w:tblW w:w="0" w:type="auto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32"/>
        <w:gridCol w:w="5048"/>
      </w:tblGrid>
      <w:tr w:rsidR="008049DB" w14:paraId="1912A806" w14:textId="77777777" w:rsidTr="00907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0"/>
        </w:trPr>
        <w:tc>
          <w:tcPr>
            <w:tcW w:w="5032" w:type="dxa"/>
          </w:tcPr>
          <w:sdt>
            <w:sdtPr>
              <w:rPr>
                <w:rStyle w:val="BookTitle"/>
                <w:b/>
                <w:bCs w:val="0"/>
                <w:i w:val="0"/>
                <w:iCs w:val="0"/>
              </w:rPr>
              <w:alias w:val="Enter company name:"/>
              <w:tag w:val="Enter company name:"/>
              <w:id w:val="-1907209145"/>
              <w:placeholder>
                <w:docPart w:val="2071A748DC344FBEB0B3C05A6CBD101C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Content>
              <w:p w14:paraId="433AAC0D" w14:textId="21E110FC" w:rsidR="00122BF2" w:rsidRPr="00122BF2" w:rsidRDefault="008104A4" w:rsidP="00122BF2">
                <w:pPr>
                  <w:pStyle w:val="Heading1"/>
                </w:pPr>
                <w:r>
                  <w:rPr>
                    <w:rStyle w:val="BookTitle"/>
                    <w:b/>
                    <w:bCs w:val="0"/>
                    <w:i w:val="0"/>
                    <w:iCs w:val="0"/>
                  </w:rPr>
                  <w:t xml:space="preserve">Sent from:</w:t>
                </w:r>
              </w:p>
            </w:sdtContent>
          </w:sdt>
          <w:p w14:paraId="09A406EC" w14:textId="74AA5430" w:rsidR="00122BF2" w:rsidRPr="00122BF2" w:rsidRDefault="00122BF2">
            <w:pPr>
              <w:pStyle w:val="Slogan"/>
              <w:rPr>
                <w:i w:val="0"/>
                <w:iCs/>
              </w:rPr>
            </w:pPr>
            <w:proofErr w:type="gramStart"/>
            <w:r w:rsidRPr="00122BF2">
              <w:rPr>
                <w:rStyle w:val="BookTitle"/>
                <w:i/>
                <w:iCs w:val="0"/>
                <w:sz w:val="32"/>
                <w:szCs w:val="32"/>
              </w:rPr>
              <w:t xml:space="preserve">Shoprite Checkers (Pty) Ltd</w:t>
            </w:r>
          </w:p>
          <w:p w14:paraId="24DA331C" w14:textId="77777777" w:rsidR="00122BF2" w:rsidRPr="00122BF2" w:rsidRDefault="00122BF2">
            <w:pPr>
              <w:pStyle w:val="Slogan"/>
              <w:rPr>
                <w:i w:val="0"/>
                <w:iCs/>
              </w:rPr>
            </w:pPr>
          </w:p>
          <w:p w14:paraId="705D5C76" w14:textId="694BDCA0" w:rsidR="008049DB" w:rsidRDefault="008049DB"/>
        </w:tc>
        <w:tc>
          <w:tcPr>
            <w:tcW w:w="5048" w:type="dxa"/>
          </w:tcPr>
          <w:p w14:paraId="48B11CF1" w14:textId="77777777" w:rsidR="008049DB" w:rsidRDefault="00000000">
            <w:pPr>
              <w:pStyle w:val="Title"/>
            </w:pPr>
            <w:sdt>
              <w:sdtPr>
                <w:alias w:val="Invoice:"/>
                <w:tag w:val="Invoice:"/>
                <w:id w:val="205688853"/>
                <w:placeholder>
                  <w:docPart w:val="1B16E160E2D541E99BC0CF02D07D1CF5"/>
                </w:placeholder>
                <w:temporary/>
                <w:showingPlcHdr/>
                <w15:appearance w15:val="hidden"/>
              </w:sdtPr>
              <w:sdtContent>
                <w:r w:rsidR="00CE7F7E">
                  <w:t>INVOICE</w:t>
                </w:r>
              </w:sdtContent>
            </w:sdt>
          </w:p>
          <w:p w14:paraId="04F3A07D" w14:textId="4548FA85" w:rsidR="00815671" w:rsidRPr="00D407E2" w:rsidRDefault="00CE7F7E" w:rsidP="00D407E2">
            <w:pPr>
              <w:pStyle w:val="Heading2"/>
              <w:rPr>
                <w:b/>
                <w:bCs/>
              </w:rPr>
            </w:pPr>
            <w:r w:rsidRPr="00815671">
              <w:rPr>
                <w:b/>
                <w:bCs/>
              </w:rPr>
              <w:t xml:space="preserve"> </w:t>
            </w:r>
          </w:p>
          <w:p w14:paraId="431103B4" w14:textId="77777777" w:rsidR="00815671" w:rsidRDefault="00000000">
            <w:pPr>
              <w:pStyle w:val="Heading2"/>
            </w:pPr>
            <w:sdt>
              <w:sdtPr>
                <w:alias w:val="Date:"/>
                <w:tag w:val="Date:"/>
                <w:id w:val="677780987"/>
                <w:placeholder>
                  <w:docPart w:val="6B27E97A762C4AE7BE9007A1BAC6A8CC"/>
                </w:placeholder>
                <w:temporary/>
                <w:showingPlcHdr/>
                <w15:appearance w15:val="hidden"/>
              </w:sdtPr>
              <w:sdtContent>
                <w:r w:rsidR="00CE7F7E" w:rsidRPr="00815671">
                  <w:rPr>
                    <w:b/>
                    <w:bCs/>
                  </w:rPr>
                  <w:t xml:space="preserve">Date:</w:t>
                </w:r>
              </w:sdtContent>
            </w:sdt>
            <w:r w:rsidR="006A3739">
              <w:t xml:space="preserve"> </w:t>
            </w:r>
          </w:p>
          <w:p w14:paraId="7B2D6F45" w14:textId="1160A119" w:rsidR="008049DB" w:rsidRDefault="0068676C">
            <w:pPr>
              <w:pStyle w:val="Heading2"/>
            </w:pPr>
            <w:proofErr w:type="gramStart"/>
            <w:r w:rsidRPr="006B0D42">
              <w:rPr>
                <w:sz w:val="24"/>
                <w:szCs w:val="24"/>
              </w:rPr>
              <w:t xml:space="preserve">11-February-2022</w:t>
            </w:r>
          </w:p>
        </w:tc>
      </w:tr>
      <w:tr w:rsidR="008049DB" w14:paraId="34845B9A" w14:textId="77777777" w:rsidTr="00907574">
        <w:trPr>
          <w:trHeight w:val="1440"/>
        </w:trPr>
        <w:tc>
          <w:tcPr>
            <w:tcW w:w="5032" w:type="dxa"/>
          </w:tcPr>
          <w:p w14:paraId="7BC4AEB1" w14:textId="77777777" w:rsidR="008049DB" w:rsidRPr="006B0D42" w:rsidRDefault="00000000">
            <w:pPr>
              <w:pStyle w:val="Heading3"/>
              <w:rPr>
                <w:sz w:val="24"/>
                <w:szCs w:val="22"/>
              </w:rPr>
            </w:pPr>
            <w:sdt>
              <w:sdtPr>
                <w:rPr>
                  <w:sz w:val="24"/>
                  <w:szCs w:val="22"/>
                </w:rPr>
                <w:alias w:val="To:"/>
                <w:tag w:val="To:"/>
                <w:id w:val="1990749598"/>
                <w:placeholder>
                  <w:docPart w:val="29C7B23CBF85438F906113AED6B58B2F"/>
                </w:placeholder>
                <w:temporary/>
                <w:showingPlcHdr/>
                <w15:appearance w15:val="hidden"/>
              </w:sdtPr>
              <w:sdtContent>
                <w:r w:rsidR="00616194" w:rsidRPr="006B0D42">
                  <w:rPr>
                    <w:sz w:val="24"/>
                    <w:szCs w:val="22"/>
                  </w:rPr>
                  <w:t xml:space="preserve">To:</w:t>
                </w:r>
              </w:sdtContent>
            </w:sdt>
          </w:p>
          <w:p w14:paraId="7FB04573" w14:textId="77777777" w:rsidR="00872A68" w:rsidRPr="006B0D42" w:rsidRDefault="00872A68">
            <w:pPr>
              <w:rPr>
                <w:rStyle w:val="ui-provider"/>
                <w:sz w:val="24"/>
                <w:szCs w:val="22"/>
              </w:rPr>
            </w:pPr>
            <w:proofErr w:type="gramStart"/>
            <w:r w:rsidRPr="006B0D42">
              <w:rPr>
                <w:rStyle w:val="ui-provider"/>
                <w:sz w:val="24"/>
                <w:szCs w:val="22"/>
              </w:rPr>
              <w:t xml:space="preserve">Tatu Connect Limited</w:t>
            </w:r>
          </w:p>
          <w:p w14:paraId="16CE7742" w14:textId="3159A393" w:rsidR="008049DB" w:rsidRPr="006B0D42" w:rsidRDefault="00000000">
            <w:pPr>
              <w:rPr>
                <w:sz w:val="24"/>
                <w:szCs w:val="22"/>
              </w:rPr>
            </w:pPr>
            <w:sdt>
              <w:sdtPr>
                <w:rPr>
                  <w:sz w:val="24"/>
                  <w:szCs w:val="22"/>
                </w:rPr>
                <w:alias w:val="Phone:"/>
                <w:tag w:val="Phone:"/>
                <w:id w:val="1061450442"/>
                <w:placeholder>
                  <w:docPart w:val="2314CAEF64E4430F866B2440FC58F432"/>
                </w:placeholder>
                <w:temporary/>
                <w:showingPlcHdr/>
                <w15:appearance w15:val="hidden"/>
              </w:sdtPr>
              <w:sdtContent>
                <w:r w:rsidR="00616194" w:rsidRPr="006B0D42">
                  <w:rPr>
                    <w:sz w:val="24"/>
                    <w:szCs w:val="22"/>
                  </w:rPr>
                  <w:t xml:space="preserve">Phone:</w:t>
                </w:r>
              </w:sdtContent>
            </w:sdt>
            <w:r w:rsidR="006A3739" w:rsidRPr="006B0D42">
              <w:rPr>
                <w:sz w:val="24"/>
                <w:szCs w:val="22"/>
              </w:rPr>
              <w:t xml:space="preserve"> </w:t>
            </w:r>
            <w:proofErr w:type="gramStart"/>
            <w:r w:rsidR="00872A68" w:rsidRPr="006B0D42">
              <w:rPr>
                <w:sz w:val="24"/>
                <w:szCs w:val="22"/>
              </w:rPr>
              <w:t xml:space="preserve">080 -  -829-4035</w:t>
            </w:r>
          </w:p>
        </w:tc>
        <w:tc>
          <w:tcPr>
            <w:tcW w:w="5048" w:type="dxa"/>
          </w:tcPr>
          <w:p w14:paraId="147A57BB" w14:textId="1E5BDA91" w:rsidR="008049DB" w:rsidRDefault="008049DB"/>
        </w:tc>
      </w:tr>
    </w:tbl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0080"/>
      </w:tblGrid>
      <w:tr w:rsidR="008049DB" w14:paraId="79DDFD1D" w14:textId="77777777" w:rsidTr="00966901">
        <w:trPr>
          <w:trHeight w:val="1152"/>
        </w:trPr>
        <w:tc>
          <w:tcPr>
            <w:tcW w:w="1008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14:paraId="25CB0DD2" w14:textId="56E51013" w:rsidR="008049DB" w:rsidRDefault="008049DB">
            <w:pPr>
              <w:spacing w:line="264" w:lineRule="auto"/>
            </w:pPr>
          </w:p>
        </w:tc>
      </w:tr>
    </w:tbl>
    <w:tbl>
      <w:tblPr>
        <w:tblStyle w:val="PlainTable5"/>
        <w:tblW w:w="4995" w:type="pct"/>
        <w:tblLayout w:type="fixed"/>
        <w:tblLook w:val="06A0" w:firstRow="1" w:lastRow="0" w:firstColumn="1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2549"/>
        <w:gridCol w:w="2554"/>
        <w:gridCol w:w="2554"/>
        <w:gridCol w:w="2413"/>
      </w:tblGrid>
      <w:tr w:rsidR="00D407E2" w:rsidRPr="00966901" w14:paraId="1A4FA24B" w14:textId="77777777" w:rsidTr="00573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47" w:type="dxa"/>
          </w:tcPr>
          <w:p w14:paraId="58924D4E" w14:textId="77777777" w:rsidR="00D407E2" w:rsidRPr="00966901" w:rsidRDefault="00000000" w:rsidP="002558FA">
            <w:pPr>
              <w:pStyle w:val="Heading4"/>
            </w:pPr>
            <w:sdt>
              <w:sdtPr>
                <w:alias w:val="Purchase order number:"/>
                <w:tag w:val="Purchase order number:"/>
                <w:id w:val="367572390"/>
                <w:placeholder>
                  <w:docPart w:val="23AF98F9395445C7974DC5FB35114EF8"/>
                </w:placeholder>
                <w:temporary/>
                <w:showingPlcHdr/>
                <w15:appearance w15:val="hidden"/>
              </w:sdtPr>
              <w:sdtContent>
                <w:r w:rsidR="00D407E2" w:rsidRPr="00966901">
                  <w:t>P.O. NUMBER</w:t>
                </w:r>
              </w:sdtContent>
            </w:sdt>
          </w:p>
        </w:tc>
        <w:tc>
          <w:tcPr>
            <w:tcW w:w="2551" w:type="dxa"/>
          </w:tcPr>
          <w:p w14:paraId="2CF02018" w14:textId="5BF6E99F" w:rsidR="00D407E2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Invoice no</w:t>
            </w:r>
          </w:p>
        </w:tc>
        <w:tc>
          <w:tcPr>
            <w:tcW w:w="2551" w:type="dxa"/>
          </w:tcPr>
          <w:p w14:paraId="7FAC8532" w14:textId="5F7F2D0C" w:rsidR="00D407E2" w:rsidRPr="00966901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Tax</w:t>
            </w:r>
          </w:p>
        </w:tc>
        <w:tc>
          <w:tcPr>
            <w:tcW w:w="2410" w:type="dxa"/>
          </w:tcPr>
          <w:p w14:paraId="187EC388" w14:textId="4118D8E2" w:rsidR="00D407E2" w:rsidRPr="00966901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VAT</w:t>
            </w:r>
          </w:p>
        </w:tc>
      </w:tr>
      <w:tr w:rsidR="00D407E2" w14:paraId="1218476B" w14:textId="77777777" w:rsidTr="00573A86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272832E" w14:textId="2BCA2ADE" w:rsidR="00D407E2" w:rsidRPr="00872A68" w:rsidRDefault="00D407E2" w:rsidP="00966901">
            <w:pPr>
              <w:spacing w:line="264" w:lineRule="auto"/>
              <w:rPr>
                <w:b/>
                <w:bCs/>
              </w:rPr>
            </w:pPr>
            <w:proofErr w:type="gramStart"/>
            <w:r w:rsidRPr="00872A68">
              <w:rPr>
                <w:rStyle w:val="ui-provider"/>
              </w:rPr>
              <w:t xml:space="preserve"># 19327</w:t>
            </w:r>
          </w:p>
        </w:tc>
        <w:tc>
          <w:tcPr>
            <w:tcW w:w="2551" w:type="dxa"/>
          </w:tcPr>
          <w:p w14:paraId="51928100" w14:textId="192326B8" w:rsidR="00D407E2" w:rsidRPr="00573A86" w:rsidRDefault="00D407E2" w:rsidP="00D407E2">
            <w:pPr>
              <w:pStyle w:val="Heading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#-00094750He</w:t>
            </w:r>
          </w:p>
          <w:p w14:paraId="4E7928EB" w14:textId="77777777" w:rsidR="00D407E2" w:rsidRPr="00573A86" w:rsidRDefault="00D407E2" w:rsidP="00872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E1F5301" w14:textId="130C006E" w:rsidR="00D407E2" w:rsidRPr="00573A86" w:rsidRDefault="00D407E2" w:rsidP="00872A68">
            <w:pPr>
              <w:spacing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#TAX 0060158</w:t>
            </w:r>
          </w:p>
        </w:tc>
        <w:tc>
          <w:tcPr>
            <w:tcW w:w="2410" w:type="dxa"/>
          </w:tcPr>
          <w:p w14:paraId="62C0184A" w14:textId="02CA62D2" w:rsidR="00D407E2" w:rsidRPr="00573A86" w:rsidRDefault="00D407E2" w:rsidP="00872A68">
            <w:pPr>
              <w:spacing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@VAT_#_052149</w:t>
            </w:r>
          </w:p>
        </w:tc>
      </w:tr>
    </w:tbl>
    <w:p w14:paraId="48789176" w14:textId="77777777" w:rsidR="00966901" w:rsidRDefault="00966901"/>
    <w:tbl>
      <w:tblPr>
        <w:tblStyle w:val="GridTable1Light"/>
        <w:tblW w:w="10485" w:type="dxa"/>
        <w:tblLayout w:type="fixed"/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817"/>
        <w:gridCol w:w="4699"/>
        <w:gridCol w:w="2206"/>
        <w:gridCol w:w="1763"/>
      </w:tblGrid>
      <w:tr w:rsidR="008049DB" w:rsidRPr="00573A86" w14:paraId="3DC1E6C5" w14:textId="77777777" w:rsidTr="00156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"/>
        </w:trPr>
        <w:tc>
          <w:tcPr>
            <w:tcW w:w="1817" w:type="dxa"/>
          </w:tcPr>
          <w:p w14:paraId="5471418B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Quantity:"/>
                <w:tag w:val="Quantity:"/>
                <w:id w:val="-1738312568"/>
                <w:placeholder>
                  <w:docPart w:val="F3614B2CD1BE46AE808C17CB77867576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QUANTITY</w:t>
                </w:r>
              </w:sdtContent>
            </w:sdt>
          </w:p>
        </w:tc>
        <w:tc>
          <w:tcPr>
            <w:tcW w:w="4699" w:type="dxa"/>
          </w:tcPr>
          <w:p w14:paraId="17EC5DFF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Description:"/>
                <w:tag w:val="Description:"/>
                <w:id w:val="1198742974"/>
                <w:placeholder>
                  <w:docPart w:val="F0C3AB9EE69B4EAC8313F0615C7CBB4C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DESCRIPTION</w:t>
                </w:r>
              </w:sdtContent>
            </w:sdt>
          </w:p>
        </w:tc>
        <w:tc>
          <w:tcPr>
            <w:tcW w:w="2206" w:type="dxa"/>
          </w:tcPr>
          <w:p w14:paraId="61DEB3B6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Unit price:"/>
                <w:tag w:val="Unit price:"/>
                <w:id w:val="1604447165"/>
                <w:placeholder>
                  <w:docPart w:val="ED7D905625CA47D7843BD6DC08CC0D17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UNIT PRICE</w:t>
                </w:r>
              </w:sdtContent>
            </w:sdt>
          </w:p>
        </w:tc>
        <w:tc>
          <w:tcPr>
            <w:tcW w:w="1763" w:type="dxa"/>
          </w:tcPr>
          <w:p w14:paraId="37A1302C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Total:"/>
                <w:tag w:val="Total:"/>
                <w:id w:val="-150831350"/>
                <w:placeholder>
                  <w:docPart w:val="7446AE47CA124729B44E269A405E4F47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 xml:space="preserve">TOTAL</w:t>
                </w:r>
              </w:sdtContent>
            </w:sdt>
          </w:p>
        </w:tc>
      </w:tr>
      <w:tr w:rsidR="008049DB" w:rsidRPr="00573A86" w14:paraId="2678478F" w14:textId="77777777" w:rsidTr="00156F5F">
        <w:tc>
          <w:tcPr>
            <w:tcW w:w="1817" w:type="dxa"/>
          </w:tcPr>
          <w:p w14:paraId="52BEE4CA" w14:textId="2EC54F40" w:rsidR="008049DB" w:rsidRPr="00573A86" w:rsidRDefault="00872A68">
            <w:pPr>
              <w:pStyle w:val="Quantity"/>
              <w:rPr>
                <w:sz w:val="22"/>
                <w:szCs w:val="22"/>
              </w:rPr>
            </w:pPr>
            <w:proofErr w:type="gramStart"/>
            <w:r w:rsidRPr="00573A86">
              <w:rPr>
                <w:rStyle w:val="ui-provider"/>
                <w:sz w:val="22"/>
                <w:szCs w:val="22"/>
              </w:rPr>
              <w:t xml:space="preserve">30</w:t>
            </w:r>
          </w:p>
        </w:tc>
        <w:tc>
          <w:tcPr>
            <w:tcW w:w="4699" w:type="dxa"/>
          </w:tcPr>
          <w:p w14:paraId="005BEF54" w14:textId="463E5E2D" w:rsidR="008049DB" w:rsidRPr="00573A86" w:rsidRDefault="00872A68">
            <w:pPr>
              <w:rPr>
                <w:sz w:val="22"/>
                <w:szCs w:val="22"/>
              </w:rPr>
            </w:pPr>
            <w:proofErr w:type="gramStart"/>
            <w:r w:rsidRPr="00573A86">
              <w:rPr>
                <w:rStyle w:val="ui-provider"/>
                <w:sz w:val="22"/>
                <w:szCs w:val="22"/>
              </w:rPr>
              <w:t xml:space="preserve">Basic Buffet Catering </w:t>
            </w:r>
          </w:p>
        </w:tc>
        <w:tc>
          <w:tcPr>
            <w:tcW w:w="2206" w:type="dxa"/>
          </w:tcPr>
          <w:p w14:paraId="61F92A1A" w14:textId="02E291CC" w:rsidR="008049DB" w:rsidRPr="00573A86" w:rsidRDefault="00872A68" w:rsidP="00872A68">
            <w:pPr>
              <w:pStyle w:val="Amount"/>
              <w:jc w:val="center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54.49</w:t>
            </w:r>
          </w:p>
        </w:tc>
        <w:tc>
          <w:tcPr>
            <w:tcW w:w="1763" w:type="dxa"/>
          </w:tcPr>
          <w:p w14:paraId="2ED11751" w14:textId="3D5691EF" w:rsidR="008049DB" w:rsidRPr="00573A86" w:rsidRDefault="00872A68" w:rsidP="00872A68">
            <w:pPr>
              <w:pStyle w:val="Amount"/>
              <w:jc w:val="center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9779.2</w:t>
            </w:r>
          </w:p>
        </w:tc>
      </w:tr>
      <w:tr w:rsidR="008049DB" w:rsidRPr="00573A86" w14:paraId="69483E9B" w14:textId="77777777" w:rsidTr="00156F5F">
        <w:tc>
          <w:tcPr>
            <w:tcW w:w="1817" w:type="dxa"/>
          </w:tcPr>
          <w:p w14:paraId="6F5DF736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2E1D0A7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2C0E37D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3881DEAC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272F187C" w14:textId="77777777" w:rsidTr="00156F5F">
        <w:tc>
          <w:tcPr>
            <w:tcW w:w="1817" w:type="dxa"/>
          </w:tcPr>
          <w:p w14:paraId="13969D26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1417704E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623C2E56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39CA7674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76A81C3E" w14:textId="77777777" w:rsidTr="00156F5F">
        <w:tc>
          <w:tcPr>
            <w:tcW w:w="1817" w:type="dxa"/>
          </w:tcPr>
          <w:p w14:paraId="54CB0671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BC2FC23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24F9172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518BAE3C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71EF8FDD" w14:textId="77777777" w:rsidTr="00156F5F">
        <w:tc>
          <w:tcPr>
            <w:tcW w:w="1817" w:type="dxa"/>
          </w:tcPr>
          <w:p w14:paraId="2A507EAB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6D18419B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699CF31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5AE7C9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22109DE4" w14:textId="77777777" w:rsidTr="00156F5F">
        <w:tc>
          <w:tcPr>
            <w:tcW w:w="1817" w:type="dxa"/>
          </w:tcPr>
          <w:p w14:paraId="0E6F02A8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53C593C3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DC28A89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0B499CCA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3C37D687" w14:textId="77777777" w:rsidTr="00156F5F">
        <w:tc>
          <w:tcPr>
            <w:tcW w:w="1817" w:type="dxa"/>
          </w:tcPr>
          <w:p w14:paraId="7286099E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1B2BF1C7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7FE73109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3512CF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1BB8ED51" w14:textId="77777777" w:rsidTr="00156F5F">
        <w:tc>
          <w:tcPr>
            <w:tcW w:w="1817" w:type="dxa"/>
          </w:tcPr>
          <w:p w14:paraId="452DD31B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A089964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06F137FF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EFDDA9F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</w:tbl>
    <w:tbl>
      <w:tblPr>
        <w:tblStyle w:val="PlainTable1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817"/>
        <w:gridCol w:w="6547"/>
        <w:gridCol w:w="2126"/>
      </w:tblGrid>
      <w:tr w:rsidR="008049DB" w:rsidRPr="00573A86" w14:paraId="180C665C" w14:textId="77777777" w:rsidTr="00573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7" w:type="dxa"/>
          </w:tcPr>
          <w:p w14:paraId="2074F11A" w14:textId="77777777" w:rsidR="008049DB" w:rsidRPr="00573A86" w:rsidRDefault="008049DB">
            <w:pPr>
              <w:spacing w:line="264" w:lineRule="auto"/>
              <w:rPr>
                <w:sz w:val="22"/>
                <w:szCs w:val="22"/>
              </w:rPr>
            </w:pPr>
          </w:p>
        </w:tc>
        <w:sdt>
          <w:sdtPr>
            <w:rPr>
              <w:sz w:val="22"/>
              <w:szCs w:val="22"/>
            </w:rPr>
            <w:alias w:val="Subtotal:"/>
            <w:tag w:val="Subtotal:"/>
            <w:id w:val="2136441839"/>
            <w:placeholder>
              <w:docPart w:val="F3045D5CBD274C368D79C7764C2C17D9"/>
            </w:placeholder>
            <w:temporary/>
            <w:showingPlcHdr/>
            <w15:appearance w15:val="hidden"/>
          </w:sdtPr>
          <w:sdtContent>
            <w:tc>
              <w:tcPr>
                <w:tcW w:w="6547" w:type="dxa"/>
                <w:tcBorders>
                  <w:right w:val="single" w:sz="4" w:space="0" w:color="A6A6A6" w:themeColor="background1" w:themeShade="A6"/>
                </w:tcBorders>
              </w:tcPr>
              <w:p w14:paraId="41524085" w14:textId="77777777" w:rsidR="008049DB" w:rsidRPr="00573A86" w:rsidRDefault="00934F6F">
                <w:pPr>
                  <w:pStyle w:val="Heading2"/>
                  <w:spacing w:line="264" w:lineRule="auto"/>
                  <w:rPr>
                    <w:sz w:val="22"/>
                    <w:szCs w:val="22"/>
                  </w:rPr>
                </w:pPr>
                <w:r w:rsidRPr="00573A86">
                  <w:rPr>
                    <w:sz w:val="22"/>
                    <w:szCs w:val="22"/>
                  </w:rPr>
                  <w:t>SUBTOTAL</w:t>
                </w:r>
              </w:p>
            </w:tc>
          </w:sdtContent>
        </w:sdt>
        <w:tc>
          <w:tcPr>
            <w:tcW w:w="2126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B821280" w14:textId="0604DA05" w:rsidR="008049DB" w:rsidRPr="00573A86" w:rsidRDefault="00872A68" w:rsidP="00573A86">
            <w:pPr>
              <w:pStyle w:val="Amount"/>
              <w:spacing w:line="264" w:lineRule="auto"/>
              <w:jc w:val="left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2234285.55</w:t>
            </w:r>
          </w:p>
        </w:tc>
      </w:tr>
      <w:tr w:rsidR="008049DB" w:rsidRPr="00573A86" w14:paraId="306A473F" w14:textId="77777777" w:rsidTr="00573A86">
        <w:tc>
          <w:tcPr>
            <w:tcW w:w="1817" w:type="dxa"/>
          </w:tcPr>
          <w:p w14:paraId="14249618" w14:textId="77777777" w:rsidR="008049DB" w:rsidRPr="00573A86" w:rsidRDefault="008049DB">
            <w:pPr>
              <w:spacing w:line="264" w:lineRule="auto"/>
              <w:rPr>
                <w:sz w:val="22"/>
                <w:szCs w:val="22"/>
              </w:rPr>
            </w:pPr>
          </w:p>
        </w:tc>
        <w:tc>
          <w:tcPr>
            <w:tcW w:w="6547" w:type="dxa"/>
            <w:tcBorders>
              <w:right w:val="single" w:sz="4" w:space="0" w:color="A6A6A6" w:themeColor="background1" w:themeShade="A6"/>
            </w:tcBorders>
          </w:tcPr>
          <w:p w14:paraId="5A9ECEEA" w14:textId="6497D98C" w:rsidR="008049DB" w:rsidRPr="00573A86" w:rsidRDefault="00573A86">
            <w:pPr>
              <w:pStyle w:val="Heading2"/>
              <w:spacing w:line="264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Total Due</w:t>
            </w:r>
          </w:p>
        </w:tc>
        <w:tc>
          <w:tcPr>
            <w:tcW w:w="21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974C9B1" w14:textId="5B6BD2F8" w:rsidR="008049DB" w:rsidRPr="00573A86" w:rsidRDefault="00872A68">
            <w:pPr>
              <w:pStyle w:val="Amount"/>
              <w:spacing w:line="264" w:lineRule="auto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486269</w:t>
            </w:r>
          </w:p>
        </w:tc>
      </w:tr>
    </w:tbl>
    <w:p w14:paraId="5000548C" w14:textId="04DC0390" w:rsidR="00837ECD" w:rsidRPr="00573A86" w:rsidRDefault="00837ECD" w:rsidP="00837ECD">
      <w:pPr>
        <w:pStyle w:val="ThankYou"/>
        <w:rPr>
          <w:sz w:val="22"/>
          <w:szCs w:val="22"/>
        </w:rPr>
      </w:pPr>
    </w:p>
    <w:sectPr w:rsidR="00837ECD" w:rsidRPr="00573A8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4456AA" w14:textId="77777777" w:rsidR="00791FA2" w:rsidRDefault="00791FA2">
      <w:pPr>
        <w:spacing w:line="240" w:lineRule="auto"/>
      </w:pPr>
      <w:r>
        <w:separator/>
      </w:r>
    </w:p>
  </w:endnote>
  <w:endnote w:type="continuationSeparator" w:id="0">
    <w:p w14:paraId="3DE8FC59" w14:textId="77777777" w:rsidR="00791FA2" w:rsidRDefault="00791F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3B245B" w14:textId="77777777" w:rsidR="00BB4862" w:rsidRDefault="00BB48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79408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C61BDE" w14:textId="77777777" w:rsidR="008049DB" w:rsidRDefault="006A373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3AF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A255B2" w14:textId="77777777" w:rsidR="00BB4862" w:rsidRDefault="00BB48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F7AC1E" w14:textId="77777777" w:rsidR="00791FA2" w:rsidRDefault="00791FA2">
      <w:pPr>
        <w:spacing w:line="240" w:lineRule="auto"/>
      </w:pPr>
      <w:r>
        <w:separator/>
      </w:r>
    </w:p>
  </w:footnote>
  <w:footnote w:type="continuationSeparator" w:id="0">
    <w:p w14:paraId="0E7C36E0" w14:textId="77777777" w:rsidR="00791FA2" w:rsidRDefault="00791F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A3979B" w14:textId="77777777" w:rsidR="00BB4862" w:rsidRDefault="00BB48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0422A1" w14:textId="77777777" w:rsidR="00BB4862" w:rsidRDefault="00BB48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46DE1E" w14:textId="77777777" w:rsidR="00BB4862" w:rsidRDefault="00BB48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0156051">
    <w:abstractNumId w:val="9"/>
  </w:num>
  <w:num w:numId="2" w16cid:durableId="1714887840">
    <w:abstractNumId w:val="7"/>
  </w:num>
  <w:num w:numId="3" w16cid:durableId="1386030290">
    <w:abstractNumId w:val="6"/>
  </w:num>
  <w:num w:numId="4" w16cid:durableId="40910527">
    <w:abstractNumId w:val="5"/>
  </w:num>
  <w:num w:numId="5" w16cid:durableId="1249458012">
    <w:abstractNumId w:val="4"/>
  </w:num>
  <w:num w:numId="6" w16cid:durableId="2033022838">
    <w:abstractNumId w:val="8"/>
  </w:num>
  <w:num w:numId="7" w16cid:durableId="58720923">
    <w:abstractNumId w:val="3"/>
  </w:num>
  <w:num w:numId="8" w16cid:durableId="1259365094">
    <w:abstractNumId w:val="2"/>
  </w:num>
  <w:num w:numId="9" w16cid:durableId="165366842">
    <w:abstractNumId w:val="1"/>
  </w:num>
  <w:num w:numId="10" w16cid:durableId="934745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EF9"/>
    <w:rsid w:val="00055AF8"/>
    <w:rsid w:val="000F4128"/>
    <w:rsid w:val="00122BF2"/>
    <w:rsid w:val="00156F5F"/>
    <w:rsid w:val="00165EF9"/>
    <w:rsid w:val="002558FA"/>
    <w:rsid w:val="00323F56"/>
    <w:rsid w:val="003667F4"/>
    <w:rsid w:val="003A1A5B"/>
    <w:rsid w:val="004218A7"/>
    <w:rsid w:val="004842C1"/>
    <w:rsid w:val="004A07B1"/>
    <w:rsid w:val="00573A86"/>
    <w:rsid w:val="00616194"/>
    <w:rsid w:val="0068676C"/>
    <w:rsid w:val="006A3739"/>
    <w:rsid w:val="006B0D42"/>
    <w:rsid w:val="0071158E"/>
    <w:rsid w:val="007577D4"/>
    <w:rsid w:val="00791FA2"/>
    <w:rsid w:val="00793AFB"/>
    <w:rsid w:val="007D3668"/>
    <w:rsid w:val="007F65AF"/>
    <w:rsid w:val="008049DB"/>
    <w:rsid w:val="008104A4"/>
    <w:rsid w:val="00815671"/>
    <w:rsid w:val="00837ECD"/>
    <w:rsid w:val="00872A68"/>
    <w:rsid w:val="00907574"/>
    <w:rsid w:val="00934F6F"/>
    <w:rsid w:val="00966901"/>
    <w:rsid w:val="00981A82"/>
    <w:rsid w:val="00A93410"/>
    <w:rsid w:val="00B61864"/>
    <w:rsid w:val="00B76A92"/>
    <w:rsid w:val="00BB4862"/>
    <w:rsid w:val="00BF2506"/>
    <w:rsid w:val="00C3067E"/>
    <w:rsid w:val="00C55284"/>
    <w:rsid w:val="00CE7F7E"/>
    <w:rsid w:val="00CF07F2"/>
    <w:rsid w:val="00D407E2"/>
    <w:rsid w:val="00D934CD"/>
    <w:rsid w:val="00E9657B"/>
    <w:rsid w:val="00FC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038451A"/>
  <w15:chartTrackingRefBased/>
  <w15:docId w15:val="{548A7022-6259-4119-B69C-B5F6F4FAA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7F4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365F91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D934CD"/>
    <w:pPr>
      <w:spacing w:after="400"/>
      <w:contextualSpacing/>
      <w:jc w:val="right"/>
    </w:pPr>
    <w:rPr>
      <w:rFonts w:asciiTheme="majorHAnsi" w:eastAsiaTheme="majorEastAsia" w:hAnsiTheme="majorHAnsi" w:cstheme="majorBidi"/>
      <w:b/>
      <w:caps/>
      <w:color w:val="595959" w:themeColor="text1" w:themeTint="A6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rsid w:val="003667F4"/>
    <w:rPr>
      <w:rFonts w:asciiTheme="majorHAnsi" w:eastAsiaTheme="majorEastAsia" w:hAnsiTheme="majorHAnsi" w:cstheme="majorBidi"/>
      <w:b/>
      <w:caps/>
      <w:color w:val="595959" w:themeColor="text1" w:themeTint="A6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D934CD"/>
    <w:rPr>
      <w:rFonts w:asciiTheme="majorHAnsi" w:eastAsiaTheme="majorEastAsia" w:hAnsiTheme="majorHAnsi" w:cstheme="majorBidi"/>
      <w:color w:val="365F91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D934CD"/>
    <w:rPr>
      <w:rFonts w:asciiTheme="majorHAnsi" w:eastAsiaTheme="majorEastAsia" w:hAnsiTheme="majorHAnsi" w:cstheme="majorBidi"/>
      <w:color w:val="243F60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D934CD"/>
    <w:rPr>
      <w:rFonts w:asciiTheme="majorHAnsi" w:eastAsiaTheme="majorEastAsia" w:hAnsiTheme="majorHAnsi" w:cstheme="majorBidi"/>
      <w:i/>
      <w:iCs/>
      <w:color w:val="243F60" w:themeColor="accent1" w:themeShade="7F"/>
      <w:spacing w:val="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D934CD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D934CD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365F91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907574"/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ui-provider">
    <w:name w:val="ui-provider"/>
    <w:basedOn w:val="DefaultParagraphFont"/>
    <w:rsid w:val="0068676C"/>
  </w:style>
  <w:style w:type="table" w:styleId="PlainTable5">
    <w:name w:val="Plain Table 5"/>
    <w:basedOn w:val="TableNormal"/>
    <w:uiPriority w:val="45"/>
    <w:rsid w:val="00573A8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Invoice%20(document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071A748DC344FBEB0B3C05A6CBD10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79858-89A2-4EFB-AC8F-3C9359AB9132}"/>
      </w:docPartPr>
      <w:docPartBody>
        <w:p w:rsidR="00D541EF" w:rsidRDefault="00000000">
          <w:pPr>
            <w:pStyle w:val="2071A748DC344FBEB0B3C05A6CBD101C"/>
          </w:pPr>
          <w:r>
            <w:t>Company Name</w:t>
          </w:r>
        </w:p>
      </w:docPartBody>
    </w:docPart>
    <w:docPart>
      <w:docPartPr>
        <w:name w:val="1B16E160E2D541E99BC0CF02D07D1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0F4F0-39A9-4EFD-92C7-EB6B57A7B291}"/>
      </w:docPartPr>
      <w:docPartBody>
        <w:p w:rsidR="00D541EF" w:rsidRDefault="00000000">
          <w:pPr>
            <w:pStyle w:val="1B16E160E2D541E99BC0CF02D07D1CF5"/>
          </w:pPr>
          <w:r>
            <w:t>INVOICE</w:t>
          </w:r>
        </w:p>
      </w:docPartBody>
    </w:docPart>
    <w:docPart>
      <w:docPartPr>
        <w:name w:val="6B27E97A762C4AE7BE9007A1BAC6A8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E0CF50-BDA5-42D7-B792-912D0CFA5D50}"/>
      </w:docPartPr>
      <w:docPartBody>
        <w:p w:rsidR="00D541EF" w:rsidRDefault="00000000">
          <w:pPr>
            <w:pStyle w:val="6B27E97A762C4AE7BE9007A1BAC6A8CC"/>
          </w:pPr>
          <w:r>
            <w:t>Date:</w:t>
          </w:r>
        </w:p>
      </w:docPartBody>
    </w:docPart>
    <w:docPart>
      <w:docPartPr>
        <w:name w:val="29C7B23CBF85438F906113AED6B58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86F0B-E245-49FD-BB28-EA06FFB07240}"/>
      </w:docPartPr>
      <w:docPartBody>
        <w:p w:rsidR="00D541EF" w:rsidRDefault="00000000">
          <w:pPr>
            <w:pStyle w:val="29C7B23CBF85438F906113AED6B58B2F"/>
          </w:pPr>
          <w:r>
            <w:t>To:</w:t>
          </w:r>
        </w:p>
      </w:docPartBody>
    </w:docPart>
    <w:docPart>
      <w:docPartPr>
        <w:name w:val="2314CAEF64E4430F866B2440FC58F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865757-C26A-4280-AE76-939C855AA405}"/>
      </w:docPartPr>
      <w:docPartBody>
        <w:p w:rsidR="00D541EF" w:rsidRDefault="00000000">
          <w:pPr>
            <w:pStyle w:val="2314CAEF64E4430F866B2440FC58F432"/>
          </w:pPr>
          <w:r>
            <w:t>Phone:</w:t>
          </w:r>
        </w:p>
      </w:docPartBody>
    </w:docPart>
    <w:docPart>
      <w:docPartPr>
        <w:name w:val="F3614B2CD1BE46AE808C17CB77867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43E3C-25D7-4D9B-9BB3-BABAB8C9A008}"/>
      </w:docPartPr>
      <w:docPartBody>
        <w:p w:rsidR="00D541EF" w:rsidRDefault="00000000">
          <w:pPr>
            <w:pStyle w:val="F3614B2CD1BE46AE808C17CB77867576"/>
          </w:pPr>
          <w:r>
            <w:t>QUANTITY</w:t>
          </w:r>
        </w:p>
      </w:docPartBody>
    </w:docPart>
    <w:docPart>
      <w:docPartPr>
        <w:name w:val="F0C3AB9EE69B4EAC8313F0615C7CB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36CFA-2471-406E-A4F2-4AF514FEE75D}"/>
      </w:docPartPr>
      <w:docPartBody>
        <w:p w:rsidR="00D541EF" w:rsidRDefault="00000000">
          <w:pPr>
            <w:pStyle w:val="F0C3AB9EE69B4EAC8313F0615C7CBB4C"/>
          </w:pPr>
          <w:r>
            <w:t>DESCRIPTION</w:t>
          </w:r>
        </w:p>
      </w:docPartBody>
    </w:docPart>
    <w:docPart>
      <w:docPartPr>
        <w:name w:val="ED7D905625CA47D7843BD6DC08CC0D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AFEB21-8950-49F8-A1A3-D0E8D5401070}"/>
      </w:docPartPr>
      <w:docPartBody>
        <w:p w:rsidR="00D541EF" w:rsidRDefault="00000000">
          <w:pPr>
            <w:pStyle w:val="ED7D905625CA47D7843BD6DC08CC0D17"/>
          </w:pPr>
          <w:r>
            <w:t>UNIT PRICE</w:t>
          </w:r>
        </w:p>
      </w:docPartBody>
    </w:docPart>
    <w:docPart>
      <w:docPartPr>
        <w:name w:val="7446AE47CA124729B44E269A405E4F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92D991-55FE-4CC7-9EF3-B6501661F734}"/>
      </w:docPartPr>
      <w:docPartBody>
        <w:p w:rsidR="00D541EF" w:rsidRDefault="00000000">
          <w:pPr>
            <w:pStyle w:val="7446AE47CA124729B44E269A405E4F47"/>
          </w:pPr>
          <w:r>
            <w:t>TOTAL</w:t>
          </w:r>
        </w:p>
      </w:docPartBody>
    </w:docPart>
    <w:docPart>
      <w:docPartPr>
        <w:name w:val="F3045D5CBD274C368D79C7764C2C1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8A769-55EF-4652-8633-DFCEC2F3475A}"/>
      </w:docPartPr>
      <w:docPartBody>
        <w:p w:rsidR="00D541EF" w:rsidRDefault="00000000">
          <w:pPr>
            <w:pStyle w:val="F3045D5CBD274C368D79C7764C2C17D9"/>
          </w:pPr>
          <w:r>
            <w:t>SUBTOTAL</w:t>
          </w:r>
        </w:p>
      </w:docPartBody>
    </w:docPart>
    <w:docPart>
      <w:docPartPr>
        <w:name w:val="23AF98F9395445C7974DC5FB35114E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DA2DA5-AA13-4D6C-8ED6-2460AFFA4410}"/>
      </w:docPartPr>
      <w:docPartBody>
        <w:p w:rsidR="00217AB8" w:rsidRDefault="00304EA5" w:rsidP="00304EA5">
          <w:pPr>
            <w:pStyle w:val="23AF98F9395445C7974DC5FB35114EF8"/>
          </w:pPr>
          <w:r w:rsidRPr="00966901">
            <w:t>P.O. NUMBER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6AD"/>
    <w:rsid w:val="000601B7"/>
    <w:rsid w:val="00217AB8"/>
    <w:rsid w:val="002A3C4A"/>
    <w:rsid w:val="002F4953"/>
    <w:rsid w:val="00304EA5"/>
    <w:rsid w:val="00363440"/>
    <w:rsid w:val="00652493"/>
    <w:rsid w:val="006710F0"/>
    <w:rsid w:val="009706AD"/>
    <w:rsid w:val="00A722C5"/>
    <w:rsid w:val="00D5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71A748DC344FBEB0B3C05A6CBD101C">
    <w:name w:val="2071A748DC344FBEB0B3C05A6CBD101C"/>
  </w:style>
  <w:style w:type="paragraph" w:customStyle="1" w:styleId="1B16E160E2D541E99BC0CF02D07D1CF5">
    <w:name w:val="1B16E160E2D541E99BC0CF02D07D1CF5"/>
  </w:style>
  <w:style w:type="paragraph" w:customStyle="1" w:styleId="6B27E97A762C4AE7BE9007A1BAC6A8CC">
    <w:name w:val="6B27E97A762C4AE7BE9007A1BAC6A8CC"/>
  </w:style>
  <w:style w:type="paragraph" w:customStyle="1" w:styleId="29C7B23CBF85438F906113AED6B58B2F">
    <w:name w:val="29C7B23CBF85438F906113AED6B58B2F"/>
  </w:style>
  <w:style w:type="paragraph" w:customStyle="1" w:styleId="23AF98F9395445C7974DC5FB35114EF8">
    <w:name w:val="23AF98F9395445C7974DC5FB35114EF8"/>
    <w:rsid w:val="00304EA5"/>
  </w:style>
  <w:style w:type="paragraph" w:customStyle="1" w:styleId="2314CAEF64E4430F866B2440FC58F432">
    <w:name w:val="2314CAEF64E4430F866B2440FC58F432"/>
  </w:style>
  <w:style w:type="paragraph" w:customStyle="1" w:styleId="F3614B2CD1BE46AE808C17CB77867576">
    <w:name w:val="F3614B2CD1BE46AE808C17CB77867576"/>
  </w:style>
  <w:style w:type="paragraph" w:customStyle="1" w:styleId="F0C3AB9EE69B4EAC8313F0615C7CBB4C">
    <w:name w:val="F0C3AB9EE69B4EAC8313F0615C7CBB4C"/>
  </w:style>
  <w:style w:type="paragraph" w:customStyle="1" w:styleId="ED7D905625CA47D7843BD6DC08CC0D17">
    <w:name w:val="ED7D905625CA47D7843BD6DC08CC0D17"/>
  </w:style>
  <w:style w:type="paragraph" w:customStyle="1" w:styleId="7446AE47CA124729B44E269A405E4F47">
    <w:name w:val="7446AE47CA124729B44E269A405E4F47"/>
  </w:style>
  <w:style w:type="paragraph" w:customStyle="1" w:styleId="F3045D5CBD274C368D79C7764C2C17D9">
    <w:name w:val="F3045D5CBD274C368D79C7764C2C17D9"/>
  </w:style>
  <w:style w:type="paragraph" w:customStyle="1" w:styleId="B440556272D74256897B03C6857561EB">
    <w:name w:val="B440556272D74256897B03C6857561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AC213-E900-4E96-93CC-272510EE8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Invoice (document)</Template>
  <TotalTime>33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Sent from:</Company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12</cp:revision>
  <dcterms:created xsi:type="dcterms:W3CDTF">2024-05-07T18:33:00Z</dcterms:created>
  <dcterms:modified xsi:type="dcterms:W3CDTF">2024-05-08T06:33:00Z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