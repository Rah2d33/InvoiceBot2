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Subtle2"/>
        <w:tblW w:w="0" w:type="auto"/>
        <w:tblLayout w:type="fixed"/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5032"/>
        <w:gridCol w:w="5048"/>
      </w:tblGrid>
      <w:tr w:rsidR="008049DB" w14:paraId="1912A806" w14:textId="77777777" w:rsidTr="009075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90"/>
        </w:trPr>
        <w:tc>
          <w:tcPr>
            <w:tcW w:w="5032" w:type="dxa"/>
          </w:tcPr>
          <w:sdt>
            <w:sdtPr>
              <w:rPr>
                <w:rStyle w:val="BookTitle"/>
                <w:b/>
                <w:bCs w:val="0"/>
                <w:i w:val="0"/>
                <w:iCs w:val="0"/>
              </w:rPr>
              <w:alias w:val="Enter company name:"/>
              <w:tag w:val="Enter company name:"/>
              <w:id w:val="-1907209145"/>
              <w:placeholder>
                <w:docPart w:val="2071A748DC344FBEB0B3C05A6CBD101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Content>
              <w:p w14:paraId="433AAC0D" w14:textId="21E110FC" w:rsidR="00122BF2" w:rsidRPr="00122BF2" w:rsidRDefault="008104A4" w:rsidP="00122BF2">
                <w:pPr>
                  <w:pStyle w:val="Heading1"/>
                </w:pPr>
                <w:r>
                  <w:rPr>
                    <w:rStyle w:val="BookTitle"/>
                    <w:b/>
                    <w:bCs w:val="0"/>
                    <w:i w:val="0"/>
                    <w:iCs w:val="0"/>
                  </w:rPr>
                  <w:t xml:space="preserve">Sent from:</w:t>
                </w:r>
              </w:p>
            </w:sdtContent>
          </w:sdt>
          <w:p w14:paraId="09A406EC" w14:textId="74AA5430" w:rsidR="00122BF2" w:rsidRPr="00122BF2" w:rsidRDefault="00122BF2">
            <w:pPr>
              <w:pStyle w:val="Slogan"/>
              <w:rPr>
                <w:i w:val="0"/>
                <w:iCs/>
              </w:rPr>
            </w:pPr>
            <w:proofErr w:type="gramStart"/>
            <w:r w:rsidRPr="00122BF2">
              <w:rPr>
                <w:rStyle w:val="BookTitle"/>
                <w:i/>
                <w:iCs w:val="0"/>
                <w:sz w:val="32"/>
                <w:szCs w:val="32"/>
              </w:rPr>
              <w:t xml:space="preserve">Medicross Healthcare Group (PTY) LTD</w:t>
            </w:r>
          </w:p>
          <w:p w14:paraId="24DA331C" w14:textId="77777777" w:rsidR="00122BF2" w:rsidRPr="00122BF2" w:rsidRDefault="00122BF2">
            <w:pPr>
              <w:pStyle w:val="Slogan"/>
              <w:rPr>
                <w:i w:val="0"/>
                <w:iCs/>
              </w:rPr>
            </w:pPr>
          </w:p>
          <w:p w14:paraId="705D5C76" w14:textId="694BDCA0" w:rsidR="008049DB" w:rsidRDefault="008049DB"/>
        </w:tc>
        <w:tc>
          <w:tcPr>
            <w:tcW w:w="5048" w:type="dxa"/>
          </w:tcPr>
          <w:p w14:paraId="48B11CF1" w14:textId="77777777" w:rsidR="008049DB" w:rsidRDefault="00000000">
            <w:pPr>
              <w:pStyle w:val="Title"/>
            </w:pPr>
            <w:sdt>
              <w:sdtPr>
                <w:alias w:val="Invoice:"/>
                <w:tag w:val="Invoice:"/>
                <w:id w:val="205688853"/>
                <w:placeholder>
                  <w:docPart w:val="1B16E160E2D541E99BC0CF02D07D1CF5"/>
                </w:placeholder>
                <w:temporary/>
                <w:showingPlcHdr/>
                <w15:appearance w15:val="hidden"/>
              </w:sdtPr>
              <w:sdtContent>
                <w:r w:rsidR="00CE7F7E">
                  <w:t>INVOICE</w:t>
                </w:r>
              </w:sdtContent>
            </w:sdt>
          </w:p>
          <w:p w14:paraId="04F3A07D" w14:textId="4548FA85" w:rsidR="00815671" w:rsidRPr="00D407E2" w:rsidRDefault="00CE7F7E" w:rsidP="00D407E2">
            <w:pPr>
              <w:pStyle w:val="Heading2"/>
              <w:rPr>
                <w:b/>
                <w:bCs/>
              </w:rPr>
            </w:pPr>
            <w:r w:rsidRPr="00815671">
              <w:rPr>
                <w:b/>
                <w:bCs/>
              </w:rPr>
              <w:t xml:space="preserve"> </w:t>
            </w:r>
          </w:p>
          <w:p w14:paraId="431103B4" w14:textId="77777777" w:rsidR="00815671" w:rsidRDefault="00000000">
            <w:pPr>
              <w:pStyle w:val="Heading2"/>
            </w:pPr>
            <w:sdt>
              <w:sdtPr>
                <w:alias w:val="Date:"/>
                <w:tag w:val="Date:"/>
                <w:id w:val="677780987"/>
                <w:placeholder>
                  <w:docPart w:val="6B27E97A762C4AE7BE9007A1BAC6A8CC"/>
                </w:placeholder>
                <w:temporary/>
                <w:showingPlcHdr/>
                <w15:appearance w15:val="hidden"/>
              </w:sdtPr>
              <w:sdtContent>
                <w:r w:rsidR="00CE7F7E" w:rsidRPr="00815671">
                  <w:rPr>
                    <w:b/>
                    <w:bCs/>
                  </w:rPr>
                  <w:t xml:space="preserve">Date:</w:t>
                </w:r>
              </w:sdtContent>
            </w:sdt>
            <w:r w:rsidR="006A3739">
              <w:t xml:space="preserve"> </w:t>
            </w:r>
          </w:p>
          <w:p w14:paraId="7B2D6F45" w14:textId="1160A119" w:rsidR="008049DB" w:rsidRDefault="0068676C">
            <w:pPr>
              <w:pStyle w:val="Heading2"/>
            </w:pPr>
            <w:proofErr w:type="gramStart"/>
            <w:r w:rsidRPr="006B0D42">
              <w:rPr>
                <w:sz w:val="24"/>
                <w:szCs w:val="24"/>
              </w:rPr>
              <w:t xml:space="preserve">26 Jan 2022</w:t>
            </w:r>
          </w:p>
        </w:tc>
      </w:tr>
      <w:tr w:rsidR="008049DB" w14:paraId="34845B9A" w14:textId="77777777" w:rsidTr="00907574">
        <w:trPr>
          <w:trHeight w:val="1440"/>
        </w:trPr>
        <w:tc>
          <w:tcPr>
            <w:tcW w:w="5032" w:type="dxa"/>
          </w:tcPr>
          <w:p w14:paraId="7BC4AEB1" w14:textId="77777777" w:rsidR="008049DB" w:rsidRPr="006B0D42" w:rsidRDefault="00000000">
            <w:pPr>
              <w:pStyle w:val="Heading3"/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To:"/>
                <w:tag w:val="To:"/>
                <w:id w:val="1990749598"/>
                <w:placeholder>
                  <w:docPart w:val="29C7B23CBF85438F906113AED6B58B2F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To:</w:t>
                </w:r>
              </w:sdtContent>
            </w:sdt>
          </w:p>
          <w:p w14:paraId="7FB04573" w14:textId="77777777" w:rsidR="00872A68" w:rsidRPr="006B0D42" w:rsidRDefault="00872A68">
            <w:pPr>
              <w:rPr>
                <w:rStyle w:val="ui-provider"/>
                <w:sz w:val="24"/>
                <w:szCs w:val="22"/>
              </w:rPr>
            </w:pPr>
            <w:proofErr w:type="gramStart"/>
            <w:r w:rsidRPr="006B0D42">
              <w:rPr>
                <w:rStyle w:val="ui-provider"/>
                <w:sz w:val="24"/>
                <w:szCs w:val="22"/>
              </w:rPr>
              <w:t xml:space="preserve">Africa Vessel Verification CC</w:t>
            </w:r>
          </w:p>
          <w:p w14:paraId="16CE7742" w14:textId="3159A393" w:rsidR="008049DB" w:rsidRPr="006B0D42" w:rsidRDefault="00000000">
            <w:pPr>
              <w:rPr>
                <w:sz w:val="24"/>
                <w:szCs w:val="22"/>
              </w:rPr>
            </w:pPr>
            <w:sdt>
              <w:sdtPr>
                <w:rPr>
                  <w:sz w:val="24"/>
                  <w:szCs w:val="22"/>
                </w:rPr>
                <w:alias w:val="Phone:"/>
                <w:tag w:val="Phone:"/>
                <w:id w:val="1061450442"/>
                <w:placeholder>
                  <w:docPart w:val="2314CAEF64E4430F866B2440FC58F432"/>
                </w:placeholder>
                <w:temporary/>
                <w:showingPlcHdr/>
                <w15:appearance w15:val="hidden"/>
              </w:sdtPr>
              <w:sdtContent>
                <w:r w:rsidR="00616194" w:rsidRPr="006B0D42">
                  <w:rPr>
                    <w:sz w:val="24"/>
                    <w:szCs w:val="22"/>
                  </w:rPr>
                  <w:t xml:space="preserve">Phone:</w:t>
                </w:r>
              </w:sdtContent>
            </w:sdt>
            <w:r w:rsidR="006A3739" w:rsidRPr="006B0D42">
              <w:rPr>
                <w:sz w:val="24"/>
                <w:szCs w:val="22"/>
              </w:rPr>
              <w:t xml:space="preserve"> </w:t>
            </w:r>
            <w:proofErr w:type="gramStart"/>
            <w:r w:rsidR="00872A68" w:rsidRPr="006B0D42">
              <w:rPr>
                <w:sz w:val="24"/>
                <w:szCs w:val="22"/>
              </w:rPr>
              <w:t xml:space="preserve">060 -  -730-6791</w:t>
            </w:r>
          </w:p>
        </w:tc>
        <w:tc>
          <w:tcPr>
            <w:tcW w:w="5048" w:type="dxa"/>
          </w:tcPr>
          <w:p w14:paraId="147A57BB" w14:textId="1E5BDA91" w:rsidR="008049DB" w:rsidRDefault="008049DB"/>
        </w:tc>
      </w:tr>
    </w:tbl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10080"/>
      </w:tblGrid>
      <w:tr w:rsidR="008049DB" w14:paraId="79DDFD1D" w14:textId="77777777" w:rsidTr="00966901">
        <w:trPr>
          <w:trHeight w:val="1152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25CB0DD2" w14:textId="56E51013" w:rsidR="008049DB" w:rsidRDefault="008049DB">
            <w:pPr>
              <w:spacing w:line="264" w:lineRule="auto"/>
            </w:pPr>
          </w:p>
        </w:tc>
      </w:tr>
    </w:tbl>
    <w:tbl>
      <w:tblPr>
        <w:tblStyle w:val="PlainTable5"/>
        <w:tblW w:w="4995" w:type="pct"/>
        <w:tblLayout w:type="fixed"/>
        <w:tblLook w:val="06A0" w:firstRow="1" w:lastRow="0" w:firstColumn="1" w:lastColumn="0" w:noHBand="1" w:noVBand="1"/>
        <w:tblDescription w:val="First table contains invoice header information, company name and contact information, invoice title, number and date, and recipient billing and shipping contact information; second table contains comment or special instructions, and third table contains salesperson name, purchase order number, requisitioner, shipped via, free on-board point, and terms"/>
      </w:tblPr>
      <w:tblGrid>
        <w:gridCol w:w="2549"/>
        <w:gridCol w:w="2554"/>
        <w:gridCol w:w="2554"/>
        <w:gridCol w:w="2413"/>
      </w:tblGrid>
      <w:tr w:rsidR="00D407E2" w:rsidRPr="00966901" w14:paraId="1A4FA24B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47" w:type="dxa"/>
          </w:tcPr>
          <w:p w14:paraId="58924D4E" w14:textId="77777777" w:rsidR="00D407E2" w:rsidRPr="00966901" w:rsidRDefault="00000000" w:rsidP="002558FA">
            <w:pPr>
              <w:pStyle w:val="Heading4"/>
            </w:pPr>
            <w:sdt>
              <w:sdtPr>
                <w:alias w:val="Purchase order number:"/>
                <w:tag w:val="Purchase order number:"/>
                <w:id w:val="367572390"/>
                <w:placeholder>
                  <w:docPart w:val="23AF98F9395445C7974DC5FB35114EF8"/>
                </w:placeholder>
                <w:temporary/>
                <w:showingPlcHdr/>
                <w15:appearance w15:val="hidden"/>
              </w:sdtPr>
              <w:sdtContent>
                <w:r w:rsidR="00D407E2" w:rsidRPr="00966901">
                  <w:t>P.O. NUMBER</w:t>
                </w:r>
              </w:sdtContent>
            </w:sdt>
          </w:p>
        </w:tc>
        <w:tc>
          <w:tcPr>
            <w:tcW w:w="2551" w:type="dxa"/>
          </w:tcPr>
          <w:p w14:paraId="2CF02018" w14:textId="5BF6E99F" w:rsidR="00D407E2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Invoice no</w:t>
            </w:r>
          </w:p>
        </w:tc>
        <w:tc>
          <w:tcPr>
            <w:tcW w:w="2551" w:type="dxa"/>
          </w:tcPr>
          <w:p w14:paraId="7FAC8532" w14:textId="5F7F2D0C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Tax</w:t>
            </w:r>
          </w:p>
        </w:tc>
        <w:tc>
          <w:tcPr>
            <w:tcW w:w="2410" w:type="dxa"/>
          </w:tcPr>
          <w:p w14:paraId="187EC388" w14:textId="4118D8E2" w:rsidR="00D407E2" w:rsidRPr="00966901" w:rsidRDefault="00D407E2" w:rsidP="002558FA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VAT</w:t>
            </w:r>
          </w:p>
        </w:tc>
      </w:tr>
      <w:tr w:rsidR="00D407E2" w14:paraId="1218476B" w14:textId="77777777" w:rsidTr="00573A86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5272832E" w14:textId="2BCA2ADE" w:rsidR="00D407E2" w:rsidRPr="00872A68" w:rsidRDefault="00D407E2" w:rsidP="00966901">
            <w:pPr>
              <w:spacing w:line="264" w:lineRule="auto"/>
              <w:rPr>
                <w:b/>
                <w:bCs/>
              </w:rPr>
            </w:pPr>
            <w:proofErr w:type="gramStart"/>
            <w:r w:rsidRPr="00872A68">
              <w:rPr>
                <w:rStyle w:val="ui-provider"/>
              </w:rPr>
              <w:t xml:space="preserve">## 00011933</w:t>
            </w:r>
          </w:p>
        </w:tc>
        <w:tc>
          <w:tcPr>
            <w:tcW w:w="2551" w:type="dxa"/>
          </w:tcPr>
          <w:p w14:paraId="51928100" w14:textId="192326B8" w:rsidR="00D407E2" w:rsidRPr="00573A86" w:rsidRDefault="00D407E2" w:rsidP="00D407E2">
            <w:pPr>
              <w:pStyle w:val="Heading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#NUMB- 0066887Xb</w:t>
            </w:r>
          </w:p>
          <w:p w14:paraId="4E7928EB" w14:textId="77777777" w:rsidR="00D407E2" w:rsidRPr="00573A86" w:rsidRDefault="00D407E2" w:rsidP="00872A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ui-provider"/>
                <w:sz w:val="24"/>
                <w:szCs w:val="24"/>
              </w:rPr>
            </w:pPr>
          </w:p>
        </w:tc>
        <w:tc>
          <w:tcPr>
            <w:tcW w:w="2551" w:type="dxa"/>
          </w:tcPr>
          <w:p w14:paraId="0E1F5301" w14:textId="130C006E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Tax -0086351</w:t>
            </w:r>
          </w:p>
        </w:tc>
        <w:tc>
          <w:tcPr>
            <w:tcW w:w="2410" w:type="dxa"/>
          </w:tcPr>
          <w:p w14:paraId="62C0184A" w14:textId="02CA62D2" w:rsidR="00D407E2" w:rsidRPr="00573A86" w:rsidRDefault="00D407E2" w:rsidP="00872A68">
            <w:pP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gramStart"/>
            <w:r w:rsidRPr="00573A86">
              <w:rPr>
                <w:rStyle w:val="ui-provider"/>
                <w:sz w:val="24"/>
                <w:szCs w:val="24"/>
              </w:rPr>
              <w:t xml:space="preserve">VIC-000088725</w:t>
            </w:r>
          </w:p>
        </w:tc>
      </w:tr>
    </w:tbl>
    <w:p w14:paraId="48789176" w14:textId="77777777" w:rsidR="00966901" w:rsidRDefault="00966901"/>
    <w:tbl>
      <w:tblPr>
        <w:tblStyle w:val="GridTable1Light"/>
        <w:tblW w:w="10485" w:type="dxa"/>
        <w:tblLayout w:type="fixed"/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4699"/>
        <w:gridCol w:w="2206"/>
        <w:gridCol w:w="1763"/>
      </w:tblGrid>
      <w:tr w:rsidR="008049DB" w:rsidRPr="00573A86" w14:paraId="3DC1E6C5" w14:textId="77777777" w:rsidTr="00156F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0"/>
        </w:trPr>
        <w:tc>
          <w:tcPr>
            <w:tcW w:w="1817" w:type="dxa"/>
          </w:tcPr>
          <w:p w14:paraId="5471418B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Quantity:"/>
                <w:tag w:val="Quantity:"/>
                <w:id w:val="-1738312568"/>
                <w:placeholder>
                  <w:docPart w:val="F3614B2CD1BE46AE808C17CB77867576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QUANTITY</w:t>
                </w:r>
              </w:sdtContent>
            </w:sdt>
          </w:p>
        </w:tc>
        <w:tc>
          <w:tcPr>
            <w:tcW w:w="4699" w:type="dxa"/>
          </w:tcPr>
          <w:p w14:paraId="17EC5DFF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Description:"/>
                <w:tag w:val="Description:"/>
                <w:id w:val="1198742974"/>
                <w:placeholder>
                  <w:docPart w:val="F0C3AB9EE69B4EAC8313F0615C7CBB4C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DESCRIPTION</w:t>
                </w:r>
              </w:sdtContent>
            </w:sdt>
          </w:p>
        </w:tc>
        <w:tc>
          <w:tcPr>
            <w:tcW w:w="2206" w:type="dxa"/>
          </w:tcPr>
          <w:p w14:paraId="61DEB3B6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Unit price:"/>
                <w:tag w:val="Unit price:"/>
                <w:id w:val="1604447165"/>
                <w:placeholder>
                  <w:docPart w:val="ED7D905625CA47D7843BD6DC08CC0D1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>UNIT PRICE</w:t>
                </w:r>
              </w:sdtContent>
            </w:sdt>
          </w:p>
        </w:tc>
        <w:tc>
          <w:tcPr>
            <w:tcW w:w="1763" w:type="dxa"/>
          </w:tcPr>
          <w:p w14:paraId="37A1302C" w14:textId="77777777" w:rsidR="008049DB" w:rsidRPr="00573A86" w:rsidRDefault="00000000">
            <w:pPr>
              <w:pStyle w:val="Heading4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alias w:val="Total:"/>
                <w:tag w:val="Total:"/>
                <w:id w:val="-150831350"/>
                <w:placeholder>
                  <w:docPart w:val="7446AE47CA124729B44E269A405E4F47"/>
                </w:placeholder>
                <w:temporary/>
                <w:showingPlcHdr/>
                <w15:appearance w15:val="hidden"/>
              </w:sdtPr>
              <w:sdtContent>
                <w:r w:rsidR="00934F6F" w:rsidRPr="00573A86">
                  <w:rPr>
                    <w:sz w:val="22"/>
                    <w:szCs w:val="22"/>
                  </w:rPr>
                  <w:t xml:space="preserve">TOTAL</w:t>
                </w:r>
              </w:sdtContent>
            </w:sdt>
          </w:p>
        </w:tc>
      </w:tr>
      <w:tr w:rsidR="008049DB" w:rsidRPr="00573A86" w14:paraId="2678478F" w14:textId="77777777" w:rsidTr="00156F5F">
        <w:tc>
          <w:tcPr>
            <w:tcW w:w="1817" w:type="dxa"/>
          </w:tcPr>
          <w:p w14:paraId="52BEE4CA" w14:textId="2EC54F40" w:rsidR="008049DB" w:rsidRPr="00573A86" w:rsidRDefault="00872A68">
            <w:pPr>
              <w:pStyle w:val="Quantity"/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23</w:t>
            </w:r>
          </w:p>
        </w:tc>
        <w:tc>
          <w:tcPr>
            <w:tcW w:w="4699" w:type="dxa"/>
          </w:tcPr>
          <w:p w14:paraId="005BEF54" w14:textId="463E5E2D" w:rsidR="008049DB" w:rsidRPr="00573A86" w:rsidRDefault="00872A68">
            <w:pPr>
              <w:rPr>
                <w:sz w:val="22"/>
                <w:szCs w:val="22"/>
              </w:rPr>
            </w:pPr>
            <w:proofErr w:type="gramStart"/>
            <w:r w:rsidRPr="00573A86">
              <w:rPr>
                <w:rStyle w:val="ui-provider"/>
                <w:sz w:val="22"/>
                <w:szCs w:val="22"/>
              </w:rPr>
              <w:t xml:space="preserve">Armed Security Guard</w:t>
            </w:r>
          </w:p>
        </w:tc>
        <w:tc>
          <w:tcPr>
            <w:tcW w:w="2206" w:type="dxa"/>
          </w:tcPr>
          <w:p w14:paraId="61F92A1A" w14:textId="02E291CC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817.32</w:t>
            </w:r>
          </w:p>
        </w:tc>
        <w:tc>
          <w:tcPr>
            <w:tcW w:w="1763" w:type="dxa"/>
          </w:tcPr>
          <w:p w14:paraId="2ED11751" w14:textId="3D5691EF" w:rsidR="008049DB" w:rsidRPr="00573A86" w:rsidRDefault="00872A68" w:rsidP="00872A68">
            <w:pPr>
              <w:pStyle w:val="Amount"/>
              <w:jc w:val="center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9885.01</w:t>
            </w:r>
          </w:p>
        </w:tc>
      </w:tr>
      <w:tr w:rsidR="008049DB" w:rsidRPr="00573A86" w14:paraId="69483E9B" w14:textId="77777777" w:rsidTr="00156F5F">
        <w:tc>
          <w:tcPr>
            <w:tcW w:w="1817" w:type="dxa"/>
          </w:tcPr>
          <w:p w14:paraId="6F5DF73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2E1D0A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2C0E37D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881DEA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72F187C" w14:textId="77777777" w:rsidTr="00156F5F">
        <w:tc>
          <w:tcPr>
            <w:tcW w:w="1817" w:type="dxa"/>
          </w:tcPr>
          <w:p w14:paraId="13969D26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417704E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623C2E56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39CA7674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6A81C3E" w14:textId="77777777" w:rsidTr="00156F5F">
        <w:tc>
          <w:tcPr>
            <w:tcW w:w="1817" w:type="dxa"/>
          </w:tcPr>
          <w:p w14:paraId="54CB0671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BC2FC2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24F9172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518BAE3C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71EF8FDD" w14:textId="77777777" w:rsidTr="00156F5F">
        <w:tc>
          <w:tcPr>
            <w:tcW w:w="1817" w:type="dxa"/>
          </w:tcPr>
          <w:p w14:paraId="2A507EA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6D18419B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699CF31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5AE7C9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22109DE4" w14:textId="77777777" w:rsidTr="00156F5F">
        <w:tc>
          <w:tcPr>
            <w:tcW w:w="1817" w:type="dxa"/>
          </w:tcPr>
          <w:p w14:paraId="0E6F02A8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53C593C3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5DC28A8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0B499CCA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3C37D687" w14:textId="77777777" w:rsidTr="00156F5F">
        <w:tc>
          <w:tcPr>
            <w:tcW w:w="1817" w:type="dxa"/>
          </w:tcPr>
          <w:p w14:paraId="7286099E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1B2BF1C7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7FE73109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3512CFD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  <w:tr w:rsidR="008049DB" w:rsidRPr="00573A86" w14:paraId="1BB8ED51" w14:textId="77777777" w:rsidTr="00156F5F">
        <w:tc>
          <w:tcPr>
            <w:tcW w:w="1817" w:type="dxa"/>
          </w:tcPr>
          <w:p w14:paraId="452DD31B" w14:textId="77777777" w:rsidR="008049DB" w:rsidRPr="00573A86" w:rsidRDefault="008049DB">
            <w:pPr>
              <w:pStyle w:val="Quantity"/>
              <w:rPr>
                <w:sz w:val="22"/>
                <w:szCs w:val="22"/>
              </w:rPr>
            </w:pPr>
          </w:p>
        </w:tc>
        <w:tc>
          <w:tcPr>
            <w:tcW w:w="4699" w:type="dxa"/>
          </w:tcPr>
          <w:p w14:paraId="0A089964" w14:textId="77777777" w:rsidR="008049DB" w:rsidRPr="00573A86" w:rsidRDefault="008049DB">
            <w:pPr>
              <w:rPr>
                <w:sz w:val="22"/>
                <w:szCs w:val="22"/>
              </w:rPr>
            </w:pPr>
          </w:p>
        </w:tc>
        <w:tc>
          <w:tcPr>
            <w:tcW w:w="2206" w:type="dxa"/>
          </w:tcPr>
          <w:p w14:paraId="06F137F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  <w:tc>
          <w:tcPr>
            <w:tcW w:w="1763" w:type="dxa"/>
          </w:tcPr>
          <w:p w14:paraId="6EFDDA9F" w14:textId="77777777" w:rsidR="008049DB" w:rsidRPr="00573A86" w:rsidRDefault="008049DB">
            <w:pPr>
              <w:pStyle w:val="Amount"/>
              <w:rPr>
                <w:sz w:val="22"/>
                <w:szCs w:val="24"/>
              </w:rPr>
            </w:pPr>
          </w:p>
        </w:tc>
      </w:tr>
    </w:tbl>
    <w:tbl>
      <w:tblPr>
        <w:tblStyle w:val="PlainTable1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620" w:firstRow="1" w:lastRow="0" w:firstColumn="0" w:lastColumn="0" w:noHBand="1" w:noVBand="1"/>
        <w:tblDescription w:val="First table is the main invoice table to enter Quantity, Description, Unit Price, and Total, and second table for Subtotal, Sales Tax, Shipping &amp; Handling charges, and Total Due"/>
      </w:tblPr>
      <w:tblGrid>
        <w:gridCol w:w="1817"/>
        <w:gridCol w:w="6547"/>
        <w:gridCol w:w="2126"/>
      </w:tblGrid>
      <w:tr w:rsidR="008049DB" w:rsidRPr="00573A86" w14:paraId="180C665C" w14:textId="77777777" w:rsidTr="0057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7" w:type="dxa"/>
          </w:tcPr>
          <w:p w14:paraId="2074F11A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sdt>
          <w:sdtPr>
            <w:rPr>
              <w:sz w:val="22"/>
              <w:szCs w:val="22"/>
            </w:rPr>
            <w:alias w:val="Subtotal:"/>
            <w:tag w:val="Subtotal:"/>
            <w:id w:val="2136441839"/>
            <w:placeholder>
              <w:docPart w:val="F3045D5CBD274C368D79C7764C2C17D9"/>
            </w:placeholder>
            <w:temporary/>
            <w:showingPlcHdr/>
            <w15:appearance w15:val="hidden"/>
          </w:sdtPr>
          <w:sdtContent>
            <w:tc>
              <w:tcPr>
                <w:tcW w:w="6547" w:type="dxa"/>
                <w:tcBorders>
                  <w:right w:val="single" w:sz="4" w:space="0" w:color="A6A6A6" w:themeColor="background1" w:themeShade="A6"/>
                </w:tcBorders>
              </w:tcPr>
              <w:p w14:paraId="41524085" w14:textId="77777777" w:rsidR="008049DB" w:rsidRPr="00573A86" w:rsidRDefault="00934F6F">
                <w:pPr>
                  <w:pStyle w:val="Heading2"/>
                  <w:spacing w:line="264" w:lineRule="auto"/>
                  <w:rPr>
                    <w:sz w:val="22"/>
                    <w:szCs w:val="22"/>
                  </w:rPr>
                </w:pPr>
                <w:r w:rsidRPr="00573A86">
                  <w:rPr>
                    <w:sz w:val="22"/>
                    <w:szCs w:val="22"/>
                  </w:rPr>
                  <w:t>SUBTOTAL</w:t>
                </w:r>
              </w:p>
            </w:tc>
          </w:sdtContent>
        </w:sdt>
        <w:tc>
          <w:tcPr>
            <w:tcW w:w="2126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821280" w14:textId="0604DA05" w:rsidR="008049DB" w:rsidRPr="00573A86" w:rsidRDefault="00872A68" w:rsidP="00573A86">
            <w:pPr>
              <w:pStyle w:val="Amount"/>
              <w:spacing w:line="264" w:lineRule="auto"/>
              <w:jc w:val="left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7719952.43</w:t>
            </w:r>
          </w:p>
        </w:tc>
      </w:tr>
      <w:tr w:rsidR="008049DB" w:rsidRPr="00573A86" w14:paraId="306A473F" w14:textId="77777777" w:rsidTr="00573A86">
        <w:tc>
          <w:tcPr>
            <w:tcW w:w="1817" w:type="dxa"/>
          </w:tcPr>
          <w:p w14:paraId="14249618" w14:textId="77777777" w:rsidR="008049DB" w:rsidRPr="00573A86" w:rsidRDefault="008049DB">
            <w:pPr>
              <w:spacing w:line="264" w:lineRule="auto"/>
              <w:rPr>
                <w:sz w:val="22"/>
                <w:szCs w:val="22"/>
              </w:rPr>
            </w:pPr>
          </w:p>
        </w:tc>
        <w:tc>
          <w:tcPr>
            <w:tcW w:w="6547" w:type="dxa"/>
            <w:tcBorders>
              <w:right w:val="single" w:sz="4" w:space="0" w:color="A6A6A6" w:themeColor="background1" w:themeShade="A6"/>
            </w:tcBorders>
          </w:tcPr>
          <w:p w14:paraId="5A9ECEEA" w14:textId="6497D98C" w:rsidR="008049DB" w:rsidRPr="00573A86" w:rsidRDefault="00573A86">
            <w:pPr>
              <w:pStyle w:val="Heading2"/>
              <w:spacing w:line="264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Total Due</w:t>
            </w:r>
          </w:p>
        </w:tc>
        <w:tc>
          <w:tcPr>
            <w:tcW w:w="212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974C9B1" w14:textId="5B6BD2F8" w:rsidR="008049DB" w:rsidRPr="00573A86" w:rsidRDefault="00872A68">
            <w:pPr>
              <w:pStyle w:val="Amount"/>
              <w:spacing w:line="264" w:lineRule="auto"/>
              <w:rPr>
                <w:sz w:val="22"/>
                <w:szCs w:val="24"/>
              </w:rPr>
            </w:pPr>
            <w:proofErr w:type="gramStart"/>
            <w:r w:rsidRPr="00573A86">
              <w:rPr>
                <w:rStyle w:val="ui-provider"/>
                <w:sz w:val="22"/>
                <w:szCs w:val="24"/>
              </w:rPr>
              <w:t xml:space="preserve">174345</w:t>
            </w:r>
          </w:p>
        </w:tc>
      </w:tr>
    </w:tbl>
    <w:p w14:paraId="5000548C" w14:textId="04DC0390" w:rsidR="00837ECD" w:rsidRPr="00573A86" w:rsidRDefault="00837ECD" w:rsidP="00837ECD">
      <w:pPr>
        <w:pStyle w:val="ThankYou"/>
        <w:rPr>
          <w:sz w:val="22"/>
          <w:szCs w:val="22"/>
        </w:rPr>
      </w:pPr>
    </w:p>
    <w:sectPr w:rsidR="00837ECD" w:rsidRPr="00573A8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4456AA" w14:textId="77777777" w:rsidR="00791FA2" w:rsidRDefault="00791FA2">
      <w:pPr>
        <w:spacing w:line="240" w:lineRule="auto"/>
      </w:pPr>
      <w:r>
        <w:separator/>
      </w:r>
    </w:p>
  </w:endnote>
  <w:endnote w:type="continuationSeparator" w:id="0">
    <w:p w14:paraId="3DE8FC59" w14:textId="77777777" w:rsidR="00791FA2" w:rsidRDefault="00791F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B245B" w14:textId="77777777" w:rsidR="00BB4862" w:rsidRDefault="00BB48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79408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C61BDE" w14:textId="77777777" w:rsidR="008049DB" w:rsidRDefault="006A373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3AF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A255B2" w14:textId="77777777" w:rsidR="00BB4862" w:rsidRDefault="00BB48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F7AC1E" w14:textId="77777777" w:rsidR="00791FA2" w:rsidRDefault="00791FA2">
      <w:pPr>
        <w:spacing w:line="240" w:lineRule="auto"/>
      </w:pPr>
      <w:r>
        <w:separator/>
      </w:r>
    </w:p>
  </w:footnote>
  <w:footnote w:type="continuationSeparator" w:id="0">
    <w:p w14:paraId="0E7C36E0" w14:textId="77777777" w:rsidR="00791FA2" w:rsidRDefault="00791F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A3979B" w14:textId="77777777" w:rsidR="00BB4862" w:rsidRDefault="00BB48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422A1" w14:textId="77777777" w:rsidR="00BB4862" w:rsidRDefault="00BB48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6DE1E" w14:textId="77777777" w:rsidR="00BB4862" w:rsidRDefault="00BB48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CBC12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AA8B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C259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6087E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3A709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C564A9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1C4010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BC83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39038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AB20C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0156051">
    <w:abstractNumId w:val="9"/>
  </w:num>
  <w:num w:numId="2" w16cid:durableId="1714887840">
    <w:abstractNumId w:val="7"/>
  </w:num>
  <w:num w:numId="3" w16cid:durableId="1386030290">
    <w:abstractNumId w:val="6"/>
  </w:num>
  <w:num w:numId="4" w16cid:durableId="40910527">
    <w:abstractNumId w:val="5"/>
  </w:num>
  <w:num w:numId="5" w16cid:durableId="1249458012">
    <w:abstractNumId w:val="4"/>
  </w:num>
  <w:num w:numId="6" w16cid:durableId="2033022838">
    <w:abstractNumId w:val="8"/>
  </w:num>
  <w:num w:numId="7" w16cid:durableId="58720923">
    <w:abstractNumId w:val="3"/>
  </w:num>
  <w:num w:numId="8" w16cid:durableId="1259365094">
    <w:abstractNumId w:val="2"/>
  </w:num>
  <w:num w:numId="9" w16cid:durableId="165366842">
    <w:abstractNumId w:val="1"/>
  </w:num>
  <w:num w:numId="10" w16cid:durableId="934745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EF9"/>
    <w:rsid w:val="00055AF8"/>
    <w:rsid w:val="000F4128"/>
    <w:rsid w:val="00122BF2"/>
    <w:rsid w:val="00156F5F"/>
    <w:rsid w:val="00165EF9"/>
    <w:rsid w:val="002558FA"/>
    <w:rsid w:val="00323F56"/>
    <w:rsid w:val="003667F4"/>
    <w:rsid w:val="003A1A5B"/>
    <w:rsid w:val="004218A7"/>
    <w:rsid w:val="004842C1"/>
    <w:rsid w:val="004A07B1"/>
    <w:rsid w:val="00573A86"/>
    <w:rsid w:val="00616194"/>
    <w:rsid w:val="0068676C"/>
    <w:rsid w:val="006A3739"/>
    <w:rsid w:val="006B0D42"/>
    <w:rsid w:val="0071158E"/>
    <w:rsid w:val="007577D4"/>
    <w:rsid w:val="00791FA2"/>
    <w:rsid w:val="00793AFB"/>
    <w:rsid w:val="007D3668"/>
    <w:rsid w:val="007F65AF"/>
    <w:rsid w:val="008049DB"/>
    <w:rsid w:val="008104A4"/>
    <w:rsid w:val="00815671"/>
    <w:rsid w:val="00837ECD"/>
    <w:rsid w:val="00872A68"/>
    <w:rsid w:val="00907574"/>
    <w:rsid w:val="00934F6F"/>
    <w:rsid w:val="00966901"/>
    <w:rsid w:val="00981A82"/>
    <w:rsid w:val="00A93410"/>
    <w:rsid w:val="00B61864"/>
    <w:rsid w:val="00B76A92"/>
    <w:rsid w:val="00BB4862"/>
    <w:rsid w:val="00BF2506"/>
    <w:rsid w:val="00C3067E"/>
    <w:rsid w:val="00C55284"/>
    <w:rsid w:val="00CE7F7E"/>
    <w:rsid w:val="00CF07F2"/>
    <w:rsid w:val="00D407E2"/>
    <w:rsid w:val="00D934CD"/>
    <w:rsid w:val="00E9657B"/>
    <w:rsid w:val="00FC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38451A"/>
  <w15:chartTrackingRefBased/>
  <w15:docId w15:val="{548A7022-6259-4119-B69C-B5F6F4FA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7F4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rsid w:val="00D934C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D934C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D934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D934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D934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934CD"/>
    <w:rPr>
      <w:b/>
      <w:bCs/>
      <w:caps w:val="0"/>
      <w:smallCaps/>
      <w:color w:val="365F91" w:themeColor="accent1" w:themeShade="BF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D934CD"/>
    <w:pPr>
      <w:spacing w:after="240"/>
    </w:pPr>
    <w:rPr>
      <w:i/>
      <w:color w:val="595959" w:themeColor="text1" w:themeTint="A6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qFormat/>
    <w:rsid w:val="00D934CD"/>
    <w:pPr>
      <w:spacing w:after="400"/>
      <w:contextualSpacing/>
      <w:jc w:val="right"/>
    </w:pPr>
    <w:rPr>
      <w:rFonts w:asciiTheme="majorHAnsi" w:eastAsiaTheme="majorEastAsia" w:hAnsiTheme="majorHAnsi" w:cstheme="majorBidi"/>
      <w:b/>
      <w:caps/>
      <w:color w:val="595959" w:themeColor="text1" w:themeTint="A6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rsid w:val="003667F4"/>
    <w:rPr>
      <w:rFonts w:asciiTheme="majorHAnsi" w:eastAsiaTheme="majorEastAsia" w:hAnsiTheme="majorHAnsi" w:cstheme="majorBidi"/>
      <w:b/>
      <w:caps/>
      <w:color w:val="595959" w:themeColor="text1" w:themeTint="A6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D934C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D934C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D934C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D934C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D934C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934C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934C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4CD"/>
    <w:rPr>
      <w:i/>
      <w:iCs/>
      <w:color w:val="365F91" w:themeColor="accent1" w:themeShade="BF"/>
      <w:spacing w:val="4"/>
    </w:rPr>
  </w:style>
  <w:style w:type="paragraph" w:styleId="BlockText">
    <w:name w:val="Block Text"/>
    <w:basedOn w:val="Normal"/>
    <w:uiPriority w:val="99"/>
    <w:semiHidden/>
    <w:unhideWhenUsed/>
    <w:rsid w:val="00D934CD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i/>
      <w:iCs/>
      <w:color w:val="365F91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934CD"/>
    <w:rPr>
      <w:color w:val="595959" w:themeColor="text1" w:themeTint="A6"/>
      <w:shd w:val="clear" w:color="auto" w:fill="E1DFDD"/>
    </w:rPr>
  </w:style>
  <w:style w:type="table" w:styleId="GridTable1Light">
    <w:name w:val="Grid Table 1 Light"/>
    <w:basedOn w:val="TableNormal"/>
    <w:uiPriority w:val="46"/>
    <w:rsid w:val="002558FA"/>
    <w:pPr>
      <w:spacing w:line="240" w:lineRule="auto"/>
    </w:pPr>
    <w:tblPr>
      <w:tblStyleRowBandSize w:val="1"/>
      <w:tblStyleCol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72" w:type="dxa"/>
        <w:left w:w="216" w:type="dxa"/>
        <w:bottom w:w="72" w:type="dxa"/>
        <w:right w:w="216" w:type="dxa"/>
      </w:tblCellMar>
    </w:tblPr>
    <w:tcPr>
      <w:vAlign w:val="center"/>
    </w:tcPr>
    <w:tblStylePr w:type="firstRow">
      <w:rPr>
        <w:b w:val="0"/>
        <w:bCs/>
        <w:i w:val="0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  <w:tl2br w:val="nil"/>
          <w:tr2bl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Subtle2">
    <w:name w:val="Table Subtle 2"/>
    <w:basedOn w:val="TableNormal"/>
    <w:uiPriority w:val="99"/>
    <w:rsid w:val="00907574"/>
    <w:tblPr/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008000" w:fill="auto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i-provider">
    <w:name w:val="ui-provider"/>
    <w:basedOn w:val="DefaultParagraphFont"/>
    <w:rsid w:val="0068676C"/>
  </w:style>
  <w:style w:type="table" w:styleId="PlainTable5">
    <w:name w:val="Plain Table 5"/>
    <w:basedOn w:val="TableNormal"/>
    <w:uiPriority w:val="45"/>
    <w:rsid w:val="00573A8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Invoice%20(document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071A748DC344FBEB0B3C05A6CBD10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B79858-89A2-4EFB-AC8F-3C9359AB9132}"/>
      </w:docPartPr>
      <w:docPartBody>
        <w:p w:rsidR="00D541EF" w:rsidRDefault="00000000">
          <w:pPr>
            <w:pStyle w:val="2071A748DC344FBEB0B3C05A6CBD101C"/>
          </w:pPr>
          <w:r>
            <w:t>Company Name</w:t>
          </w:r>
        </w:p>
      </w:docPartBody>
    </w:docPart>
    <w:docPart>
      <w:docPartPr>
        <w:name w:val="1B16E160E2D541E99BC0CF02D07D1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0F4F0-39A9-4EFD-92C7-EB6B57A7B291}"/>
      </w:docPartPr>
      <w:docPartBody>
        <w:p w:rsidR="00D541EF" w:rsidRDefault="00000000">
          <w:pPr>
            <w:pStyle w:val="1B16E160E2D541E99BC0CF02D07D1CF5"/>
          </w:pPr>
          <w:r>
            <w:t>INVOICE</w:t>
          </w:r>
        </w:p>
      </w:docPartBody>
    </w:docPart>
    <w:docPart>
      <w:docPartPr>
        <w:name w:val="6B27E97A762C4AE7BE9007A1BAC6A8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E0CF50-BDA5-42D7-B792-912D0CFA5D50}"/>
      </w:docPartPr>
      <w:docPartBody>
        <w:p w:rsidR="00D541EF" w:rsidRDefault="00000000">
          <w:pPr>
            <w:pStyle w:val="6B27E97A762C4AE7BE9007A1BAC6A8CC"/>
          </w:pPr>
          <w:r>
            <w:t>Date:</w:t>
          </w:r>
        </w:p>
      </w:docPartBody>
    </w:docPart>
    <w:docPart>
      <w:docPartPr>
        <w:name w:val="29C7B23CBF85438F906113AED6B58B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86F0B-E245-49FD-BB28-EA06FFB07240}"/>
      </w:docPartPr>
      <w:docPartBody>
        <w:p w:rsidR="00D541EF" w:rsidRDefault="00000000">
          <w:pPr>
            <w:pStyle w:val="29C7B23CBF85438F906113AED6B58B2F"/>
          </w:pPr>
          <w:r>
            <w:t>To:</w:t>
          </w:r>
        </w:p>
      </w:docPartBody>
    </w:docPart>
    <w:docPart>
      <w:docPartPr>
        <w:name w:val="2314CAEF64E4430F866B2440FC58F4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865757-C26A-4280-AE76-939C855AA405}"/>
      </w:docPartPr>
      <w:docPartBody>
        <w:p w:rsidR="00D541EF" w:rsidRDefault="00000000">
          <w:pPr>
            <w:pStyle w:val="2314CAEF64E4430F866B2440FC58F432"/>
          </w:pPr>
          <w:r>
            <w:t>Phone:</w:t>
          </w:r>
        </w:p>
      </w:docPartBody>
    </w:docPart>
    <w:docPart>
      <w:docPartPr>
        <w:name w:val="F3614B2CD1BE46AE808C17CB77867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43E3C-25D7-4D9B-9BB3-BABAB8C9A008}"/>
      </w:docPartPr>
      <w:docPartBody>
        <w:p w:rsidR="00D541EF" w:rsidRDefault="00000000">
          <w:pPr>
            <w:pStyle w:val="F3614B2CD1BE46AE808C17CB77867576"/>
          </w:pPr>
          <w:r>
            <w:t>QUANTITY</w:t>
          </w:r>
        </w:p>
      </w:docPartBody>
    </w:docPart>
    <w:docPart>
      <w:docPartPr>
        <w:name w:val="F0C3AB9EE69B4EAC8313F0615C7C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36CFA-2471-406E-A4F2-4AF514FEE75D}"/>
      </w:docPartPr>
      <w:docPartBody>
        <w:p w:rsidR="00D541EF" w:rsidRDefault="00000000">
          <w:pPr>
            <w:pStyle w:val="F0C3AB9EE69B4EAC8313F0615C7CBB4C"/>
          </w:pPr>
          <w:r>
            <w:t>DESCRIPTION</w:t>
          </w:r>
        </w:p>
      </w:docPartBody>
    </w:docPart>
    <w:docPart>
      <w:docPartPr>
        <w:name w:val="ED7D905625CA47D7843BD6DC08CC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AFEB21-8950-49F8-A1A3-D0E8D5401070}"/>
      </w:docPartPr>
      <w:docPartBody>
        <w:p w:rsidR="00D541EF" w:rsidRDefault="00000000">
          <w:pPr>
            <w:pStyle w:val="ED7D905625CA47D7843BD6DC08CC0D17"/>
          </w:pPr>
          <w:r>
            <w:t>UNIT PRICE</w:t>
          </w:r>
        </w:p>
      </w:docPartBody>
    </w:docPart>
    <w:docPart>
      <w:docPartPr>
        <w:name w:val="7446AE47CA124729B44E269A405E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2D991-55FE-4CC7-9EF3-B6501661F734}"/>
      </w:docPartPr>
      <w:docPartBody>
        <w:p w:rsidR="00D541EF" w:rsidRDefault="00000000">
          <w:pPr>
            <w:pStyle w:val="7446AE47CA124729B44E269A405E4F47"/>
          </w:pPr>
          <w:r>
            <w:t>TOTAL</w:t>
          </w:r>
        </w:p>
      </w:docPartBody>
    </w:docPart>
    <w:docPart>
      <w:docPartPr>
        <w:name w:val="F3045D5CBD274C368D79C7764C2C1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98A769-55EF-4652-8633-DFCEC2F3475A}"/>
      </w:docPartPr>
      <w:docPartBody>
        <w:p w:rsidR="00D541EF" w:rsidRDefault="00000000">
          <w:pPr>
            <w:pStyle w:val="F3045D5CBD274C368D79C7764C2C17D9"/>
          </w:pPr>
          <w:r>
            <w:t>SUBTOTAL</w:t>
          </w:r>
        </w:p>
      </w:docPartBody>
    </w:docPart>
    <w:docPart>
      <w:docPartPr>
        <w:name w:val="23AF98F9395445C7974DC5FB35114E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2DA5-AA13-4D6C-8ED6-2460AFFA4410}"/>
      </w:docPartPr>
      <w:docPartBody>
        <w:p w:rsidR="00217AB8" w:rsidRDefault="00304EA5" w:rsidP="00304EA5">
          <w:pPr>
            <w:pStyle w:val="23AF98F9395445C7974DC5FB35114EF8"/>
          </w:pPr>
          <w:r w:rsidRPr="00966901">
            <w:t>P.O. NUMBER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6AD"/>
    <w:rsid w:val="000601B7"/>
    <w:rsid w:val="00217AB8"/>
    <w:rsid w:val="002A3C4A"/>
    <w:rsid w:val="002F4953"/>
    <w:rsid w:val="00304EA5"/>
    <w:rsid w:val="00363440"/>
    <w:rsid w:val="00652493"/>
    <w:rsid w:val="006710F0"/>
    <w:rsid w:val="009706AD"/>
    <w:rsid w:val="00A722C5"/>
    <w:rsid w:val="00D5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071A748DC344FBEB0B3C05A6CBD101C">
    <w:name w:val="2071A748DC344FBEB0B3C05A6CBD101C"/>
  </w:style>
  <w:style w:type="paragraph" w:customStyle="1" w:styleId="1B16E160E2D541E99BC0CF02D07D1CF5">
    <w:name w:val="1B16E160E2D541E99BC0CF02D07D1CF5"/>
  </w:style>
  <w:style w:type="paragraph" w:customStyle="1" w:styleId="6B27E97A762C4AE7BE9007A1BAC6A8CC">
    <w:name w:val="6B27E97A762C4AE7BE9007A1BAC6A8CC"/>
  </w:style>
  <w:style w:type="paragraph" w:customStyle="1" w:styleId="29C7B23CBF85438F906113AED6B58B2F">
    <w:name w:val="29C7B23CBF85438F906113AED6B58B2F"/>
  </w:style>
  <w:style w:type="paragraph" w:customStyle="1" w:styleId="23AF98F9395445C7974DC5FB35114EF8">
    <w:name w:val="23AF98F9395445C7974DC5FB35114EF8"/>
    <w:rsid w:val="00304EA5"/>
  </w:style>
  <w:style w:type="paragraph" w:customStyle="1" w:styleId="2314CAEF64E4430F866B2440FC58F432">
    <w:name w:val="2314CAEF64E4430F866B2440FC58F432"/>
  </w:style>
  <w:style w:type="paragraph" w:customStyle="1" w:styleId="F3614B2CD1BE46AE808C17CB77867576">
    <w:name w:val="F3614B2CD1BE46AE808C17CB77867576"/>
  </w:style>
  <w:style w:type="paragraph" w:customStyle="1" w:styleId="F0C3AB9EE69B4EAC8313F0615C7CBB4C">
    <w:name w:val="F0C3AB9EE69B4EAC8313F0615C7CBB4C"/>
  </w:style>
  <w:style w:type="paragraph" w:customStyle="1" w:styleId="ED7D905625CA47D7843BD6DC08CC0D17">
    <w:name w:val="ED7D905625CA47D7843BD6DC08CC0D17"/>
  </w:style>
  <w:style w:type="paragraph" w:customStyle="1" w:styleId="7446AE47CA124729B44E269A405E4F47">
    <w:name w:val="7446AE47CA124729B44E269A405E4F47"/>
  </w:style>
  <w:style w:type="paragraph" w:customStyle="1" w:styleId="F3045D5CBD274C368D79C7764C2C17D9">
    <w:name w:val="F3045D5CBD274C368D79C7764C2C17D9"/>
  </w:style>
  <w:style w:type="paragraph" w:customStyle="1" w:styleId="B440556272D74256897B03C6857561EB">
    <w:name w:val="B440556272D74256897B03C6857561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AC213-E900-4E96-93CC-272510EE8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(document)</Template>
  <TotalTime>33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Sent from: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12</cp:revision>
  <dcterms:created xsi:type="dcterms:W3CDTF">2024-05-07T18:33:00Z</dcterms:created>
  <dcterms:modified xsi:type="dcterms:W3CDTF">2024-05-08T06:33:00Z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