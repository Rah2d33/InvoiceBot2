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Lake Michelle Homeowners Association NPC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-877-8930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29-September-2023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Spine Africa Association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Local Courier Service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201.69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6533.23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501601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