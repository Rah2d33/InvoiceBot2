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Nextec Advisory Services (PL) (In Liquidation)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095 -  -781-7520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31/10/23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Zamlinx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Business Cards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Graphic Design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10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825.52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8703.71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2080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