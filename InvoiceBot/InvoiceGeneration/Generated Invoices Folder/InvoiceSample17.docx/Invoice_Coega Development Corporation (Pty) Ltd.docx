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Coega Development Corporation (Pty) Ltd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062 -  -739-4340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10-Dec-2021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City Of Cape Town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Local Courier Service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Delivery Services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6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642.49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8248.64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906265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