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Sanlam Life Insurance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071 -  -753-4734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26 May-2023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Liberty Group Limited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Financial Consulting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Consultation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8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166.13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4857.54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496291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