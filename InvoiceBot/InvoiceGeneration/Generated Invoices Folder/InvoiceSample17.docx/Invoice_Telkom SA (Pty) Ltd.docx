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Telkom SA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068 -  -989-2300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10-09-2021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SANDOZ AG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Same-Day Delivery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Delivery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2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667.99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4761.76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437189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