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Agility Holdings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#000093450Wy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10-01-2023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Agility Holdings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011 -  -737-4850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Agility Holdings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011 -  -737-4850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286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Financial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901.12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2725.21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2282401.0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12895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