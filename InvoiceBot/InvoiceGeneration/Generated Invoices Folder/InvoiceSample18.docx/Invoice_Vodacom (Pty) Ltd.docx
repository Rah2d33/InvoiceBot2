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Vodacom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INV-017416Lf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06-08-2020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Vodacom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065 -  -847-5960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Vodacom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065 -  -847-5960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68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Same-Day Delivery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863.35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6746.55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6265805.03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351906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