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Life Healthcare Group (Pty) Ltd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#NUMB- 0000083642Sr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05-21-2022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Life Healthcare Group (Pty) Ltd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010 -  -757-5445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Life Healthcare Group (Pty) Ltd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010 -  -757-5445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179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Social Media Graphics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640.26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6634.22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5943526.97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313529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