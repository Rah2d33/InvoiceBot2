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187"/>
        <w:gridCol w:w="1782"/>
        <w:gridCol w:w="6831"/>
      </w:tblGrid>
      <w:tr w:rsidR="001526EF" w14:paraId="598A6377" w14:textId="77777777" w:rsidTr="00EF0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tblHeader/>
        </w:trPr>
        <w:tc>
          <w:tcPr>
            <w:tcW w:w="2187" w:type="dxa"/>
            <w:tcBorders>
              <w:bottom w:val="single" w:sz="36" w:space="0" w:color="auto"/>
            </w:tcBorders>
            <w:vAlign w:val="bottom"/>
          </w:tcPr>
          <w:p w14:paraId="58A8D2D3" w14:textId="77777777" w:rsidR="00AF01AD" w:rsidRDefault="00000000" w:rsidP="00AF01AD">
            <w:pPr>
              <w:pStyle w:val="Date"/>
              <w:spacing w:before="0"/>
              <w:ind w:left="0" w:right="0"/>
              <w:rPr>
                <w:rStyle w:val="BookTitle"/>
                <w:i w:val="0"/>
                <w:iCs w:val="0"/>
              </w:rPr>
            </w:pPr>
            <w:sdt>
              <w:sdtPr>
                <w:rPr>
                  <w:rStyle w:val="BookTitle"/>
                  <w:i w:val="0"/>
                  <w:iCs w:val="0"/>
                </w:rPr>
                <w:alias w:val="Date"/>
                <w:tag w:val=""/>
                <w:id w:val="1545635524"/>
                <w:placeholder>
                  <w:docPart w:val="C52190A23A2C422BB529A289914347C6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Content>
                <w:r w:rsidR="00EF0C58">
                  <w:t>Date</w:t>
                </w:r>
              </w:sdtContent>
            </w:sdt>
            <w:r w:rsidR="00AF01AD">
              <w:rPr>
                <w:rStyle w:val="BookTitle"/>
                <w:i w:val="0"/>
                <w:iCs w:val="0"/>
              </w:rPr>
              <w:t>:</w:t>
            </w:r>
          </w:p>
          <w:p w14:paraId="7ECBAF2E" w14:textId="2E1AE3FB" w:rsidR="001526EF" w:rsidRDefault="00EF0C58" w:rsidP="00AF01AD">
            <w:pPr>
              <w:pStyle w:val="Date"/>
              <w:spacing w:before="0"/>
              <w:ind w:left="0" w:right="0"/>
              <w:jc w:val="center"/>
            </w:pPr>
            <w:proofErr w:type="gramStart"/>
            <w:r w:rsidRPr="00EF0C58">
              <w:rPr>
                <w:rStyle w:val="ui-provider"/>
                <w:sz w:val="28"/>
                <w:szCs w:val="36"/>
              </w:rPr>
              <w:t xml:space="preserve">30/08/2023</w:t>
            </w:r>
          </w:p>
        </w:tc>
        <w:tc>
          <w:tcPr>
            <w:tcW w:w="1782" w:type="dxa"/>
            <w:vAlign w:val="bottom"/>
          </w:tcPr>
          <w:p w14:paraId="670C6E52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bottom w:val="single" w:sz="36" w:space="0" w:color="auto"/>
            </w:tcBorders>
            <w:vAlign w:val="bottom"/>
          </w:tcPr>
          <w:p w14:paraId="62F12E4E" w14:textId="7036FB67" w:rsidR="001526EF" w:rsidRDefault="00000000">
            <w:pPr>
              <w:pStyle w:val="Title"/>
              <w:spacing w:before="0"/>
            </w:pPr>
            <w:sdt>
              <w:sdtPr>
                <w:alias w:val="Title"/>
                <w:tag w:val=""/>
                <w:id w:val="69316667"/>
                <w:placeholder>
                  <w:docPart w:val="17BAAE60DC504EECB76DC990CC6A4D3C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1872AD">
                  <w:t xml:space="preserve">Invoice No.</w:t>
                </w:r>
              </w:sdtContent>
            </w:sdt>
            <w:r w:rsidR="001872AD">
              <w:t xml:space="preserve"> </w:t>
            </w:r>
            <w:sdt>
              <w:sdtPr>
                <w:rPr>
                  <w:rStyle w:val="BookTitle"/>
                </w:rPr>
                <w:alias w:val="Invoice Number"/>
                <w:tag w:val=""/>
                <w:id w:val="739994104"/>
                <w:placeholder>
                  <w:docPart w:val="B87ECDA0E9674F858990106BB8BE5898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CA7144" w:rsidRPr="00CA7144">
                  <w:rPr>
                    <w:rStyle w:val="BookTitle"/>
                  </w:rPr>
                  <w:t xml:space="preserve">##000016026Jb</w:t>
                </w:r>
              </w:sdtContent>
            </w:sdt>
          </w:p>
        </w:tc>
      </w:tr>
      <w:tr w:rsidR="001526EF" w14:paraId="5ECE9691" w14:textId="77777777" w:rsidTr="00EF0C58">
        <w:tc>
          <w:tcPr>
            <w:tcW w:w="2187" w:type="dxa"/>
            <w:tcBorders>
              <w:top w:val="single" w:sz="36" w:space="0" w:color="auto"/>
            </w:tcBorders>
            <w:vAlign w:val="top"/>
          </w:tcPr>
          <w:p w14:paraId="22C7CAE9" w14:textId="77777777" w:rsidR="001526EF" w:rsidRDefault="001526EF" w:rsidP="00CA7144">
            <w:pPr>
              <w:pStyle w:val="Heading2"/>
            </w:pPr>
          </w:p>
          <w:p w14:paraId="32E3BFF0" w14:textId="77777777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From :</w:t>
            </w:r>
            <w:proofErr w:type="gramEnd"/>
            <w:r>
              <w:rPr>
                <w:b/>
                <w:bCs/>
              </w:rPr>
              <w:t xml:space="preserve">   </w:t>
            </w:r>
          </w:p>
          <w:p w14:paraId="754634B7" w14:textId="53D7AB65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rStyle w:val="ui-provider"/>
              </w:rPr>
              <w:t xml:space="preserve">CORRUSEAL WESTERN CAPE (PTY) LTD</w:t>
            </w:r>
            <w:r>
              <w:rPr>
                <w:b/>
                <w:bCs/>
              </w:rPr>
              <w:t xml:space="preserve">                                   </w:t>
            </w:r>
          </w:p>
          <w:p w14:paraId="2DA61838" w14:textId="77777777" w:rsidR="00CA7144" w:rsidRDefault="00CA7144" w:rsidP="00CA7144">
            <w:pPr>
              <w:rPr>
                <w:b/>
                <w:bCs/>
              </w:rPr>
            </w:pP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1782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3E5F64E0" w:rsidR="00CA7144" w:rsidRDefault="00CA7144" w:rsidP="00CA7144">
            <w:pPr>
              <w:pStyle w:val="Heading1"/>
              <w:ind w:left="0" w:right="0"/>
            </w:pPr>
            <w:r>
              <w:t xml:space="preserve">                                                                                            </w:t>
            </w:r>
            <w:proofErr w:type="gramStart"/>
            <w:r>
              <w:t xml:space="preserve">To :</w:t>
            </w:r>
            <w:proofErr w:type="gramEnd"/>
          </w:p>
          <w:p w14:paraId="79B2E380" w14:textId="268F2BC9" w:rsidR="00CA7144" w:rsidRDefault="00CA7144" w:rsidP="00CA7144">
            <w:pPr>
              <w:spacing w:before="0" w:after="180" w:line="336" w:lineRule="auto"/>
              <w:ind w:left="5040" w:right="0"/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Foskor (Pty) Ltd</w:t>
            </w: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TableGrid"/>
        <w:tblW w:w="10805" w:type="dxa"/>
        <w:tblInd w:w="-5" w:type="dxa"/>
        <w:tblLook w:val="04E0" w:firstRow="1" w:lastRow="1" w:firstColumn="1" w:lastColumn="0" w:noHBand="0" w:noVBand="1"/>
        <w:tblCaption w:val="Invoice table"/>
      </w:tblPr>
      <w:tblGrid>
        <w:gridCol w:w="1560"/>
        <w:gridCol w:w="5670"/>
        <w:gridCol w:w="1701"/>
        <w:gridCol w:w="1874"/>
      </w:tblGrid>
      <w:tr w:rsidR="001526EF" w14:paraId="7377644A" w14:textId="77777777" w:rsidTr="00CA7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</w:tcPr>
          <w:p w14:paraId="7829DD28" w14:textId="77777777" w:rsidR="001526EF" w:rsidRDefault="001872AD">
            <w:r>
              <w:t>Quantity</w:t>
            </w:r>
          </w:p>
        </w:tc>
        <w:tc>
          <w:tcPr>
            <w:tcW w:w="5670" w:type="dxa"/>
          </w:tcPr>
          <w:p w14:paraId="7916390B" w14:textId="77777777" w:rsidR="001526EF" w:rsidRDefault="001872AD">
            <w:r>
              <w:t>Description</w:t>
            </w:r>
          </w:p>
        </w:tc>
        <w:tc>
          <w:tcPr>
            <w:tcW w:w="1701" w:type="dxa"/>
          </w:tcPr>
          <w:p w14:paraId="64976264" w14:textId="77777777" w:rsidR="001526EF" w:rsidRDefault="001872AD">
            <w:r>
              <w:t>Unit Price</w:t>
            </w:r>
          </w:p>
        </w:tc>
        <w:tc>
          <w:tcPr>
            <w:tcW w:w="1874" w:type="dxa"/>
          </w:tcPr>
          <w:p w14:paraId="1EA678DC" w14:textId="77777777" w:rsidR="001526EF" w:rsidRDefault="001872AD">
            <w:r>
              <w:t>Total</w:t>
            </w:r>
          </w:p>
        </w:tc>
      </w:tr>
      <w:tr w:rsidR="001526EF" w14:paraId="38414E91" w14:textId="77777777" w:rsidTr="00CA7144">
        <w:tc>
          <w:tcPr>
            <w:tcW w:w="1560" w:type="dxa"/>
          </w:tcPr>
          <w:p w14:paraId="464F58F4" w14:textId="27E5877D" w:rsidR="001526EF" w:rsidRDefault="00CA7144">
            <w:pPr>
              <w:jc w:val="center"/>
            </w:pPr>
            <w:proofErr w:type="gramStart"/>
            <w:r>
              <w:rPr>
                <w:rStyle w:val="ui-provider"/>
              </w:rPr>
              <w:t xml:space="preserve">242</w:t>
            </w:r>
          </w:p>
        </w:tc>
        <w:tc>
          <w:tcPr>
            <w:tcW w:w="5670" w:type="dxa"/>
          </w:tcPr>
          <w:p w14:paraId="6D145C09" w14:textId="6E4E8720" w:rsidR="001526EF" w:rsidRDefault="00CA7144">
            <w:proofErr w:type="gramStart"/>
            <w:r>
              <w:rPr>
                <w:rStyle w:val="ui-provider"/>
              </w:rPr>
              <w:t xml:space="preserve">Event Photography</w:t>
            </w:r>
          </w:p>
        </w:tc>
        <w:tc>
          <w:tcPr>
            <w:tcW w:w="1701" w:type="dxa"/>
          </w:tcPr>
          <w:p w14:paraId="411BA57A" w14:textId="2F03F1A7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298.24</w:t>
            </w:r>
          </w:p>
        </w:tc>
        <w:tc>
          <w:tcPr>
            <w:tcW w:w="1874" w:type="dxa"/>
          </w:tcPr>
          <w:p w14:paraId="5CA81BD9" w14:textId="7D4945CF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5152.53</w:t>
            </w:r>
          </w:p>
        </w:tc>
      </w:tr>
      <w:tr w:rsidR="001526EF" w14:paraId="2D82492B" w14:textId="77777777" w:rsidTr="00CA7144">
        <w:tc>
          <w:tcPr>
            <w:tcW w:w="1560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9CCFAEC" w14:textId="77777777" w:rsidR="001526EF" w:rsidRDefault="001526EF"/>
        </w:tc>
        <w:tc>
          <w:tcPr>
            <w:tcW w:w="1701" w:type="dxa"/>
          </w:tcPr>
          <w:p w14:paraId="37C308F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03C1F1C" w14:textId="77777777" w:rsidR="001526EF" w:rsidRDefault="001526EF">
            <w:pPr>
              <w:jc w:val="right"/>
            </w:pPr>
          </w:p>
        </w:tc>
      </w:tr>
      <w:tr w:rsidR="001526EF" w14:paraId="072D55F9" w14:textId="77777777" w:rsidTr="00CA7144">
        <w:tc>
          <w:tcPr>
            <w:tcW w:w="1560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E4289C2" w14:textId="77777777" w:rsidR="001526EF" w:rsidRDefault="001526EF"/>
        </w:tc>
        <w:tc>
          <w:tcPr>
            <w:tcW w:w="1701" w:type="dxa"/>
          </w:tcPr>
          <w:p w14:paraId="49ABAEEB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A62463C" w14:textId="77777777" w:rsidR="001526EF" w:rsidRDefault="001526EF">
            <w:pPr>
              <w:jc w:val="right"/>
            </w:pPr>
          </w:p>
        </w:tc>
      </w:tr>
      <w:tr w:rsidR="001526EF" w14:paraId="0E916447" w14:textId="77777777" w:rsidTr="00CA7144">
        <w:tc>
          <w:tcPr>
            <w:tcW w:w="1560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705CBD04" w14:textId="77777777" w:rsidR="001526EF" w:rsidRDefault="001526EF"/>
        </w:tc>
        <w:tc>
          <w:tcPr>
            <w:tcW w:w="1701" w:type="dxa"/>
          </w:tcPr>
          <w:p w14:paraId="30CC3C10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6290429" w14:textId="77777777" w:rsidR="001526EF" w:rsidRDefault="001526EF">
            <w:pPr>
              <w:jc w:val="right"/>
            </w:pPr>
          </w:p>
        </w:tc>
      </w:tr>
      <w:tr w:rsidR="001526EF" w14:paraId="4CF4CC1C" w14:textId="77777777" w:rsidTr="00CA7144">
        <w:tc>
          <w:tcPr>
            <w:tcW w:w="1560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4AEA9996" w14:textId="77777777" w:rsidR="001526EF" w:rsidRDefault="001526EF"/>
        </w:tc>
        <w:tc>
          <w:tcPr>
            <w:tcW w:w="1701" w:type="dxa"/>
          </w:tcPr>
          <w:p w14:paraId="2512E224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607A3FF7" w14:textId="77777777" w:rsidR="001526EF" w:rsidRDefault="001526EF">
            <w:pPr>
              <w:jc w:val="right"/>
            </w:pPr>
          </w:p>
        </w:tc>
      </w:tr>
      <w:tr w:rsidR="001526EF" w14:paraId="5C1DB3C2" w14:textId="77777777" w:rsidTr="00CA7144">
        <w:tc>
          <w:tcPr>
            <w:tcW w:w="1560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51753CAB" w14:textId="77777777" w:rsidR="001526EF" w:rsidRDefault="001526EF"/>
        </w:tc>
        <w:tc>
          <w:tcPr>
            <w:tcW w:w="1701" w:type="dxa"/>
          </w:tcPr>
          <w:p w14:paraId="19A54DAE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5A1D2B7" w14:textId="77777777" w:rsidR="001526EF" w:rsidRDefault="001526EF">
            <w:pPr>
              <w:jc w:val="right"/>
            </w:pPr>
          </w:p>
        </w:tc>
      </w:tr>
      <w:tr w:rsidR="001526EF" w14:paraId="65F13B72" w14:textId="77777777" w:rsidTr="00CA7144">
        <w:tc>
          <w:tcPr>
            <w:tcW w:w="1560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03DF0D8B" w14:textId="77777777" w:rsidR="001526EF" w:rsidRDefault="001526EF"/>
        </w:tc>
        <w:tc>
          <w:tcPr>
            <w:tcW w:w="1701" w:type="dxa"/>
          </w:tcPr>
          <w:p w14:paraId="1F174D43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BFBCCEB" w14:textId="77777777" w:rsidR="001526EF" w:rsidRDefault="001526EF">
            <w:pPr>
              <w:jc w:val="right"/>
            </w:pPr>
          </w:p>
        </w:tc>
      </w:tr>
      <w:tr w:rsidR="001526EF" w14:paraId="75B68A42" w14:textId="77777777" w:rsidTr="00CA7144">
        <w:tc>
          <w:tcPr>
            <w:tcW w:w="1560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101E8180" w14:textId="77777777" w:rsidR="001526EF" w:rsidRDefault="001526EF"/>
        </w:tc>
        <w:tc>
          <w:tcPr>
            <w:tcW w:w="1701" w:type="dxa"/>
          </w:tcPr>
          <w:p w14:paraId="7D5AD441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08DA9C4" w14:textId="77777777" w:rsidR="001526EF" w:rsidRDefault="001526EF">
            <w:pPr>
              <w:jc w:val="right"/>
            </w:pPr>
          </w:p>
        </w:tc>
      </w:tr>
      <w:tr w:rsidR="001526EF" w14:paraId="7563440D" w14:textId="77777777" w:rsidTr="00CA7144">
        <w:tc>
          <w:tcPr>
            <w:tcW w:w="1560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7D7C8F86" w14:textId="77777777" w:rsidR="001526EF" w:rsidRDefault="001526EF"/>
        </w:tc>
        <w:tc>
          <w:tcPr>
            <w:tcW w:w="1701" w:type="dxa"/>
          </w:tcPr>
          <w:p w14:paraId="2E9AF41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09935CFE" w14:textId="77777777" w:rsidR="001526EF" w:rsidRDefault="001526EF">
            <w:pPr>
              <w:jc w:val="right"/>
            </w:pPr>
          </w:p>
        </w:tc>
      </w:tr>
      <w:tr w:rsidR="001526EF" w14:paraId="2B93B77F" w14:textId="77777777" w:rsidTr="00CA7144">
        <w:tc>
          <w:tcPr>
            <w:tcW w:w="1560" w:type="dxa"/>
            <w:tcBorders>
              <w:right w:val="nil"/>
            </w:tcBorders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0" w:type="dxa"/>
            <w:tcBorders>
              <w:left w:val="nil"/>
            </w:tcBorders>
          </w:tcPr>
          <w:p w14:paraId="57BFE311" w14:textId="77777777" w:rsidR="001526EF" w:rsidRPr="00CA7144" w:rsidRDefault="001872AD">
            <w:pPr>
              <w:jc w:val="right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1701" w:type="dxa"/>
          </w:tcPr>
          <w:p w14:paraId="7776F13E" w14:textId="77777777" w:rsidR="001526EF" w:rsidRDefault="001526E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74" w:type="dxa"/>
          </w:tcPr>
          <w:p w14:paraId="2911D135" w14:textId="3F2EE46E" w:rsidR="001526EF" w:rsidRPr="00CA7144" w:rsidRDefault="00CA7144">
            <w:pPr>
              <w:jc w:val="right"/>
              <w:rPr>
                <w:b/>
                <w:bCs/>
                <w:sz w:val="22"/>
                <w:szCs w:val="22"/>
              </w:rPr>
            </w:pPr>
            <w:proofErr w:type="gramStart"/>
            <w:r w:rsidRPr="00CA7144">
              <w:rPr>
                <w:rStyle w:val="ui-provider"/>
                <w:b/>
                <w:bCs/>
              </w:rPr>
              <w:t xml:space="preserve">7386298.11</w:t>
            </w:r>
          </w:p>
        </w:tc>
      </w:tr>
      <w:tr w:rsidR="001526EF" w14:paraId="20B8D478" w14:textId="77777777" w:rsidTr="00CA714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  <w:tcBorders>
              <w:right w:val="nil"/>
            </w:tcBorders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left w:val="nil"/>
            </w:tcBorders>
          </w:tcPr>
          <w:p w14:paraId="576FA04B" w14:textId="77777777" w:rsidR="001526EF" w:rsidRDefault="001872AD">
            <w:pPr>
              <w:jc w:val="right"/>
            </w:pPr>
            <w:r>
              <w:t>Total Due</w:t>
            </w:r>
          </w:p>
        </w:tc>
        <w:tc>
          <w:tcPr>
            <w:tcW w:w="1701" w:type="dxa"/>
          </w:tcPr>
          <w:p w14:paraId="70654AC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8F316A6" w14:textId="7D9A0DD0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470154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861244" w14:textId="77777777" w:rsidR="009F0220" w:rsidRDefault="009F0220">
      <w:pPr>
        <w:spacing w:after="0" w:line="240" w:lineRule="auto"/>
      </w:pPr>
      <w:r>
        <w:separator/>
      </w:r>
    </w:p>
  </w:endnote>
  <w:endnote w:type="continuationSeparator" w:id="0">
    <w:p w14:paraId="6D5C97BF" w14:textId="77777777" w:rsidR="009F0220" w:rsidRDefault="009F0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1AA416" w14:textId="77777777" w:rsidR="009F0220" w:rsidRDefault="009F0220">
      <w:pPr>
        <w:spacing w:after="0" w:line="240" w:lineRule="auto"/>
      </w:pPr>
      <w:r>
        <w:separator/>
      </w:r>
    </w:p>
  </w:footnote>
  <w:footnote w:type="continuationSeparator" w:id="0">
    <w:p w14:paraId="7825FB7D" w14:textId="77777777" w:rsidR="009F0220" w:rsidRDefault="009F0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57AB6421" w:rsidR="001526EF" w:rsidRDefault="00EF0C58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0199F1E4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1872AD">
                <w:t xml:space="preserve">Invoice No.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CA7144">
                <w:t xml:space="preserve">##000016026Jb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1B56D4"/>
    <w:rsid w:val="009A3727"/>
    <w:rsid w:val="009F0220"/>
    <w:rsid w:val="00AF01AD"/>
    <w:rsid w:val="00CA7144"/>
    <w:rsid w:val="00D65F41"/>
    <w:rsid w:val="00E06E64"/>
    <w:rsid w:val="00EF0C58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52190A23A2C422BB529A28991434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38F74-DA07-4E31-9FC6-24A413306CFF}"/>
      </w:docPartPr>
      <w:docPartBody>
        <w:p w:rsidR="00C8152E" w:rsidRDefault="00000000">
          <w:pPr>
            <w:pStyle w:val="C52190A23A2C422BB529A289914347C6"/>
          </w:pPr>
          <w:r>
            <w:t>Date</w:t>
          </w:r>
        </w:p>
      </w:docPartBody>
    </w:docPart>
    <w:docPart>
      <w:docPartPr>
        <w:name w:val="17BAAE60DC504EECB76DC990CC6A4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F3598-42FD-4A8F-B2E6-E103ACE3F421}"/>
      </w:docPartPr>
      <w:docPartBody>
        <w:p w:rsidR="00C8152E" w:rsidRDefault="00000000">
          <w:pPr>
            <w:pStyle w:val="17BAAE60DC504EECB76DC990CC6A4D3C"/>
          </w:pPr>
          <w:r>
            <w:t>Invoice No.</w:t>
          </w:r>
        </w:p>
      </w:docPartBody>
    </w:docPart>
    <w:docPart>
      <w:docPartPr>
        <w:name w:val="B87ECDA0E9674F858990106BB8BE5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2B8A7-AE86-4130-8856-62D4E7053FA5}"/>
      </w:docPartPr>
      <w:docPartBody>
        <w:p w:rsidR="00C8152E" w:rsidRDefault="00000000">
          <w:pPr>
            <w:pStyle w:val="B87ECDA0E9674F858990106BB8BE5898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39"/>
    <w:rsid w:val="007B5539"/>
    <w:rsid w:val="00A20254"/>
    <w:rsid w:val="00C8152E"/>
    <w:rsid w:val="00D3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2190A23A2C422BB529A289914347C6">
    <w:name w:val="C52190A23A2C422BB529A289914347C6"/>
  </w:style>
  <w:style w:type="paragraph" w:customStyle="1" w:styleId="17BAAE60DC504EECB76DC990CC6A4D3C">
    <w:name w:val="17BAAE60DC504EECB76DC990CC6A4D3C"/>
  </w:style>
  <w:style w:type="paragraph" w:customStyle="1" w:styleId="B87ECDA0E9674F858990106BB8BE5898">
    <w:name w:val="B87ECDA0E9674F858990106BB8BE58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10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##000016026Jb</dc:description>
  <cp:lastModifiedBy>Rahdee Salie</cp:lastModifiedBy>
  <cp:revision>3</cp:revision>
  <dcterms:created xsi:type="dcterms:W3CDTF">2024-05-08T08:03:00Z</dcterms:created>
  <dcterms:modified xsi:type="dcterms:W3CDTF">2024-05-08T09:29:00Z</dcterms:modified>
  <dc:identifier/>
  <dc:language/>
</cp:coreProperties>
</file>