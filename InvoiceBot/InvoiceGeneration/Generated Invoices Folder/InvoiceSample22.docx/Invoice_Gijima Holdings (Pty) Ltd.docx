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187"/>
        <w:gridCol w:w="1782"/>
        <w:gridCol w:w="6831"/>
      </w:tblGrid>
      <w:tr w:rsidR="001526EF" w14:paraId="598A6377" w14:textId="77777777" w:rsidTr="00EF0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tblHeader/>
        </w:trPr>
        <w:tc>
          <w:tcPr>
            <w:tcW w:w="2187" w:type="dxa"/>
            <w:tcBorders>
              <w:bottom w:val="single" w:sz="36" w:space="0" w:color="auto"/>
            </w:tcBorders>
            <w:vAlign w:val="bottom"/>
          </w:tcPr>
          <w:p w14:paraId="58A8D2D3" w14:textId="77777777" w:rsidR="00AF01AD" w:rsidRDefault="00000000" w:rsidP="00AF01AD">
            <w:pPr>
              <w:pStyle w:val="Date"/>
              <w:spacing w:before="0"/>
              <w:ind w:left="0" w:right="0"/>
              <w:rPr>
                <w:rStyle w:val="BookTitle"/>
                <w:i w:val="0"/>
                <w:iCs w:val="0"/>
              </w:rPr>
            </w:pPr>
            <w:sdt>
              <w:sdtPr>
                <w:rPr>
                  <w:rStyle w:val="BookTitle"/>
                  <w:i w:val="0"/>
                  <w:iCs w:val="0"/>
                </w:rPr>
                <w:alias w:val="Date"/>
                <w:tag w:val=""/>
                <w:id w:val="1545635524"/>
                <w:placeholder>
                  <w:docPart w:val="C52190A23A2C422BB529A289914347C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="00EF0C58">
                  <w:t>Date</w:t>
                </w:r>
              </w:sdtContent>
            </w:sdt>
            <w:r w:rsidR="00AF01AD">
              <w:rPr>
                <w:rStyle w:val="BookTitle"/>
                <w:i w:val="0"/>
                <w:iCs w:val="0"/>
              </w:rPr>
              <w:t>:</w:t>
            </w:r>
          </w:p>
          <w:p w14:paraId="7ECBAF2E" w14:textId="2E1AE3FB" w:rsidR="001526EF" w:rsidRDefault="00EF0C58" w:rsidP="00AF01AD">
            <w:pPr>
              <w:pStyle w:val="Date"/>
              <w:spacing w:before="0"/>
              <w:ind w:left="0" w:right="0"/>
              <w:jc w:val="center"/>
            </w:pPr>
            <w:proofErr w:type="gramStart"/>
            <w:r w:rsidRPr="00EF0C58">
              <w:rPr>
                <w:rStyle w:val="ui-provider"/>
                <w:sz w:val="28"/>
                <w:szCs w:val="36"/>
              </w:rPr>
              <w:t xml:space="preserve">08 May 2023</w:t>
            </w:r>
          </w:p>
        </w:tc>
        <w:tc>
          <w:tcPr>
            <w:tcW w:w="1782" w:type="dxa"/>
            <w:vAlign w:val="bottom"/>
          </w:tcPr>
          <w:p w14:paraId="670C6E52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bottom w:val="single" w:sz="36" w:space="0" w:color="auto"/>
            </w:tcBorders>
            <w:vAlign w:val="bottom"/>
          </w:tcPr>
          <w:p w14:paraId="62F12E4E" w14:textId="7036FB67" w:rsidR="001526EF" w:rsidRDefault="00000000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17BAAE60DC504EECB76DC990CC6A4D3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1872AD">
                  <w:t xml:space="preserve">Invoice No.</w:t>
                </w:r>
              </w:sdtContent>
            </w:sdt>
            <w:r w:rsidR="001872AD">
              <w:t xml:space="preserve"> </w:t>
            </w:r>
            <w:sdt>
              <w:sdtPr>
                <w:rPr>
                  <w:rStyle w:val="BookTitle"/>
                </w:rPr>
                <w:alias w:val="Invoice Number"/>
                <w:tag w:val=""/>
                <w:id w:val="739994104"/>
                <w:placeholder>
                  <w:docPart w:val="B87ECDA0E9674F858990106BB8BE589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CA7144" w:rsidRPr="00CA7144">
                  <w:rPr>
                    <w:rStyle w:val="BookTitle"/>
                  </w:rPr>
                  <w:t xml:space="preserve">#095678Mz</w:t>
                </w:r>
              </w:sdtContent>
            </w:sdt>
          </w:p>
        </w:tc>
      </w:tr>
      <w:tr w:rsidR="001526EF" w14:paraId="5ECE9691" w14:textId="77777777" w:rsidTr="00EF0C58">
        <w:tc>
          <w:tcPr>
            <w:tcW w:w="2187" w:type="dxa"/>
            <w:tcBorders>
              <w:top w:val="single" w:sz="36" w:space="0" w:color="auto"/>
            </w:tcBorders>
            <w:vAlign w:val="top"/>
          </w:tcPr>
          <w:p w14:paraId="22C7CAE9" w14:textId="77777777" w:rsidR="001526EF" w:rsidRDefault="001526EF" w:rsidP="00CA7144">
            <w:pPr>
              <w:pStyle w:val="Heading2"/>
            </w:pPr>
          </w:p>
          <w:p w14:paraId="32E3BFF0" w14:textId="77777777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From :</w:t>
            </w:r>
            <w:proofErr w:type="gramEnd"/>
            <w:r>
              <w:rPr>
                <w:b/>
                <w:bCs/>
              </w:rPr>
              <w:t xml:space="preserve">   </w:t>
            </w:r>
          </w:p>
          <w:p w14:paraId="754634B7" w14:textId="53D7AB65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rStyle w:val="ui-provider"/>
              </w:rPr>
              <w:t xml:space="preserve">Gijima Holdings (Pty) Ltd</w:t>
            </w:r>
            <w:r>
              <w:rPr>
                <w:b/>
                <w:bCs/>
              </w:rPr>
              <w:t xml:space="preserve">                                   </w:t>
            </w:r>
          </w:p>
          <w:p w14:paraId="2DA61838" w14:textId="77777777" w:rsidR="00CA7144" w:rsidRDefault="00CA7144" w:rsidP="00CA7144">
            <w:pPr>
              <w:rPr>
                <w:b/>
                <w:bCs/>
              </w:rPr>
            </w:pP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1782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3E5F64E0" w:rsidR="00CA7144" w:rsidRDefault="00CA7144" w:rsidP="00CA7144">
            <w:pPr>
              <w:pStyle w:val="Heading1"/>
              <w:ind w:left="0" w:right="0"/>
            </w:pPr>
            <w:r>
              <w:t xml:space="preserve">                                                                                            </w:t>
            </w:r>
            <w:proofErr w:type="gramStart"/>
            <w:r>
              <w:t xml:space="preserve">To :</w:t>
            </w:r>
            <w:proofErr w:type="gramEnd"/>
          </w:p>
          <w:p w14:paraId="79B2E380" w14:textId="268F2BC9" w:rsidR="00CA7144" w:rsidRDefault="00CA7144" w:rsidP="00CA7144">
            <w:pPr>
              <w:spacing w:before="0" w:after="180" w:line="336" w:lineRule="auto"/>
              <w:ind w:left="5040" w:right="0"/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Cogence (Pty) Limited</w:t>
            </w: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TableGrid"/>
        <w:tblW w:w="10805" w:type="dxa"/>
        <w:tblInd w:w="-5" w:type="dxa"/>
        <w:tblLook w:val="04E0" w:firstRow="1" w:lastRow="1" w:firstColumn="1" w:lastColumn="0" w:noHBand="0" w:noVBand="1"/>
        <w:tblCaption w:val="Invoice table"/>
      </w:tblPr>
      <w:tblGrid>
        <w:gridCol w:w="1560"/>
        <w:gridCol w:w="5670"/>
        <w:gridCol w:w="1701"/>
        <w:gridCol w:w="1874"/>
      </w:tblGrid>
      <w:tr w:rsidR="001526EF" w14:paraId="7377644A" w14:textId="77777777" w:rsidTr="00CA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7829DD28" w14:textId="77777777" w:rsidR="001526EF" w:rsidRDefault="001872AD">
            <w:r>
              <w:t>Quantity</w:t>
            </w:r>
          </w:p>
        </w:tc>
        <w:tc>
          <w:tcPr>
            <w:tcW w:w="5670" w:type="dxa"/>
          </w:tcPr>
          <w:p w14:paraId="7916390B" w14:textId="77777777" w:rsidR="001526EF" w:rsidRDefault="001872AD">
            <w:r>
              <w:t>Description</w:t>
            </w:r>
          </w:p>
        </w:tc>
        <w:tc>
          <w:tcPr>
            <w:tcW w:w="1701" w:type="dxa"/>
          </w:tcPr>
          <w:p w14:paraId="64976264" w14:textId="77777777" w:rsidR="001526EF" w:rsidRDefault="001872AD">
            <w:r>
              <w:t>Unit Price</w:t>
            </w:r>
          </w:p>
        </w:tc>
        <w:tc>
          <w:tcPr>
            <w:tcW w:w="1874" w:type="dxa"/>
          </w:tcPr>
          <w:p w14:paraId="1EA678DC" w14:textId="77777777" w:rsidR="001526EF" w:rsidRDefault="001872AD">
            <w:r>
              <w:t>Total</w:t>
            </w:r>
          </w:p>
        </w:tc>
      </w:tr>
      <w:tr w:rsidR="001526EF" w14:paraId="38414E91" w14:textId="77777777" w:rsidTr="00CA7144">
        <w:tc>
          <w:tcPr>
            <w:tcW w:w="1560" w:type="dxa"/>
          </w:tcPr>
          <w:p w14:paraId="464F58F4" w14:textId="27E5877D" w:rsidR="001526EF" w:rsidRDefault="00CA7144">
            <w:pPr>
              <w:jc w:val="center"/>
            </w:pPr>
            <w:proofErr w:type="gramStart"/>
            <w:r>
              <w:rPr>
                <w:rStyle w:val="ui-provider"/>
              </w:rPr>
              <w:t xml:space="preserve">141</w:t>
            </w:r>
          </w:p>
        </w:tc>
        <w:tc>
          <w:tcPr>
            <w:tcW w:w="5670" w:type="dxa"/>
          </w:tcPr>
          <w:p w14:paraId="6D145C09" w14:textId="6E4E8720" w:rsidR="001526EF" w:rsidRDefault="00CA7144">
            <w:proofErr w:type="gramStart"/>
            <w:r>
              <w:rPr>
                <w:rStyle w:val="ui-provider"/>
              </w:rPr>
              <w:t xml:space="preserve">Asian Fusion Catering</w:t>
            </w:r>
          </w:p>
        </w:tc>
        <w:tc>
          <w:tcPr>
            <w:tcW w:w="1701" w:type="dxa"/>
          </w:tcPr>
          <w:p w14:paraId="411BA57A" w14:textId="2F03F1A7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306.09</w:t>
            </w:r>
          </w:p>
        </w:tc>
        <w:tc>
          <w:tcPr>
            <w:tcW w:w="1874" w:type="dxa"/>
          </w:tcPr>
          <w:p w14:paraId="5CA81BD9" w14:textId="7D4945CF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7641.84</w:t>
            </w:r>
          </w:p>
        </w:tc>
      </w:tr>
      <w:tr w:rsidR="001526EF" w14:paraId="2D82492B" w14:textId="77777777" w:rsidTr="00CA7144">
        <w:tc>
          <w:tcPr>
            <w:tcW w:w="1560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9CCFAEC" w14:textId="77777777" w:rsidR="001526EF" w:rsidRDefault="001526EF"/>
        </w:tc>
        <w:tc>
          <w:tcPr>
            <w:tcW w:w="1701" w:type="dxa"/>
          </w:tcPr>
          <w:p w14:paraId="37C308F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03C1F1C" w14:textId="77777777" w:rsidR="001526EF" w:rsidRDefault="001526EF">
            <w:pPr>
              <w:jc w:val="right"/>
            </w:pPr>
          </w:p>
        </w:tc>
      </w:tr>
      <w:tr w:rsidR="001526EF" w14:paraId="072D55F9" w14:textId="77777777" w:rsidTr="00CA7144">
        <w:tc>
          <w:tcPr>
            <w:tcW w:w="1560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E4289C2" w14:textId="77777777" w:rsidR="001526EF" w:rsidRDefault="001526EF"/>
        </w:tc>
        <w:tc>
          <w:tcPr>
            <w:tcW w:w="1701" w:type="dxa"/>
          </w:tcPr>
          <w:p w14:paraId="49ABAEEB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A62463C" w14:textId="77777777" w:rsidR="001526EF" w:rsidRDefault="001526EF">
            <w:pPr>
              <w:jc w:val="right"/>
            </w:pPr>
          </w:p>
        </w:tc>
      </w:tr>
      <w:tr w:rsidR="001526EF" w14:paraId="0E916447" w14:textId="77777777" w:rsidTr="00CA7144">
        <w:tc>
          <w:tcPr>
            <w:tcW w:w="1560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705CBD04" w14:textId="77777777" w:rsidR="001526EF" w:rsidRDefault="001526EF"/>
        </w:tc>
        <w:tc>
          <w:tcPr>
            <w:tcW w:w="1701" w:type="dxa"/>
          </w:tcPr>
          <w:p w14:paraId="30CC3C10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6290429" w14:textId="77777777" w:rsidR="001526EF" w:rsidRDefault="001526EF">
            <w:pPr>
              <w:jc w:val="right"/>
            </w:pPr>
          </w:p>
        </w:tc>
      </w:tr>
      <w:tr w:rsidR="001526EF" w14:paraId="4CF4CC1C" w14:textId="77777777" w:rsidTr="00CA7144">
        <w:tc>
          <w:tcPr>
            <w:tcW w:w="1560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4AEA9996" w14:textId="77777777" w:rsidR="001526EF" w:rsidRDefault="001526EF"/>
        </w:tc>
        <w:tc>
          <w:tcPr>
            <w:tcW w:w="1701" w:type="dxa"/>
          </w:tcPr>
          <w:p w14:paraId="2512E224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607A3FF7" w14:textId="77777777" w:rsidR="001526EF" w:rsidRDefault="001526EF">
            <w:pPr>
              <w:jc w:val="right"/>
            </w:pPr>
          </w:p>
        </w:tc>
      </w:tr>
      <w:tr w:rsidR="001526EF" w14:paraId="5C1DB3C2" w14:textId="77777777" w:rsidTr="00CA7144">
        <w:tc>
          <w:tcPr>
            <w:tcW w:w="1560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51753CAB" w14:textId="77777777" w:rsidR="001526EF" w:rsidRDefault="001526EF"/>
        </w:tc>
        <w:tc>
          <w:tcPr>
            <w:tcW w:w="1701" w:type="dxa"/>
          </w:tcPr>
          <w:p w14:paraId="19A54DAE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5A1D2B7" w14:textId="77777777" w:rsidR="001526EF" w:rsidRDefault="001526EF">
            <w:pPr>
              <w:jc w:val="right"/>
            </w:pPr>
          </w:p>
        </w:tc>
      </w:tr>
      <w:tr w:rsidR="001526EF" w14:paraId="65F13B72" w14:textId="77777777" w:rsidTr="00CA7144">
        <w:tc>
          <w:tcPr>
            <w:tcW w:w="1560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03DF0D8B" w14:textId="77777777" w:rsidR="001526EF" w:rsidRDefault="001526EF"/>
        </w:tc>
        <w:tc>
          <w:tcPr>
            <w:tcW w:w="1701" w:type="dxa"/>
          </w:tcPr>
          <w:p w14:paraId="1F174D43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BFBCCEB" w14:textId="77777777" w:rsidR="001526EF" w:rsidRDefault="001526EF">
            <w:pPr>
              <w:jc w:val="right"/>
            </w:pPr>
          </w:p>
        </w:tc>
      </w:tr>
      <w:tr w:rsidR="001526EF" w14:paraId="75B68A42" w14:textId="77777777" w:rsidTr="00CA7144">
        <w:tc>
          <w:tcPr>
            <w:tcW w:w="1560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101E8180" w14:textId="77777777" w:rsidR="001526EF" w:rsidRDefault="001526EF"/>
        </w:tc>
        <w:tc>
          <w:tcPr>
            <w:tcW w:w="1701" w:type="dxa"/>
          </w:tcPr>
          <w:p w14:paraId="7D5AD441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08DA9C4" w14:textId="77777777" w:rsidR="001526EF" w:rsidRDefault="001526EF">
            <w:pPr>
              <w:jc w:val="right"/>
            </w:pPr>
          </w:p>
        </w:tc>
      </w:tr>
      <w:tr w:rsidR="001526EF" w14:paraId="7563440D" w14:textId="77777777" w:rsidTr="00CA7144">
        <w:tc>
          <w:tcPr>
            <w:tcW w:w="1560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D7C8F86" w14:textId="77777777" w:rsidR="001526EF" w:rsidRDefault="001526EF"/>
        </w:tc>
        <w:tc>
          <w:tcPr>
            <w:tcW w:w="1701" w:type="dxa"/>
          </w:tcPr>
          <w:p w14:paraId="2E9AF41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09935CFE" w14:textId="77777777" w:rsidR="001526EF" w:rsidRDefault="001526EF">
            <w:pPr>
              <w:jc w:val="right"/>
            </w:pPr>
          </w:p>
        </w:tc>
      </w:tr>
      <w:tr w:rsidR="001526EF" w14:paraId="2B93B77F" w14:textId="77777777" w:rsidTr="00CA7144">
        <w:tc>
          <w:tcPr>
            <w:tcW w:w="1560" w:type="dxa"/>
            <w:tcBorders>
              <w:right w:val="nil"/>
            </w:tcBorders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left w:val="nil"/>
            </w:tcBorders>
          </w:tcPr>
          <w:p w14:paraId="57BFE311" w14:textId="77777777" w:rsidR="001526EF" w:rsidRPr="00CA7144" w:rsidRDefault="001872AD">
            <w:pPr>
              <w:jc w:val="right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1701" w:type="dxa"/>
          </w:tcPr>
          <w:p w14:paraId="7776F13E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74" w:type="dxa"/>
          </w:tcPr>
          <w:p w14:paraId="2911D135" w14:textId="3F2EE46E" w:rsidR="001526EF" w:rsidRPr="00CA7144" w:rsidRDefault="00CA7144">
            <w:pPr>
              <w:jc w:val="right"/>
              <w:rPr>
                <w:b/>
                <w:bCs/>
                <w:sz w:val="22"/>
                <w:szCs w:val="22"/>
              </w:rPr>
            </w:pPr>
            <w:proofErr w:type="gramStart"/>
            <w:r w:rsidRPr="00CA7144">
              <w:rPr>
                <w:rStyle w:val="ui-provider"/>
                <w:b/>
                <w:bCs/>
              </w:rPr>
              <w:t xml:space="preserve">5453119.88</w:t>
            </w:r>
          </w:p>
        </w:tc>
      </w:tr>
      <w:tr w:rsidR="001526EF" w14:paraId="20B8D478" w14:textId="77777777" w:rsidTr="00CA71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Borders>
              <w:right w:val="nil"/>
            </w:tcBorders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left w:val="nil"/>
            </w:tcBorders>
          </w:tcPr>
          <w:p w14:paraId="576FA04B" w14:textId="77777777" w:rsidR="001526EF" w:rsidRDefault="001872AD">
            <w:pPr>
              <w:jc w:val="right"/>
            </w:pPr>
            <w:r>
              <w:t>Total Due</w:t>
            </w:r>
          </w:p>
        </w:tc>
        <w:tc>
          <w:tcPr>
            <w:tcW w:w="1701" w:type="dxa"/>
          </w:tcPr>
          <w:p w14:paraId="70654AC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8F316A6" w14:textId="7D9A0DD0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2976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61244" w14:textId="77777777" w:rsidR="009F0220" w:rsidRDefault="009F0220">
      <w:pPr>
        <w:spacing w:after="0" w:line="240" w:lineRule="auto"/>
      </w:pPr>
      <w:r>
        <w:separator/>
      </w:r>
    </w:p>
  </w:endnote>
  <w:endnote w:type="continuationSeparator" w:id="0">
    <w:p w14:paraId="6D5C97BF" w14:textId="77777777" w:rsidR="009F0220" w:rsidRDefault="009F0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AA416" w14:textId="77777777" w:rsidR="009F0220" w:rsidRDefault="009F0220">
      <w:pPr>
        <w:spacing w:after="0" w:line="240" w:lineRule="auto"/>
      </w:pPr>
      <w:r>
        <w:separator/>
      </w:r>
    </w:p>
  </w:footnote>
  <w:footnote w:type="continuationSeparator" w:id="0">
    <w:p w14:paraId="7825FB7D" w14:textId="77777777" w:rsidR="009F0220" w:rsidRDefault="009F0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57AB6421" w:rsidR="001526EF" w:rsidRDefault="00EF0C58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0199F1E4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1872AD">
                <w:t xml:space="preserve"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CA7144">
                <w:t xml:space="preserve">#095678Mz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1B56D4"/>
    <w:rsid w:val="009A3727"/>
    <w:rsid w:val="009F0220"/>
    <w:rsid w:val="00AF01AD"/>
    <w:rsid w:val="00CA7144"/>
    <w:rsid w:val="00D65F41"/>
    <w:rsid w:val="00E06E64"/>
    <w:rsid w:val="00EF0C58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2190A23A2C422BB529A28991434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38F74-DA07-4E31-9FC6-24A413306CFF}"/>
      </w:docPartPr>
      <w:docPartBody>
        <w:p w:rsidR="00C8152E" w:rsidRDefault="00000000">
          <w:pPr>
            <w:pStyle w:val="C52190A23A2C422BB529A289914347C6"/>
          </w:pPr>
          <w:r>
            <w:t>Date</w:t>
          </w:r>
        </w:p>
      </w:docPartBody>
    </w:docPart>
    <w:docPart>
      <w:docPartPr>
        <w:name w:val="17BAAE60DC504EECB76DC990CC6A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F3598-42FD-4A8F-B2E6-E103ACE3F421}"/>
      </w:docPartPr>
      <w:docPartBody>
        <w:p w:rsidR="00C8152E" w:rsidRDefault="00000000">
          <w:pPr>
            <w:pStyle w:val="17BAAE60DC504EECB76DC990CC6A4D3C"/>
          </w:pPr>
          <w:r>
            <w:t>Invoice No.</w:t>
          </w:r>
        </w:p>
      </w:docPartBody>
    </w:docPart>
    <w:docPart>
      <w:docPartPr>
        <w:name w:val="B87ECDA0E9674F858990106BB8BE5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2B8A7-AE86-4130-8856-62D4E7053FA5}"/>
      </w:docPartPr>
      <w:docPartBody>
        <w:p w:rsidR="00C8152E" w:rsidRDefault="00000000">
          <w:pPr>
            <w:pStyle w:val="B87ECDA0E9674F858990106BB8BE5898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39"/>
    <w:rsid w:val="007B5539"/>
    <w:rsid w:val="00A20254"/>
    <w:rsid w:val="00C8152E"/>
    <w:rsid w:val="00D3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2190A23A2C422BB529A289914347C6">
    <w:name w:val="C52190A23A2C422BB529A289914347C6"/>
  </w:style>
  <w:style w:type="paragraph" w:customStyle="1" w:styleId="17BAAE60DC504EECB76DC990CC6A4D3C">
    <w:name w:val="17BAAE60DC504EECB76DC990CC6A4D3C"/>
  </w:style>
  <w:style w:type="paragraph" w:customStyle="1" w:styleId="B87ECDA0E9674F858990106BB8BE5898">
    <w:name w:val="B87ECDA0E9674F858990106BB8BE5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#095678Mz</dc:description>
  <cp:lastModifiedBy>Rahdee Salie</cp:lastModifiedBy>
  <cp:revision>3</cp:revision>
  <dcterms:created xsi:type="dcterms:W3CDTF">2024-05-08T08:03:00Z</dcterms:created>
  <dcterms:modified xsi:type="dcterms:W3CDTF">2024-05-08T09:29:00Z</dcterms:modified>
  <dc:identifier/>
  <dc:language/>
</cp:coreProperties>
</file>