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360420" w14:paraId="551A42EE" w14:textId="77777777" w:rsidTr="002B3B35">
        <w:trPr>
          <w:trHeight w:val="1440"/>
        </w:trPr>
        <w:tc>
          <w:tcPr>
            <w:tcW w:w="10080" w:type="dxa"/>
          </w:tcPr>
          <w:p w14:paraId="4323F27B" w14:textId="45D6CD0B" w:rsidR="00360420" w:rsidRPr="00802E94" w:rsidRDefault="00E171C2" w:rsidP="00687D64">
            <w:pPr>
              <w:pStyle w:val="Heading1"/>
              <w:rPr>
                <w:szCs w:val="92"/>
              </w:rPr>
            </w:pPr>
            <w:r>
              <w:rPr>
                <w:rStyle w:val="ui-provider"/>
                <w:sz w:val="56"/>
                <w:szCs w:val="14"/>
              </w:rPr>
              <w:t xml:space="preserve">  </w:t>
            </w:r>
            <w:proofErr w:type="gramStart"/>
            <w:r w:rsidRPr="00E171C2">
              <w:rPr>
                <w:rStyle w:val="ui-provider"/>
                <w:sz w:val="56"/>
                <w:szCs w:val="14"/>
              </w:rPr>
              <w:t>{{ Senders</w:t>
            </w:r>
            <w:proofErr w:type="gramEnd"/>
            <w:r w:rsidRPr="00E171C2">
              <w:rPr>
                <w:rStyle w:val="ui-provider"/>
                <w:sz w:val="56"/>
                <w:szCs w:val="14"/>
              </w:rPr>
              <w:t>_Company  }}</w:t>
            </w:r>
            <w:r w:rsidRPr="00E171C2">
              <w:rPr>
                <w:rStyle w:val="ui-provider"/>
                <w:sz w:val="56"/>
                <w:szCs w:val="14"/>
              </w:rPr>
              <w:t xml:space="preserve"> </w:t>
            </w:r>
            <w:sdt>
              <w:sdtPr>
                <w:rPr>
                  <w:sz w:val="56"/>
                  <w:szCs w:val="88"/>
                </w:rPr>
                <w:id w:val="1698268097"/>
                <w:placeholder>
                  <w:docPart w:val="50DC30AB3F2047579302BF9880EC5698"/>
                </w:placeholder>
                <w:showingPlcHdr/>
                <w15:appearance w15:val="hidden"/>
              </w:sdtPr>
              <w:sdtContent>
                <w:r w:rsidR="00CF1E1B" w:rsidRPr="00E171C2">
                  <w:rPr>
                    <w:sz w:val="56"/>
                    <w:szCs w:val="14"/>
                  </w:rPr>
                  <w:t>Invoice</w:t>
                </w:r>
              </w:sdtContent>
            </w:sdt>
            <w:r w:rsidR="00CF1E1B">
              <w:rPr>
                <w:szCs w:val="92"/>
              </w:rPr>
              <w:t xml:space="preserve"> </w:t>
            </w:r>
          </w:p>
        </w:tc>
      </w:tr>
    </w:tbl>
    <w:p w14:paraId="6B869407" w14:textId="3F16EA88" w:rsidR="0016751C" w:rsidRDefault="0011705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29ED550" wp14:editId="37D0B1F3">
                <wp:simplePos x="0" y="0"/>
                <wp:positionH relativeFrom="column">
                  <wp:posOffset>-693420</wp:posOffset>
                </wp:positionH>
                <wp:positionV relativeFrom="paragraph">
                  <wp:posOffset>-1661160</wp:posOffset>
                </wp:positionV>
                <wp:extent cx="7772400" cy="434340"/>
                <wp:effectExtent l="0" t="0" r="0" b="3810"/>
                <wp:wrapNone/>
                <wp:docPr id="116303261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3434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A6562" id="Rectangle 2" o:spid="_x0000_s1026" style="position:absolute;margin-left:-54.6pt;margin-top:-130.8pt;width:612pt;height:34.2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" fillcolor="#f9f5df" stroked="f" strokeweight="2pt">
                <v:fill opacity="49087f"/>
              </v:rect>
            </w:pict>
          </mc:Fallback>
        </mc:AlternateContent>
      </w:r>
    </w:p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40"/>
        <w:gridCol w:w="5040"/>
      </w:tblGrid>
      <w:tr w:rsidR="00E1618E" w14:paraId="5A197A6D" w14:textId="77777777" w:rsidTr="002B3B35">
        <w:trPr>
          <w:trHeight w:val="1152"/>
        </w:trPr>
        <w:tc>
          <w:tcPr>
            <w:tcW w:w="5040" w:type="dxa"/>
          </w:tcPr>
          <w:p w14:paraId="35E384A0" w14:textId="24D91143" w:rsidR="00EA4C0B" w:rsidRPr="00965089" w:rsidRDefault="00FC1A3C" w:rsidP="00CF1E1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</w:p>
          <w:p w14:paraId="7463B5E7" w14:textId="29FACA9B" w:rsidR="008049DB" w:rsidRPr="00965089" w:rsidRDefault="008049DB" w:rsidP="00CF1E1B">
            <w:pPr>
              <w:rPr>
                <w:szCs w:val="20"/>
              </w:rPr>
            </w:pPr>
          </w:p>
        </w:tc>
        <w:tc>
          <w:tcPr>
            <w:tcW w:w="5040" w:type="dxa"/>
          </w:tcPr>
          <w:p w14:paraId="30465F92" w14:textId="5BF580E8" w:rsidR="008049DB" w:rsidRPr="00FC1A3C" w:rsidRDefault="00000000" w:rsidP="00687D64">
            <w:pPr>
              <w:pStyle w:val="Headers"/>
            </w:pPr>
            <w:sdt>
              <w:sdtPr>
                <w:alias w:val="Invoice number:"/>
                <w:tag w:val="Invoice number:"/>
                <w:id w:val="674689995"/>
                <w:placeholder>
                  <w:docPart w:val="33F3A3A13BBA45F8AAD7A8EF89595A35"/>
                </w:placeholder>
                <w:temporary/>
                <w:showingPlcHdr/>
                <w15:appearance w15:val="hidden"/>
              </w:sdtPr>
              <w:sdtContent>
                <w:r w:rsidR="00CE7F7E" w:rsidRPr="00FC1A3C">
                  <w:t>Invoice #</w:t>
                </w:r>
              </w:sdtContent>
            </w:sdt>
            <w:r w:rsidR="00117054">
              <w:t xml:space="preserve">: </w:t>
            </w:r>
            <w:proofErr w:type="gramStart"/>
            <w:r w:rsidR="00117054">
              <w:rPr>
                <w:rStyle w:val="ui-provider"/>
              </w:rPr>
              <w:t xml:space="preserve">{{ </w:t>
            </w:r>
            <w:proofErr w:type="spellStart"/>
            <w:r w:rsidR="00117054">
              <w:rPr>
                <w:rStyle w:val="ui-provider"/>
              </w:rPr>
              <w:t>I</w:t>
            </w:r>
            <w:r w:rsidR="00117054">
              <w:rPr>
                <w:rStyle w:val="ui-provider"/>
                <w:caps w:val="0"/>
              </w:rPr>
              <w:t>nvoiceNO</w:t>
            </w:r>
            <w:proofErr w:type="spellEnd"/>
            <w:proofErr w:type="gramEnd"/>
            <w:r w:rsidR="00117054">
              <w:rPr>
                <w:rStyle w:val="ui-provider"/>
              </w:rPr>
              <w:t xml:space="preserve"> }}</w:t>
            </w:r>
          </w:p>
          <w:p w14:paraId="16CD393C" w14:textId="1E89DD48" w:rsidR="008049DB" w:rsidRPr="00FC1A3C" w:rsidRDefault="00000000" w:rsidP="002B3B35">
            <w:pPr>
              <w:pStyle w:val="Headers"/>
            </w:pPr>
            <w:sdt>
              <w:sdtPr>
                <w:alias w:val="Date:"/>
                <w:tag w:val="Date:"/>
                <w:id w:val="677780987"/>
                <w:placeholder>
                  <w:docPart w:val="E42347AE4CD54F8FAC564BC2FDA3729C"/>
                </w:placeholder>
                <w:temporary/>
                <w:showingPlcHdr/>
                <w15:appearance w15:val="hidden"/>
              </w:sdtPr>
              <w:sdtContent>
                <w:r w:rsidR="00CE7F7E" w:rsidRPr="002B3B35">
                  <w:t>Date:</w:t>
                </w:r>
              </w:sdtContent>
            </w:sdt>
            <w:r w:rsidR="006A3739" w:rsidRPr="00965089">
              <w:t xml:space="preserve"> </w:t>
            </w:r>
            <w:sdt>
              <w:sdtPr>
                <w:id w:val="954368141"/>
                <w:placeholder>
                  <w:docPart w:val="AA7AF527DA85468BA37E2EE5FAD22147"/>
                </w:placeholder>
                <w15:appearance w15:val="hidden"/>
              </w:sdtPr>
              <w:sdtContent>
                <w:proofErr w:type="gramStart"/>
                <w:r w:rsidR="00117054">
                  <w:t>{{ D</w:t>
                </w:r>
                <w:r w:rsidR="00117054">
                  <w:rPr>
                    <w:caps w:val="0"/>
                  </w:rPr>
                  <w:t>ate</w:t>
                </w:r>
                <w:proofErr w:type="gramEnd"/>
                <w:r w:rsidR="00117054">
                  <w:t xml:space="preserve"> }}</w:t>
                </w:r>
              </w:sdtContent>
            </w:sdt>
          </w:p>
        </w:tc>
      </w:tr>
      <w:tr w:rsidR="008049DB" w14:paraId="35743FA6" w14:textId="77777777" w:rsidTr="002B3B35">
        <w:trPr>
          <w:trHeight w:val="1903"/>
        </w:trPr>
        <w:tc>
          <w:tcPr>
            <w:tcW w:w="5040" w:type="dxa"/>
          </w:tcPr>
          <w:p w14:paraId="1E7A9A51" w14:textId="77777777" w:rsidR="008049DB" w:rsidRPr="009E48CB" w:rsidRDefault="00000000" w:rsidP="00912FE7">
            <w:pPr>
              <w:pStyle w:val="Headers"/>
            </w:pPr>
            <w:sdt>
              <w:sdtPr>
                <w:id w:val="1510405932"/>
                <w:placeholder>
                  <w:docPart w:val="AF12881A0B4B465384892258C0A82AD8"/>
                </w:placeholder>
                <w:showingPlcHdr/>
                <w15:appearance w15:val="hidden"/>
              </w:sdtPr>
              <w:sdtContent>
                <w:r w:rsidR="00FC1A3C" w:rsidRPr="00CF1E1B">
                  <w:t>Purchased by:</w:t>
                </w:r>
              </w:sdtContent>
            </w:sdt>
            <w:r w:rsidR="00FC1A3C">
              <w:t xml:space="preserve"> </w:t>
            </w:r>
          </w:p>
          <w:p w14:paraId="607ECC6C" w14:textId="77777777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475762211"/>
                <w:placeholder>
                  <w:docPart w:val="308FFD376DE846B2ADBAF4F535153036"/>
                </w:placeholder>
                <w:showingPlcHdr/>
                <w15:appearance w15:val="hidden"/>
              </w:sdtPr>
              <w:sdtContent>
                <w:r w:rsidR="00CF1E1B" w:rsidRPr="00CF1E1B">
                  <w:t>Liane Cormier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7B753182" w14:textId="688CDAF9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1565869338"/>
                <w:placeholder>
                  <w:docPart w:val="11346109CF27438C837059EF7011E54D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{{ </w:t>
                </w:r>
                <w:proofErr w:type="spellStart"/>
                <w:r w:rsidR="00117054">
                  <w:rPr>
                    <w:rStyle w:val="ui-provider"/>
                  </w:rPr>
                  <w:t>Senders</w:t>
                </w:r>
                <w:proofErr w:type="gramEnd"/>
                <w:r w:rsidR="00117054">
                  <w:rPr>
                    <w:rStyle w:val="ui-provider"/>
                  </w:rPr>
                  <w:t>_Company</w:t>
                </w:r>
                <w:proofErr w:type="spellEnd"/>
                <w:r w:rsidR="00117054">
                  <w:rPr>
                    <w:rStyle w:val="ui-provider"/>
                  </w:rPr>
                  <w:t xml:space="preserve">  }}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4B0359A4" w14:textId="0A8C4989" w:rsidR="00EA4C0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476326467"/>
                <w:placeholder>
                  <w:docPart w:val="D7F88FA9BAB14321A3F1AC326F5A1379"/>
                </w:placeholder>
                <w15:appearance w15:val="hidden"/>
              </w:sdtPr>
              <w:sdtContent>
                <w:r w:rsidR="00117054">
                  <w:rPr>
                    <w:szCs w:val="20"/>
                  </w:rPr>
                  <w:t>Wynberg, 7484</w:t>
                </w:r>
              </w:sdtContent>
            </w:sdt>
          </w:p>
          <w:p w14:paraId="5A92CEA1" w14:textId="19B5F35F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681966085"/>
                <w:placeholder>
                  <w:docPart w:val="150C9F55F4794F66A9E2AA79E0B1A82D"/>
                </w:placeholder>
                <w:showingPlcHdr/>
                <w15:appearance w15:val="hidden"/>
              </w:sdtPr>
              <w:sdtContent>
                <w:r w:rsidR="00CF1E1B" w:rsidRPr="00CF1E1B">
                  <w:t>Phone:</w:t>
                </w:r>
              </w:sdtContent>
            </w:sdt>
            <w:r w:rsidR="006A3739"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715237991"/>
                <w:placeholder>
                  <w:docPart w:val="79B6A3157F42494AA9404A7D9A14395B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{{ </w:t>
                </w:r>
                <w:proofErr w:type="spellStart"/>
                <w:r w:rsidR="00117054">
                  <w:rPr>
                    <w:rStyle w:val="ui-provider"/>
                  </w:rPr>
                  <w:t>ContactDetails</w:t>
                </w:r>
                <w:proofErr w:type="spellEnd"/>
                <w:proofErr w:type="gramEnd"/>
                <w:r w:rsidR="00117054">
                  <w:rPr>
                    <w:rStyle w:val="ui-provider"/>
                  </w:rPr>
                  <w:t xml:space="preserve"> }}</w:t>
                </w:r>
              </w:sdtContent>
            </w:sdt>
          </w:p>
        </w:tc>
        <w:tc>
          <w:tcPr>
            <w:tcW w:w="5040" w:type="dxa"/>
          </w:tcPr>
          <w:p w14:paraId="4D0DDF76" w14:textId="4EC422BC" w:rsidR="008049DB" w:rsidRPr="00965089" w:rsidRDefault="00000000" w:rsidP="007633A6">
            <w:pPr>
              <w:pStyle w:val="Headers"/>
            </w:pPr>
            <w:sdt>
              <w:sdtPr>
                <w:alias w:val="Ship To:"/>
                <w:tag w:val="Ship To:"/>
                <w:id w:val="-1666934941"/>
                <w:placeholder>
                  <w:docPart w:val="15EB18533DC648BB92598A4479A6DC5E"/>
                </w:placeholder>
                <w:temporary/>
                <w:showingPlcHdr/>
                <w15:appearance w15:val="hidden"/>
              </w:sdtPr>
              <w:sdtContent>
                <w:r w:rsidR="00616194" w:rsidRPr="0049045D">
                  <w:t>Ship To:</w:t>
                </w:r>
              </w:sdtContent>
            </w:sdt>
          </w:p>
          <w:p w14:paraId="084C605D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2078433321"/>
                <w:placeholder>
                  <w:docPart w:val="832ABA590BD84B7DBB14EEEC775A30AF"/>
                </w:placeholder>
                <w:showingPlcHdr/>
                <w15:appearance w15:val="hidden"/>
              </w:sdtPr>
              <w:sdtContent>
                <w:r w:rsidRPr="00CF1E1B">
                  <w:t>Liane Cormier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75197C84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398469291"/>
                <w:placeholder>
                  <w:docPart w:val="5D01CAB183214FEDAC582E8DEA8211B2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{{ </w:t>
                </w:r>
                <w:proofErr w:type="spellStart"/>
                <w:r>
                  <w:rPr>
                    <w:rStyle w:val="ui-provider"/>
                  </w:rPr>
                  <w:t>Senders</w:t>
                </w:r>
                <w:proofErr w:type="gramEnd"/>
                <w:r>
                  <w:rPr>
                    <w:rStyle w:val="ui-provider"/>
                  </w:rPr>
                  <w:t>_Company</w:t>
                </w:r>
                <w:proofErr w:type="spellEnd"/>
                <w:r>
                  <w:rPr>
                    <w:rStyle w:val="ui-provider"/>
                  </w:rPr>
                  <w:t xml:space="preserve">  }}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6DCABEA6" w14:textId="48D766B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73084144"/>
                <w:placeholder>
                  <w:docPart w:val="54F0DF8C254C42B5B08645E8449BF22E"/>
                </w:placeholder>
                <w15:appearance w15:val="hidden"/>
              </w:sdtPr>
              <w:sdtContent>
                <w:r>
                  <w:rPr>
                    <w:szCs w:val="20"/>
                  </w:rPr>
                  <w:t>Wynber</w:t>
                </w:r>
                <w:r>
                  <w:rPr>
                    <w:szCs w:val="20"/>
                  </w:rPr>
                  <w:t>g</w:t>
                </w:r>
                <w:r>
                  <w:rPr>
                    <w:szCs w:val="20"/>
                  </w:rPr>
                  <w:t>, 7484</w:t>
                </w:r>
              </w:sdtContent>
            </w:sdt>
          </w:p>
          <w:p w14:paraId="65EC4DDF" w14:textId="1600D953" w:rsidR="008049DB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92510718"/>
                <w:placeholder>
                  <w:docPart w:val="392AA9472FC44A55A54BF7542D1023A3"/>
                </w:placeholder>
                <w:showingPlcHdr/>
                <w15:appearance w15:val="hidden"/>
              </w:sdtPr>
              <w:sdtContent>
                <w:r w:rsidRPr="00CF1E1B">
                  <w:t>Phone:</w:t>
                </w:r>
              </w:sdtContent>
            </w:sdt>
            <w:r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-1024477732"/>
                <w:placeholder>
                  <w:docPart w:val="82B09F0315974659A2BEFE9F19079BA6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{{ </w:t>
                </w:r>
                <w:proofErr w:type="spellStart"/>
                <w:r>
                  <w:rPr>
                    <w:rStyle w:val="ui-provider"/>
                  </w:rPr>
                  <w:t>ContactDetails</w:t>
                </w:r>
                <w:proofErr w:type="spellEnd"/>
                <w:proofErr w:type="gramEnd"/>
                <w:r>
                  <w:rPr>
                    <w:rStyle w:val="ui-provider"/>
                  </w:rPr>
                  <w:t xml:space="preserve"> }}</w:t>
                </w:r>
              </w:sdtContent>
            </w:sdt>
          </w:p>
        </w:tc>
      </w:tr>
      <w:tr w:rsidR="008049DB" w14:paraId="339A45BA" w14:textId="77777777" w:rsidTr="002B3B35">
        <w:tblPrEx>
          <w:tblLook w:val="04A0" w:firstRow="1" w:lastRow="0" w:firstColumn="1" w:lastColumn="0" w:noHBand="0" w:noVBand="1"/>
        </w:tblPrEx>
        <w:trPr>
          <w:trHeight w:val="1152"/>
        </w:trPr>
        <w:tc>
          <w:tcPr>
            <w:tcW w:w="10080" w:type="dxa"/>
            <w:gridSpan w:val="2"/>
            <w:vAlign w:val="center"/>
          </w:tcPr>
          <w:p w14:paraId="5E02FC6A" w14:textId="3E4AF3A2" w:rsidR="008049DB" w:rsidRDefault="00FC1A3C" w:rsidP="002B3B35">
            <w:r>
              <w:t xml:space="preserve"> </w:t>
            </w:r>
          </w:p>
        </w:tc>
      </w:tr>
    </w:tbl>
    <w:p w14:paraId="4071B488" w14:textId="44AACCAD" w:rsidR="002B3B35" w:rsidRPr="002B3B35" w:rsidRDefault="002B3B35" w:rsidP="002B3B35">
      <w:pPr>
        <w:rPr>
          <w:sz w:val="22"/>
          <w:szCs w:val="20"/>
        </w:rPr>
      </w:pPr>
    </w:p>
    <w:tbl>
      <w:tblPr>
        <w:tblStyle w:val="TableSubtle2"/>
        <w:tblW w:w="10075" w:type="dxa"/>
        <w:jc w:val="left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795"/>
        <w:gridCol w:w="3240"/>
        <w:gridCol w:w="3240"/>
        <w:gridCol w:w="1800"/>
      </w:tblGrid>
      <w:tr w:rsidR="002E2334" w14:paraId="3F13239B" w14:textId="77777777" w:rsidTr="002B3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  <w:jc w:val="left"/>
        </w:trPr>
        <w:tc>
          <w:tcPr>
            <w:tcW w:w="1795" w:type="dxa"/>
            <w:shd w:val="clear" w:color="auto" w:fill="auto"/>
          </w:tcPr>
          <w:p w14:paraId="65279594" w14:textId="77777777" w:rsidR="002E2334" w:rsidRPr="00FC1A3C" w:rsidRDefault="00000000" w:rsidP="00CF1E1B">
            <w:pPr>
              <w:pStyle w:val="Headers"/>
            </w:pPr>
            <w:sdt>
              <w:sdtPr>
                <w:id w:val="1580857897"/>
                <w:placeholder>
                  <w:docPart w:val="C31FBCDF49614FA6A011277629670D86"/>
                </w:placeholder>
                <w:showingPlcHdr/>
                <w15:appearance w15:val="hidden"/>
              </w:sdtPr>
              <w:sdtContent>
                <w:r w:rsidR="00FC1A3C" w:rsidRPr="00FC1A3C">
                  <w:t>Quantity</w:t>
                </w:r>
              </w:sdtContent>
            </w:sdt>
          </w:p>
        </w:tc>
        <w:tc>
          <w:tcPr>
            <w:tcW w:w="3240" w:type="dxa"/>
          </w:tcPr>
          <w:p w14:paraId="3AA2363E" w14:textId="77777777" w:rsidR="002E2334" w:rsidRPr="00FC1A3C" w:rsidRDefault="00000000" w:rsidP="00CF1E1B">
            <w:pPr>
              <w:pStyle w:val="Headers"/>
            </w:pPr>
            <w:sdt>
              <w:sdtPr>
                <w:id w:val="-1705398351"/>
                <w:placeholder>
                  <w:docPart w:val="3FDED8C97F784A9D9C42079D384F5122"/>
                </w:placeholder>
                <w:showingPlcHdr/>
                <w15:appearance w15:val="hidden"/>
              </w:sdtPr>
              <w:sdtContent>
                <w:r w:rsidR="00FC1A3C" w:rsidRPr="00FC1A3C">
                  <w:t>Description</w:t>
                </w:r>
              </w:sdtContent>
            </w:sdt>
          </w:p>
        </w:tc>
        <w:tc>
          <w:tcPr>
            <w:tcW w:w="3240" w:type="dxa"/>
          </w:tcPr>
          <w:p w14:paraId="7C07BC71" w14:textId="77777777" w:rsidR="002E2334" w:rsidRPr="00FC1A3C" w:rsidRDefault="00000000" w:rsidP="00CF1E1B">
            <w:pPr>
              <w:pStyle w:val="Headers"/>
            </w:pPr>
            <w:sdt>
              <w:sdtPr>
                <w:id w:val="1228811893"/>
                <w:placeholder>
                  <w:docPart w:val="6513B451EA3F4CCBAF342990BE57408F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Unit Price </w:t>
                </w:r>
              </w:sdtContent>
            </w:sdt>
          </w:p>
        </w:tc>
        <w:tc>
          <w:tcPr>
            <w:tcW w:w="1800" w:type="dxa"/>
          </w:tcPr>
          <w:p w14:paraId="4FD525AC" w14:textId="3B78D078" w:rsidR="002E2334" w:rsidRPr="00FC1A3C" w:rsidRDefault="00000000" w:rsidP="00CF1E1B">
            <w:pPr>
              <w:pStyle w:val="Headers"/>
            </w:pPr>
            <w:sdt>
              <w:sdtPr>
                <w:id w:val="1801493417"/>
                <w:placeholder>
                  <w:docPart w:val="FA7ADC4C8F0F45289C02D520CF03EE31"/>
                </w:placeholder>
                <w:showingPlcHdr/>
                <w15:appearance w15:val="hidden"/>
              </w:sdtPr>
              <w:sdtContent>
                <w:r w:rsidR="00FC1A3C" w:rsidRPr="00FC1A3C">
                  <w:t>Total</w:t>
                </w:r>
              </w:sdtContent>
            </w:sdt>
          </w:p>
        </w:tc>
      </w:tr>
      <w:tr w:rsidR="002E2334" w14:paraId="1D9DB805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C49CF44" w14:textId="10016A31" w:rsidR="002E2334" w:rsidRDefault="00000000" w:rsidP="002B3B35">
            <w:sdt>
              <w:sdtPr>
                <w:id w:val="-312254114"/>
                <w:placeholder>
                  <w:docPart w:val="1DB6E284B2F24092ABE0BE883A68943A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{{ </w:t>
                </w:r>
                <w:proofErr w:type="spellStart"/>
                <w:r w:rsidR="00117054">
                  <w:rPr>
                    <w:rStyle w:val="ui-provider"/>
                  </w:rPr>
                  <w:t>Qauntity</w:t>
                </w:r>
                <w:proofErr w:type="spellEnd"/>
                <w:proofErr w:type="gramEnd"/>
                <w:r w:rsidR="00117054">
                  <w:rPr>
                    <w:rStyle w:val="ui-provider"/>
                  </w:rPr>
                  <w:t xml:space="preserve"> }}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16A15B5E" w14:textId="6DCEDAB3" w:rsidR="002E2334" w:rsidRDefault="00000000" w:rsidP="002B3B35">
            <w:sdt>
              <w:sdtPr>
                <w:id w:val="-1815561756"/>
                <w:placeholder>
                  <w:docPart w:val="0A96AC16210C42F39C87354B7C953369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{{ </w:t>
                </w:r>
                <w:proofErr w:type="spellStart"/>
                <w:r w:rsidR="00117054">
                  <w:rPr>
                    <w:rStyle w:val="ui-provider"/>
                  </w:rPr>
                  <w:t>LineItems</w:t>
                </w:r>
                <w:proofErr w:type="spellEnd"/>
                <w:proofErr w:type="gramEnd"/>
                <w:r w:rsidR="00117054">
                  <w:rPr>
                    <w:rStyle w:val="ui-provider"/>
                  </w:rPr>
                  <w:t xml:space="preserve"> }}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473ADBB2" w14:textId="53607773" w:rsidR="002E2334" w:rsidRDefault="00000000" w:rsidP="002B3B35">
            <w:sdt>
              <w:sdtPr>
                <w:id w:val="366349057"/>
                <w:placeholder>
                  <w:docPart w:val="11089552361648CD92953D7964E72791"/>
                </w:placeholder>
                <w15:appearance w15:val="hidden"/>
              </w:sdtPr>
              <w:sdtContent>
                <w:proofErr w:type="gramStart"/>
                <w:r w:rsidR="00117054">
                  <w:t xml:space="preserve">{{ </w:t>
                </w:r>
                <w:proofErr w:type="spellStart"/>
                <w:r w:rsidR="00117054">
                  <w:t>Unit</w:t>
                </w:r>
                <w:proofErr w:type="gramEnd"/>
                <w:r w:rsidR="00117054">
                  <w:t>_Price</w:t>
                </w:r>
                <w:proofErr w:type="spellEnd"/>
                <w:r w:rsidR="00117054">
                  <w:t xml:space="preserve"> }}</w:t>
                </w:r>
              </w:sdtContent>
            </w:sdt>
            <w:r w:rsidR="002B3B35">
              <w:t xml:space="preserve"> </w:t>
            </w:r>
          </w:p>
        </w:tc>
        <w:tc>
          <w:tcPr>
            <w:tcW w:w="1800" w:type="dxa"/>
          </w:tcPr>
          <w:p w14:paraId="380B1E7F" w14:textId="121FA8AC" w:rsidR="002E2334" w:rsidRDefault="00000000" w:rsidP="002B3B35">
            <w:sdt>
              <w:sdtPr>
                <w:id w:val="371351225"/>
                <w:placeholder>
                  <w:docPart w:val="4A1B659092B749F4B419779215BB317A"/>
                </w:placeholder>
                <w15:appearance w15:val="hidden"/>
              </w:sdtPr>
              <w:sdtContent>
                <w:proofErr w:type="gramStart"/>
                <w:r w:rsidR="00117054">
                  <w:t>{{ Total</w:t>
                </w:r>
                <w:proofErr w:type="gramEnd"/>
                <w:r w:rsidR="00117054">
                  <w:t xml:space="preserve"> }}</w:t>
                </w:r>
              </w:sdtContent>
            </w:sdt>
            <w:r w:rsidR="002B3B35">
              <w:t xml:space="preserve"> </w:t>
            </w:r>
          </w:p>
        </w:tc>
      </w:tr>
      <w:tr w:rsidR="002E2334" w14:paraId="5020048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46A94F0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4A0773" w14:textId="77777777" w:rsidR="002E2334" w:rsidRDefault="002E2334" w:rsidP="00CF1E1B"/>
        </w:tc>
        <w:tc>
          <w:tcPr>
            <w:tcW w:w="3240" w:type="dxa"/>
          </w:tcPr>
          <w:p w14:paraId="7B0CB84A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3206F634" w14:textId="77777777" w:rsidR="002E2334" w:rsidRDefault="002E2334" w:rsidP="00CF1E1B">
            <w:pPr>
              <w:pStyle w:val="Amount"/>
            </w:pPr>
          </w:p>
        </w:tc>
      </w:tr>
      <w:tr w:rsidR="002E2334" w14:paraId="1AF67FC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75A8E8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19AE12" w14:textId="77777777" w:rsidR="002E2334" w:rsidRDefault="002E2334" w:rsidP="00CF1E1B"/>
        </w:tc>
        <w:tc>
          <w:tcPr>
            <w:tcW w:w="3240" w:type="dxa"/>
          </w:tcPr>
          <w:p w14:paraId="3C37E63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4786D718" w14:textId="35CC504C" w:rsidR="002E2334" w:rsidRDefault="002E2334" w:rsidP="00CF1E1B">
            <w:pPr>
              <w:pStyle w:val="Amount"/>
            </w:pPr>
          </w:p>
        </w:tc>
      </w:tr>
      <w:tr w:rsidR="002E2334" w14:paraId="4E8A597F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D90906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2E012945" w14:textId="77777777" w:rsidR="002E2334" w:rsidRDefault="002E2334" w:rsidP="00CF1E1B"/>
        </w:tc>
        <w:tc>
          <w:tcPr>
            <w:tcW w:w="3240" w:type="dxa"/>
          </w:tcPr>
          <w:p w14:paraId="7D991228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745A7D6B" w14:textId="3E543152" w:rsidR="002E2334" w:rsidRDefault="002E2334" w:rsidP="00CF1E1B">
            <w:pPr>
              <w:pStyle w:val="Amount"/>
            </w:pPr>
          </w:p>
        </w:tc>
      </w:tr>
      <w:tr w:rsidR="002E2334" w14:paraId="5ED2A2A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2C983F12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B85886" w14:textId="77777777" w:rsidR="002E2334" w:rsidRDefault="002E2334" w:rsidP="00CF1E1B"/>
        </w:tc>
        <w:tc>
          <w:tcPr>
            <w:tcW w:w="3240" w:type="dxa"/>
          </w:tcPr>
          <w:p w14:paraId="2628F55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0C597463" w14:textId="4641EEBA" w:rsidR="002E2334" w:rsidRDefault="002E2334" w:rsidP="00CF1E1B">
            <w:pPr>
              <w:pStyle w:val="Amount"/>
            </w:pPr>
          </w:p>
        </w:tc>
      </w:tr>
      <w:tr w:rsidR="002E2334" w14:paraId="380DE01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1B6AC58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FE9757" w14:textId="77777777" w:rsidR="002E2334" w:rsidRDefault="002E2334" w:rsidP="00CF1E1B"/>
        </w:tc>
        <w:tc>
          <w:tcPr>
            <w:tcW w:w="3240" w:type="dxa"/>
          </w:tcPr>
          <w:p w14:paraId="2D00C99C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24339D2" w14:textId="639BD456" w:rsidR="002E2334" w:rsidRDefault="002E2334" w:rsidP="00CF1E1B">
            <w:pPr>
              <w:pStyle w:val="Amount"/>
            </w:pPr>
          </w:p>
        </w:tc>
      </w:tr>
      <w:tr w:rsidR="002E2334" w14:paraId="70E4A04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75AB20B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3D6D01C0" w14:textId="77777777" w:rsidR="002E2334" w:rsidRDefault="002E2334" w:rsidP="00CF1E1B"/>
        </w:tc>
        <w:tc>
          <w:tcPr>
            <w:tcW w:w="3240" w:type="dxa"/>
          </w:tcPr>
          <w:p w14:paraId="19E8ED9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7F01865" w14:textId="6E3FB10D" w:rsidR="002E2334" w:rsidRDefault="002E2334" w:rsidP="00CF1E1B">
            <w:pPr>
              <w:pStyle w:val="Amount"/>
            </w:pPr>
          </w:p>
        </w:tc>
      </w:tr>
      <w:tr w:rsidR="002E2334" w14:paraId="3640662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DE67A0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5DE3052D" w14:textId="77777777" w:rsidR="002E2334" w:rsidRDefault="002E2334" w:rsidP="00CF1E1B"/>
        </w:tc>
        <w:tc>
          <w:tcPr>
            <w:tcW w:w="3240" w:type="dxa"/>
          </w:tcPr>
          <w:p w14:paraId="694A6B8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670B4419" w14:textId="7D29B5F8" w:rsidR="002E2334" w:rsidRDefault="002E2334" w:rsidP="00CF1E1B">
            <w:pPr>
              <w:pStyle w:val="Amount"/>
            </w:pPr>
          </w:p>
        </w:tc>
      </w:tr>
      <w:tr w:rsidR="002E2334" w14:paraId="370192B9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5F9C7FD2" w14:textId="77777777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11E09354" w14:textId="77777777" w:rsidR="002E2334" w:rsidRPr="002B3B35" w:rsidRDefault="00000000" w:rsidP="002B3B35">
            <w:pPr>
              <w:pStyle w:val="Heading2"/>
            </w:pPr>
            <w:sdt>
              <w:sdtPr>
                <w:id w:val="-1374305475"/>
                <w:placeholder>
                  <w:docPart w:val="EA4D7C99D5174A8A8208BE7B65689958"/>
                </w:placeholder>
                <w:showingPlcHdr/>
                <w15:appearance w15:val="hidden"/>
              </w:sdtPr>
              <w:sdtContent>
                <w:r w:rsidR="00FC1A3C" w:rsidRPr="002B3B35">
                  <w:t>Subtotal</w:t>
                </w:r>
              </w:sdtContent>
            </w:sdt>
          </w:p>
        </w:tc>
        <w:tc>
          <w:tcPr>
            <w:tcW w:w="1800" w:type="dxa"/>
          </w:tcPr>
          <w:p w14:paraId="6F80B08A" w14:textId="0BFD6842" w:rsidR="002E2334" w:rsidRPr="002B3B35" w:rsidRDefault="00000000" w:rsidP="002B3B35">
            <w:pPr>
              <w:pStyle w:val="Amount"/>
            </w:pPr>
            <w:sdt>
              <w:sdtPr>
                <w:id w:val="1354756743"/>
                <w:placeholder>
                  <w:docPart w:val="D32A1F718BC8466CBB391FDCC16676AA"/>
                </w:placeholder>
                <w15:appearance w15:val="hidden"/>
              </w:sdtPr>
              <w:sdtContent>
                <w:proofErr w:type="gramStart"/>
                <w:r w:rsidR="00117054">
                  <w:t>{{ Subtotals</w:t>
                </w:r>
                <w:proofErr w:type="gramEnd"/>
                <w:r w:rsidR="00117054">
                  <w:t xml:space="preserve"> }}</w:t>
                </w:r>
              </w:sdtContent>
            </w:sdt>
            <w:r w:rsidR="002B3B35" w:rsidRPr="002B3B35">
              <w:t xml:space="preserve"> </w:t>
            </w:r>
          </w:p>
        </w:tc>
      </w:tr>
      <w:tr w:rsidR="002E2334" w14:paraId="63CDB22E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7E08E6FA" w14:textId="1CF5BE5F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3691FA29" w14:textId="77777777" w:rsidR="002E2334" w:rsidRPr="0049045D" w:rsidRDefault="00000000" w:rsidP="00CF1E1B">
            <w:pPr>
              <w:pStyle w:val="Total"/>
            </w:pPr>
            <w:sdt>
              <w:sdtPr>
                <w:id w:val="456000074"/>
                <w:placeholder>
                  <w:docPart w:val="BD224B7C0967417894475446F8DAF65C"/>
                </w:placeholder>
                <w:showingPlcHdr/>
                <w15:appearance w15:val="hidden"/>
              </w:sdtPr>
              <w:sdtContent>
                <w:r w:rsidR="002101FC" w:rsidRPr="002B3B35">
                  <w:t>TOTAL DUE</w:t>
                </w:r>
              </w:sdtContent>
            </w:sdt>
          </w:p>
        </w:tc>
        <w:tc>
          <w:tcPr>
            <w:tcW w:w="1800" w:type="dxa"/>
          </w:tcPr>
          <w:p w14:paraId="1936BBC2" w14:textId="35FC484D" w:rsidR="002E2334" w:rsidRPr="002B3B35" w:rsidRDefault="00000000" w:rsidP="002B3B35">
            <w:pPr>
              <w:pStyle w:val="Amount"/>
            </w:pPr>
            <w:sdt>
              <w:sdtPr>
                <w:id w:val="1697276589"/>
                <w:placeholder>
                  <w:docPart w:val="01DA73BF1D4C4AE1A0349A40C72273B9"/>
                </w:placeholder>
                <w15:appearance w15:val="hidden"/>
              </w:sdtPr>
              <w:sdtContent>
                <w:proofErr w:type="gramStart"/>
                <w:r w:rsidR="00117054">
                  <w:t>{{ Totals</w:t>
                </w:r>
                <w:proofErr w:type="gramEnd"/>
                <w:r w:rsidR="00117054">
                  <w:t xml:space="preserve"> }}</w:t>
                </w:r>
              </w:sdtContent>
            </w:sdt>
            <w:r w:rsidR="002B3B35" w:rsidRPr="002B3B35">
              <w:t xml:space="preserve"> </w:t>
            </w:r>
          </w:p>
        </w:tc>
      </w:tr>
    </w:tbl>
    <w:p w14:paraId="65396B18" w14:textId="1418DF27" w:rsidR="00837ECD" w:rsidRPr="00837ECD" w:rsidRDefault="00117054" w:rsidP="002B3B3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356CAE3" wp14:editId="509A41B4">
                <wp:simplePos x="0" y="0"/>
                <wp:positionH relativeFrom="page">
                  <wp:align>right</wp:align>
                </wp:positionH>
                <wp:positionV relativeFrom="paragraph">
                  <wp:posOffset>1663065</wp:posOffset>
                </wp:positionV>
                <wp:extent cx="8069580" cy="213360"/>
                <wp:effectExtent l="0" t="0" r="7620" b="0"/>
                <wp:wrapNone/>
                <wp:docPr id="90216524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9580" cy="21336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63ED7" id="Rectangle 2" o:spid="_x0000_s1026" style="position:absolute;margin-left:584.2pt;margin-top:130.95pt;width:635.4pt;height:16.8pt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" fillcolor="#f9f5df" stroked="f" strokeweight="2pt">
                <v:fill opacity="49087f"/>
                <w10:wrap anchorx="page"/>
              </v:rect>
            </w:pict>
          </mc:Fallback>
        </mc:AlternateContent>
      </w:r>
    </w:p>
    <w:sectPr w:rsidR="00837ECD" w:rsidRPr="00837ECD" w:rsidSect="002F202F">
      <w:pgSz w:w="12240" w:h="15840"/>
      <w:pgMar w:top="720" w:right="1080" w:bottom="720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5B358" w14:textId="77777777" w:rsidR="002F202F" w:rsidRDefault="002F202F">
      <w:pPr>
        <w:spacing w:line="240" w:lineRule="auto"/>
      </w:pPr>
      <w:r>
        <w:separator/>
      </w:r>
    </w:p>
    <w:p w14:paraId="1EAE2591" w14:textId="77777777" w:rsidR="002F202F" w:rsidRDefault="002F202F"/>
  </w:endnote>
  <w:endnote w:type="continuationSeparator" w:id="0">
    <w:p w14:paraId="568A261D" w14:textId="77777777" w:rsidR="002F202F" w:rsidRDefault="002F202F">
      <w:pPr>
        <w:spacing w:line="240" w:lineRule="auto"/>
      </w:pPr>
      <w:r>
        <w:continuationSeparator/>
      </w:r>
    </w:p>
    <w:p w14:paraId="0CE50FD0" w14:textId="77777777" w:rsidR="002F202F" w:rsidRDefault="002F20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F3FC4" w14:textId="77777777" w:rsidR="002F202F" w:rsidRDefault="002F202F">
      <w:pPr>
        <w:spacing w:line="240" w:lineRule="auto"/>
      </w:pPr>
      <w:r>
        <w:separator/>
      </w:r>
    </w:p>
    <w:p w14:paraId="6D6E23FB" w14:textId="77777777" w:rsidR="002F202F" w:rsidRDefault="002F202F"/>
  </w:footnote>
  <w:footnote w:type="continuationSeparator" w:id="0">
    <w:p w14:paraId="585988EB" w14:textId="77777777" w:rsidR="002F202F" w:rsidRDefault="002F202F">
      <w:pPr>
        <w:spacing w:line="240" w:lineRule="auto"/>
      </w:pPr>
      <w:r>
        <w:continuationSeparator/>
      </w:r>
    </w:p>
    <w:p w14:paraId="7DE6954E" w14:textId="77777777" w:rsidR="002F202F" w:rsidRDefault="002F20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32197">
    <w:abstractNumId w:val="9"/>
  </w:num>
  <w:num w:numId="2" w16cid:durableId="1263689397">
    <w:abstractNumId w:val="7"/>
  </w:num>
  <w:num w:numId="3" w16cid:durableId="886181725">
    <w:abstractNumId w:val="6"/>
  </w:num>
  <w:num w:numId="4" w16cid:durableId="1900748858">
    <w:abstractNumId w:val="5"/>
  </w:num>
  <w:num w:numId="5" w16cid:durableId="598028679">
    <w:abstractNumId w:val="4"/>
  </w:num>
  <w:num w:numId="6" w16cid:durableId="107555191">
    <w:abstractNumId w:val="8"/>
  </w:num>
  <w:num w:numId="7" w16cid:durableId="2105567018">
    <w:abstractNumId w:val="3"/>
  </w:num>
  <w:num w:numId="8" w16cid:durableId="475606500">
    <w:abstractNumId w:val="2"/>
  </w:num>
  <w:num w:numId="9" w16cid:durableId="37627659">
    <w:abstractNumId w:val="1"/>
  </w:num>
  <w:num w:numId="10" w16cid:durableId="34586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C2"/>
    <w:rsid w:val="00005E80"/>
    <w:rsid w:val="00055AF8"/>
    <w:rsid w:val="000A35CF"/>
    <w:rsid w:val="000E3B9B"/>
    <w:rsid w:val="00104133"/>
    <w:rsid w:val="00117054"/>
    <w:rsid w:val="0016751C"/>
    <w:rsid w:val="001B48BA"/>
    <w:rsid w:val="001E715A"/>
    <w:rsid w:val="001F1877"/>
    <w:rsid w:val="002101FC"/>
    <w:rsid w:val="0023477D"/>
    <w:rsid w:val="002464B9"/>
    <w:rsid w:val="002558FA"/>
    <w:rsid w:val="002917CA"/>
    <w:rsid w:val="002A2D7F"/>
    <w:rsid w:val="002B3B35"/>
    <w:rsid w:val="002E2334"/>
    <w:rsid w:val="002F202F"/>
    <w:rsid w:val="00323F56"/>
    <w:rsid w:val="00340EB7"/>
    <w:rsid w:val="00360420"/>
    <w:rsid w:val="003667F4"/>
    <w:rsid w:val="003B2AF8"/>
    <w:rsid w:val="003E09EB"/>
    <w:rsid w:val="00411211"/>
    <w:rsid w:val="0049045D"/>
    <w:rsid w:val="004F39FD"/>
    <w:rsid w:val="00550E0E"/>
    <w:rsid w:val="00590504"/>
    <w:rsid w:val="005E4663"/>
    <w:rsid w:val="00616194"/>
    <w:rsid w:val="00687D64"/>
    <w:rsid w:val="006A3739"/>
    <w:rsid w:val="006C347C"/>
    <w:rsid w:val="0074456D"/>
    <w:rsid w:val="007577D4"/>
    <w:rsid w:val="007633A6"/>
    <w:rsid w:val="00793AFB"/>
    <w:rsid w:val="007D3668"/>
    <w:rsid w:val="008013D8"/>
    <w:rsid w:val="00802E94"/>
    <w:rsid w:val="008049DB"/>
    <w:rsid w:val="008140A5"/>
    <w:rsid w:val="00822559"/>
    <w:rsid w:val="00837ECD"/>
    <w:rsid w:val="0085068A"/>
    <w:rsid w:val="00895598"/>
    <w:rsid w:val="008C6DD2"/>
    <w:rsid w:val="008D78D3"/>
    <w:rsid w:val="00907574"/>
    <w:rsid w:val="00912FE7"/>
    <w:rsid w:val="00934F6F"/>
    <w:rsid w:val="00965089"/>
    <w:rsid w:val="00966901"/>
    <w:rsid w:val="00981A82"/>
    <w:rsid w:val="009E48CB"/>
    <w:rsid w:val="00A93410"/>
    <w:rsid w:val="00AD5CD5"/>
    <w:rsid w:val="00AE1839"/>
    <w:rsid w:val="00AF3308"/>
    <w:rsid w:val="00B46F8C"/>
    <w:rsid w:val="00B55ABE"/>
    <w:rsid w:val="00B64330"/>
    <w:rsid w:val="00B6553F"/>
    <w:rsid w:val="00B76A92"/>
    <w:rsid w:val="00B94BB4"/>
    <w:rsid w:val="00BB4862"/>
    <w:rsid w:val="00BB7411"/>
    <w:rsid w:val="00BE23D6"/>
    <w:rsid w:val="00BF2506"/>
    <w:rsid w:val="00C3067E"/>
    <w:rsid w:val="00C47CCF"/>
    <w:rsid w:val="00C85F6F"/>
    <w:rsid w:val="00CD1D7E"/>
    <w:rsid w:val="00CE7F7E"/>
    <w:rsid w:val="00CF07F2"/>
    <w:rsid w:val="00CF1E1B"/>
    <w:rsid w:val="00D14A78"/>
    <w:rsid w:val="00D2203C"/>
    <w:rsid w:val="00D33C94"/>
    <w:rsid w:val="00D756D4"/>
    <w:rsid w:val="00D934CD"/>
    <w:rsid w:val="00DD1F67"/>
    <w:rsid w:val="00DD6CB4"/>
    <w:rsid w:val="00E1618E"/>
    <w:rsid w:val="00E171C2"/>
    <w:rsid w:val="00E9657B"/>
    <w:rsid w:val="00EA4C0B"/>
    <w:rsid w:val="00F30ED8"/>
    <w:rsid w:val="00F55CCF"/>
    <w:rsid w:val="00FB740F"/>
    <w:rsid w:val="00FB7708"/>
    <w:rsid w:val="00FC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95FC09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054"/>
    <w:rPr>
      <w:spacing w:val="4"/>
      <w:sz w:val="20"/>
    </w:rPr>
  </w:style>
  <w:style w:type="paragraph" w:styleId="Heading1">
    <w:name w:val="heading 1"/>
    <w:basedOn w:val="Normal"/>
    <w:link w:val="Heading1Char"/>
    <w:uiPriority w:val="1"/>
    <w:qFormat/>
    <w:rsid w:val="00CF1E1B"/>
    <w:pPr>
      <w:outlineLvl w:val="0"/>
    </w:pPr>
    <w:rPr>
      <w:rFonts w:asciiTheme="majorHAnsi" w:hAnsiTheme="majorHAnsi" w:cs="Times New Roman (Body CS)"/>
      <w:b/>
      <w:caps/>
      <w:color w:val="717610" w:themeColor="accent5" w:themeShade="BF"/>
      <w:sz w:val="92"/>
    </w:rPr>
  </w:style>
  <w:style w:type="paragraph" w:styleId="Heading2">
    <w:name w:val="heading 2"/>
    <w:basedOn w:val="Normal"/>
    <w:link w:val="Heading2Char"/>
    <w:uiPriority w:val="1"/>
    <w:qFormat/>
    <w:rsid w:val="002B3B35"/>
    <w:pPr>
      <w:jc w:val="right"/>
      <w:outlineLvl w:val="1"/>
    </w:pPr>
  </w:style>
  <w:style w:type="paragraph" w:styleId="Heading3">
    <w:name w:val="heading 3"/>
    <w:basedOn w:val="Normal"/>
    <w:link w:val="Heading3Char"/>
    <w:uiPriority w:val="1"/>
    <w:rsid w:val="00912FE7"/>
    <w:pPr>
      <w:outlineLvl w:val="2"/>
    </w:pPr>
    <w:rPr>
      <w:b/>
      <w:caps/>
      <w:szCs w:val="16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0E3B9B"/>
    <w:pPr>
      <w:keepNext/>
      <w:keepLines/>
      <w:jc w:val="center"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6DC2BC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sid w:val="00CF1E1B"/>
    <w:rPr>
      <w:rFonts w:asciiTheme="majorHAnsi" w:hAnsiTheme="majorHAnsi" w:cs="Times New Roman (Body CS)"/>
      <w:b/>
      <w:caps/>
      <w:color w:val="717610" w:themeColor="accent5" w:themeShade="BF"/>
      <w:spacing w:val="4"/>
      <w:sz w:val="92"/>
    </w:rPr>
  </w:style>
  <w:style w:type="character" w:customStyle="1" w:styleId="Heading2Char">
    <w:name w:val="Heading 2 Char"/>
    <w:basedOn w:val="DefaultParagraphFont"/>
    <w:link w:val="Heading2"/>
    <w:uiPriority w:val="1"/>
    <w:rsid w:val="002B3B35"/>
    <w:rPr>
      <w:spacing w:val="4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912FE7"/>
    <w:rPr>
      <w:b/>
      <w:caps/>
      <w:spacing w:val="4"/>
      <w:sz w:val="20"/>
      <w:szCs w:val="16"/>
    </w:rPr>
  </w:style>
  <w:style w:type="paragraph" w:customStyle="1" w:styleId="Amount">
    <w:name w:val="Amount"/>
    <w:basedOn w:val="Normal"/>
    <w:uiPriority w:val="6"/>
    <w:qFormat/>
    <w:rsid w:val="002B3B35"/>
    <w:pPr>
      <w:jc w:val="center"/>
    </w:pPr>
    <w:rPr>
      <w:szCs w:val="20"/>
    </w:rPr>
  </w:style>
  <w:style w:type="paragraph" w:customStyle="1" w:styleId="Instructions">
    <w:name w:val="Instructions"/>
    <w:basedOn w:val="Normal"/>
    <w:uiPriority w:val="8"/>
    <w:semiHidden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semiHidden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semiHidden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49045D"/>
    <w:pPr>
      <w:spacing w:after="400"/>
      <w:contextualSpacing/>
    </w:pPr>
    <w:rPr>
      <w:rFonts w:asciiTheme="majorHAnsi" w:eastAsiaTheme="majorEastAsia" w:hAnsiTheme="majorHAnsi" w:cstheme="majorBidi"/>
      <w:color w:val="878787" w:themeColor="accent2" w:themeShade="BF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49045D"/>
    <w:rPr>
      <w:rFonts w:asciiTheme="majorHAnsi" w:eastAsiaTheme="majorEastAsia" w:hAnsiTheme="majorHAnsi" w:cstheme="majorBidi"/>
      <w:color w:val="878787" w:themeColor="accent2" w:themeShade="BF"/>
      <w:spacing w:val="4"/>
      <w:kern w:val="28"/>
      <w:sz w:val="52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semiHidden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01FC"/>
    <w:rPr>
      <w:spacing w:val="4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01FC"/>
    <w:rPr>
      <w:spacing w:val="4"/>
      <w:sz w:val="20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semiHidden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2101FC"/>
    <w:rPr>
      <w:rFonts w:asciiTheme="majorHAnsi" w:eastAsiaTheme="majorEastAsia" w:hAnsiTheme="majorHAnsi" w:cstheme="majorBidi"/>
      <w:iCs/>
      <w:caps/>
      <w:spacing w:val="4"/>
      <w:sz w:val="20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101FC"/>
    <w:rPr>
      <w:rFonts w:asciiTheme="majorHAnsi" w:eastAsiaTheme="majorEastAsia" w:hAnsiTheme="majorHAnsi" w:cstheme="majorBidi"/>
      <w:color w:val="6DC2BC" w:themeColor="accent1" w:themeShade="BF"/>
      <w:spacing w:val="4"/>
      <w:sz w:val="20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101FC"/>
    <w:rPr>
      <w:rFonts w:asciiTheme="majorHAnsi" w:eastAsiaTheme="majorEastAsia" w:hAnsiTheme="majorHAnsi" w:cstheme="majorBidi"/>
      <w:color w:val="3B8E88" w:themeColor="accent1" w:themeShade="7F"/>
      <w:spacing w:val="4"/>
      <w:sz w:val="20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101FC"/>
    <w:rPr>
      <w:rFonts w:asciiTheme="majorHAnsi" w:eastAsiaTheme="majorEastAsia" w:hAnsiTheme="majorHAnsi" w:cstheme="majorBidi"/>
      <w:i/>
      <w:iCs/>
      <w:color w:val="3B8E88" w:themeColor="accent1" w:themeShade="7F"/>
      <w:spacing w:val="4"/>
      <w:sz w:val="20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101FC"/>
    <w:rPr>
      <w:rFonts w:asciiTheme="majorHAnsi" w:eastAsiaTheme="majorEastAsia" w:hAnsiTheme="majorHAnsi" w:cstheme="majorBidi"/>
      <w:color w:val="272727" w:themeColor="text1" w:themeTint="D8"/>
      <w:spacing w:val="4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101FC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6DC2BC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6DC2BC" w:themeColor="accent1" w:themeShade="BF"/>
        <w:left w:val="single" w:sz="2" w:space="10" w:color="6DC2BC" w:themeColor="accent1" w:themeShade="BF"/>
        <w:bottom w:val="single" w:sz="2" w:space="10" w:color="6DC2BC" w:themeColor="accent1" w:themeShade="BF"/>
        <w:right w:val="single" w:sz="2" w:space="10" w:color="6DC2BC" w:themeColor="accent1" w:themeShade="BF"/>
      </w:pBdr>
      <w:ind w:left="1152" w:right="1152"/>
    </w:pPr>
    <w:rPr>
      <w:i/>
      <w:iCs/>
      <w:color w:val="6DC2BC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2B3B35"/>
    <w:pPr>
      <w:jc w:val="center"/>
    </w:pPr>
    <w:tblPr>
      <w:tblStyleRowBandSize w:val="1"/>
      <w:jc w:val="center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DFCE61" w:themeColor="accent6"/>
        <w:insideV w:val="single" w:sz="4" w:space="0" w:color="DFCE61" w:themeColor="accent6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single" w:sz="4" w:space="0" w:color="DFCE61" w:themeColor="accent6"/>
          <w:insideV w:val="single" w:sz="4" w:space="0" w:color="DFCE61" w:themeColor="accent6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DFCE61" w:themeColor="accent6"/>
        </w:tcBorders>
      </w:tcPr>
    </w:tblStylePr>
    <w:tblStylePr w:type="firstCol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</w:tcBorders>
        <w:shd w:val="clear" w:color="808000" w:fill="auto"/>
      </w:tcPr>
    </w:tblStylePr>
    <w:tblStylePr w:type="band1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ers">
    <w:name w:val="Headers"/>
    <w:basedOn w:val="Normal"/>
    <w:qFormat/>
    <w:rsid w:val="00687D64"/>
    <w:rPr>
      <w:b/>
      <w:caps/>
      <w:color w:val="4B4F0B" w:themeColor="accent5" w:themeShade="80"/>
      <w:szCs w:val="20"/>
    </w:rPr>
  </w:style>
  <w:style w:type="paragraph" w:customStyle="1" w:styleId="Invoice">
    <w:name w:val="Invoice"/>
    <w:basedOn w:val="Headers"/>
    <w:next w:val="Headers"/>
    <w:rsid w:val="00DD1F67"/>
    <w:rPr>
      <w:rFonts w:cs="Times New Roman (Body CS)"/>
      <w:color w:val="989F16" w:themeColor="accent5"/>
      <w:sz w:val="48"/>
      <w14:textFill>
        <w14:solidFill>
          <w14:schemeClr w14:val="accent5">
            <w14:lumMod w14:val="40000"/>
            <w14:lumOff w14:val="60000"/>
            <w14:lumMod w14:val="75000"/>
          </w14:schemeClr>
        </w14:solidFill>
      </w14:textFill>
    </w:rPr>
  </w:style>
  <w:style w:type="paragraph" w:customStyle="1" w:styleId="Total">
    <w:name w:val="Total"/>
    <w:basedOn w:val="Amount"/>
    <w:qFormat/>
    <w:rsid w:val="002B3B35"/>
    <w:pPr>
      <w:jc w:val="right"/>
    </w:pPr>
    <w:rPr>
      <w:b/>
      <w:bCs/>
      <w:color w:val="4B4F0B" w:themeColor="accent5" w:themeShade="80"/>
      <w:sz w:val="22"/>
    </w:rPr>
  </w:style>
  <w:style w:type="character" w:styleId="Emphasis">
    <w:name w:val="Emphasis"/>
    <w:uiPriority w:val="20"/>
    <w:qFormat/>
    <w:rsid w:val="00CF1E1B"/>
    <w:rPr>
      <w:b/>
      <w:i w:val="0"/>
      <w:iCs/>
    </w:rPr>
  </w:style>
  <w:style w:type="character" w:customStyle="1" w:styleId="ui-provider">
    <w:name w:val="ui-provider"/>
    <w:basedOn w:val="DefaultParagraphFont"/>
    <w:rsid w:val="00E17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hdee.Salie\AppData\Roaming\Microsoft\Templates\Basic%20invoice%20with%20sales%20tax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0DC30AB3F2047579302BF9880EC5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9CFB2-B4E9-4C19-BE45-E22AC1A450BC}"/>
      </w:docPartPr>
      <w:docPartBody>
        <w:p w:rsidR="00000000" w:rsidRDefault="00000000">
          <w:pPr>
            <w:pStyle w:val="50DC30AB3F2047579302BF9880EC5698"/>
          </w:pPr>
          <w:r w:rsidRPr="00CF1E1B">
            <w:t>Invoice</w:t>
          </w:r>
        </w:p>
      </w:docPartBody>
    </w:docPart>
    <w:docPart>
      <w:docPartPr>
        <w:name w:val="33F3A3A13BBA45F8AAD7A8EF89595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2E4D0-F153-40C3-B841-5533C49E7BA0}"/>
      </w:docPartPr>
      <w:docPartBody>
        <w:p w:rsidR="00000000" w:rsidRDefault="00000000">
          <w:pPr>
            <w:pStyle w:val="33F3A3A13BBA45F8AAD7A8EF89595A35"/>
          </w:pPr>
          <w:r w:rsidRPr="00FC1A3C">
            <w:t>Invoice #</w:t>
          </w:r>
        </w:p>
      </w:docPartBody>
    </w:docPart>
    <w:docPart>
      <w:docPartPr>
        <w:name w:val="E42347AE4CD54F8FAC564BC2FDA37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F80DF-994E-44A8-AD3C-45D5664830C8}"/>
      </w:docPartPr>
      <w:docPartBody>
        <w:p w:rsidR="00000000" w:rsidRDefault="00000000">
          <w:pPr>
            <w:pStyle w:val="E42347AE4CD54F8FAC564BC2FDA3729C"/>
          </w:pPr>
          <w:r w:rsidRPr="002B3B35">
            <w:t>Date:</w:t>
          </w:r>
        </w:p>
      </w:docPartBody>
    </w:docPart>
    <w:docPart>
      <w:docPartPr>
        <w:name w:val="AA7AF527DA85468BA37E2EE5FAD22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217A3-0BC5-4233-9568-F5C3D6CBE859}"/>
      </w:docPartPr>
      <w:docPartBody>
        <w:p w:rsidR="00000000" w:rsidRDefault="00000000">
          <w:pPr>
            <w:pStyle w:val="AA7AF527DA85468BA37E2EE5FAD22147"/>
          </w:pPr>
          <w:r w:rsidRPr="00CF1E1B">
            <w:t>1/30/23</w:t>
          </w:r>
        </w:p>
      </w:docPartBody>
    </w:docPart>
    <w:docPart>
      <w:docPartPr>
        <w:name w:val="AF12881A0B4B465384892258C0A82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69711-5B88-41D8-8C60-DCFEDA5A0974}"/>
      </w:docPartPr>
      <w:docPartBody>
        <w:p w:rsidR="00000000" w:rsidRDefault="00000000">
          <w:pPr>
            <w:pStyle w:val="AF12881A0B4B465384892258C0A82AD8"/>
          </w:pPr>
          <w:r w:rsidRPr="00CF1E1B">
            <w:t>Purchased by:</w:t>
          </w:r>
        </w:p>
      </w:docPartBody>
    </w:docPart>
    <w:docPart>
      <w:docPartPr>
        <w:name w:val="308FFD376DE846B2ADBAF4F535153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D9A87-DDF8-4325-8692-A0C6F425D73A}"/>
      </w:docPartPr>
      <w:docPartBody>
        <w:p w:rsidR="00000000" w:rsidRDefault="00000000">
          <w:pPr>
            <w:pStyle w:val="308FFD376DE846B2ADBAF4F535153036"/>
          </w:pPr>
          <w:r w:rsidRPr="00CF1E1B">
            <w:t>Liane Cormier</w:t>
          </w:r>
        </w:p>
      </w:docPartBody>
    </w:docPart>
    <w:docPart>
      <w:docPartPr>
        <w:name w:val="11346109CF27438C837059EF7011E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6C27A-935C-471A-8801-303DDD0E2EC3}"/>
      </w:docPartPr>
      <w:docPartBody>
        <w:p w:rsidR="00000000" w:rsidRDefault="00000000">
          <w:pPr>
            <w:pStyle w:val="11346109CF27438C837059EF7011E54D"/>
          </w:pPr>
          <w:r w:rsidRPr="00CF1E1B">
            <w:t>The Social Strategists</w:t>
          </w:r>
        </w:p>
      </w:docPartBody>
    </w:docPart>
    <w:docPart>
      <w:docPartPr>
        <w:name w:val="D7F88FA9BAB14321A3F1AC326F5A1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D5EEC-0251-41D3-8F4D-8F123B6AA02D}"/>
      </w:docPartPr>
      <w:docPartBody>
        <w:p w:rsidR="00000000" w:rsidRDefault="00000000">
          <w:pPr>
            <w:pStyle w:val="D7F88FA9BAB14321A3F1AC326F5A1379"/>
          </w:pPr>
          <w:r w:rsidRPr="00CF1E1B">
            <w:t>4321 Maplewood Ave</w:t>
          </w:r>
        </w:p>
      </w:docPartBody>
    </w:docPart>
    <w:docPart>
      <w:docPartPr>
        <w:name w:val="150C9F55F4794F66A9E2AA79E0B1A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465E2-267D-4604-85D7-205C9D6D83C7}"/>
      </w:docPartPr>
      <w:docPartBody>
        <w:p w:rsidR="00000000" w:rsidRDefault="00000000">
          <w:pPr>
            <w:pStyle w:val="150C9F55F4794F66A9E2AA79E0B1A82D"/>
          </w:pPr>
          <w:r w:rsidRPr="00CF1E1B">
            <w:t>Phone:</w:t>
          </w:r>
        </w:p>
      </w:docPartBody>
    </w:docPart>
    <w:docPart>
      <w:docPartPr>
        <w:name w:val="79B6A3157F42494AA9404A7D9A143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E03DE-FF0E-4FA6-8FAC-74BEA0D62E50}"/>
      </w:docPartPr>
      <w:docPartBody>
        <w:p w:rsidR="00000000" w:rsidRDefault="00000000">
          <w:pPr>
            <w:pStyle w:val="79B6A3157F42494AA9404A7D9A14395B"/>
          </w:pPr>
          <w:r w:rsidRPr="00CF1E1B">
            <w:t>111-222-3333</w:t>
          </w:r>
        </w:p>
      </w:docPartBody>
    </w:docPart>
    <w:docPart>
      <w:docPartPr>
        <w:name w:val="15EB18533DC648BB92598A4479A6D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B87E0-01C1-4E84-9CC7-C56D55D57A78}"/>
      </w:docPartPr>
      <w:docPartBody>
        <w:p w:rsidR="00000000" w:rsidRDefault="00000000">
          <w:pPr>
            <w:pStyle w:val="15EB18533DC648BB92598A4479A6DC5E"/>
          </w:pPr>
          <w:r w:rsidRPr="0049045D">
            <w:t>Ship To:</w:t>
          </w:r>
        </w:p>
      </w:docPartBody>
    </w:docPart>
    <w:docPart>
      <w:docPartPr>
        <w:name w:val="C31FBCDF49614FA6A011277629670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C090F-BA5A-4FBE-8E5E-B2997A92F99D}"/>
      </w:docPartPr>
      <w:docPartBody>
        <w:p w:rsidR="00000000" w:rsidRDefault="00000000">
          <w:pPr>
            <w:pStyle w:val="C31FBCDF49614FA6A011277629670D86"/>
          </w:pPr>
          <w:r w:rsidRPr="00FC1A3C">
            <w:t>Quantity</w:t>
          </w:r>
        </w:p>
      </w:docPartBody>
    </w:docPart>
    <w:docPart>
      <w:docPartPr>
        <w:name w:val="3FDED8C97F784A9D9C42079D384F5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0B4F3-D4DB-4F73-9CD4-C1F2EE454DA5}"/>
      </w:docPartPr>
      <w:docPartBody>
        <w:p w:rsidR="00000000" w:rsidRDefault="00000000">
          <w:pPr>
            <w:pStyle w:val="3FDED8C97F784A9D9C42079D384F5122"/>
          </w:pPr>
          <w:r w:rsidRPr="00FC1A3C">
            <w:t>Description</w:t>
          </w:r>
        </w:p>
      </w:docPartBody>
    </w:docPart>
    <w:docPart>
      <w:docPartPr>
        <w:name w:val="6513B451EA3F4CCBAF342990BE574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44ED2-F2BE-4CCB-A261-2D3057C43A28}"/>
      </w:docPartPr>
      <w:docPartBody>
        <w:p w:rsidR="00000000" w:rsidRDefault="00000000">
          <w:pPr>
            <w:pStyle w:val="6513B451EA3F4CCBAF342990BE57408F"/>
          </w:pPr>
          <w:r w:rsidRPr="00FC1A3C">
            <w:t xml:space="preserve">Unit Price </w:t>
          </w:r>
        </w:p>
      </w:docPartBody>
    </w:docPart>
    <w:docPart>
      <w:docPartPr>
        <w:name w:val="FA7ADC4C8F0F45289C02D520CF03E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3AE86-520E-45C9-9E1E-205523B32138}"/>
      </w:docPartPr>
      <w:docPartBody>
        <w:p w:rsidR="00000000" w:rsidRDefault="00000000">
          <w:pPr>
            <w:pStyle w:val="FA7ADC4C8F0F45289C02D520CF03EE31"/>
          </w:pPr>
          <w:r w:rsidRPr="00FC1A3C">
            <w:t>Total</w:t>
          </w:r>
        </w:p>
      </w:docPartBody>
    </w:docPart>
    <w:docPart>
      <w:docPartPr>
        <w:name w:val="1DB6E284B2F24092ABE0BE883A689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3FFE1-83FB-4634-86B1-5A782592D303}"/>
      </w:docPartPr>
      <w:docPartBody>
        <w:p w:rsidR="00000000" w:rsidRDefault="00000000">
          <w:pPr>
            <w:pStyle w:val="1DB6E284B2F24092ABE0BE883A68943A"/>
          </w:pPr>
          <w:r w:rsidRPr="002B3B35">
            <w:t>1 TB</w:t>
          </w:r>
        </w:p>
      </w:docPartBody>
    </w:docPart>
    <w:docPart>
      <w:docPartPr>
        <w:name w:val="0A96AC16210C42F39C87354B7C953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A459E-C3FE-422D-B06A-977F279256B5}"/>
      </w:docPartPr>
      <w:docPartBody>
        <w:p w:rsidR="00000000" w:rsidRDefault="00000000">
          <w:pPr>
            <w:pStyle w:val="0A96AC16210C42F39C87354B7C953369"/>
          </w:pPr>
          <w:r w:rsidRPr="002B3B35">
            <w:t>Cloud service</w:t>
          </w:r>
        </w:p>
      </w:docPartBody>
    </w:docPart>
    <w:docPart>
      <w:docPartPr>
        <w:name w:val="11089552361648CD92953D7964E72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525D5-C873-46AB-B5AF-F28C01CDD831}"/>
      </w:docPartPr>
      <w:docPartBody>
        <w:p w:rsidR="00000000" w:rsidRDefault="00000000">
          <w:pPr>
            <w:pStyle w:val="11089552361648CD92953D7964E72791"/>
          </w:pPr>
          <w:r w:rsidRPr="002B3B35">
            <w:t>99.99</w:t>
          </w:r>
        </w:p>
      </w:docPartBody>
    </w:docPart>
    <w:docPart>
      <w:docPartPr>
        <w:name w:val="4A1B659092B749F4B419779215BB3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8EE15-F1AE-4A52-98B5-68895800974A}"/>
      </w:docPartPr>
      <w:docPartBody>
        <w:p w:rsidR="00000000" w:rsidRDefault="00000000">
          <w:pPr>
            <w:pStyle w:val="4A1B659092B749F4B419779215BB317A"/>
          </w:pPr>
          <w:r w:rsidRPr="002B3B35">
            <w:t>99.99</w:t>
          </w:r>
        </w:p>
      </w:docPartBody>
    </w:docPart>
    <w:docPart>
      <w:docPartPr>
        <w:name w:val="EA4D7C99D5174A8A8208BE7B65689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BE637-0312-4C8B-9583-9CF909759892}"/>
      </w:docPartPr>
      <w:docPartBody>
        <w:p w:rsidR="00000000" w:rsidRDefault="00000000">
          <w:pPr>
            <w:pStyle w:val="EA4D7C99D5174A8A8208BE7B65689958"/>
          </w:pPr>
          <w:r w:rsidRPr="002B3B35">
            <w:t>Subtotal</w:t>
          </w:r>
        </w:p>
      </w:docPartBody>
    </w:docPart>
    <w:docPart>
      <w:docPartPr>
        <w:name w:val="D32A1F718BC8466CBB391FDCC1667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C6433-FCF4-4A3D-A2C8-9088B1A26071}"/>
      </w:docPartPr>
      <w:docPartBody>
        <w:p w:rsidR="00000000" w:rsidRDefault="00000000">
          <w:pPr>
            <w:pStyle w:val="D32A1F718BC8466CBB391FDCC16676AA"/>
          </w:pPr>
          <w:r w:rsidRPr="002B3B35">
            <w:t>99.99</w:t>
          </w:r>
        </w:p>
      </w:docPartBody>
    </w:docPart>
    <w:docPart>
      <w:docPartPr>
        <w:name w:val="BD224B7C0967417894475446F8DAF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D2E59-D246-4876-941F-417934DEA765}"/>
      </w:docPartPr>
      <w:docPartBody>
        <w:p w:rsidR="00000000" w:rsidRDefault="00000000">
          <w:pPr>
            <w:pStyle w:val="BD224B7C0967417894475446F8DAF65C"/>
          </w:pPr>
          <w:r w:rsidRPr="002B3B35">
            <w:t>TOTAL DUE</w:t>
          </w:r>
        </w:p>
      </w:docPartBody>
    </w:docPart>
    <w:docPart>
      <w:docPartPr>
        <w:name w:val="01DA73BF1D4C4AE1A0349A40C7227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0B6ED-94AE-413E-B7EE-414185C8E4A1}"/>
      </w:docPartPr>
      <w:docPartBody>
        <w:p w:rsidR="00000000" w:rsidRDefault="00000000">
          <w:pPr>
            <w:pStyle w:val="01DA73BF1D4C4AE1A0349A40C72273B9"/>
          </w:pPr>
          <w:r w:rsidRPr="002B3B35">
            <w:t>104.98</w:t>
          </w:r>
        </w:p>
      </w:docPartBody>
    </w:docPart>
    <w:docPart>
      <w:docPartPr>
        <w:name w:val="832ABA590BD84B7DBB14EEEC775A3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3C770-0FA0-40E0-8F19-8CB2F2B7001F}"/>
      </w:docPartPr>
      <w:docPartBody>
        <w:p w:rsidR="00000000" w:rsidRDefault="00BE7A1C" w:rsidP="00BE7A1C">
          <w:pPr>
            <w:pStyle w:val="832ABA590BD84B7DBB14EEEC775A30AF"/>
          </w:pPr>
          <w:r w:rsidRPr="00CF1E1B">
            <w:t>Liane Cormier</w:t>
          </w:r>
        </w:p>
      </w:docPartBody>
    </w:docPart>
    <w:docPart>
      <w:docPartPr>
        <w:name w:val="5D01CAB183214FEDAC582E8DEA821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5A69F-DDE3-4F5A-9798-392F33C5A144}"/>
      </w:docPartPr>
      <w:docPartBody>
        <w:p w:rsidR="00000000" w:rsidRDefault="00BE7A1C" w:rsidP="00BE7A1C">
          <w:pPr>
            <w:pStyle w:val="5D01CAB183214FEDAC582E8DEA8211B2"/>
          </w:pPr>
          <w:r w:rsidRPr="00CF1E1B">
            <w:t>The Social Strategists</w:t>
          </w:r>
        </w:p>
      </w:docPartBody>
    </w:docPart>
    <w:docPart>
      <w:docPartPr>
        <w:name w:val="54F0DF8C254C42B5B08645E8449BF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9B9C-B067-4199-8D81-7EB0233FA9D2}"/>
      </w:docPartPr>
      <w:docPartBody>
        <w:p w:rsidR="00000000" w:rsidRDefault="00BE7A1C" w:rsidP="00BE7A1C">
          <w:pPr>
            <w:pStyle w:val="54F0DF8C254C42B5B08645E8449BF22E"/>
          </w:pPr>
          <w:r w:rsidRPr="00CF1E1B">
            <w:t>4321 Maplewood Ave</w:t>
          </w:r>
        </w:p>
      </w:docPartBody>
    </w:docPart>
    <w:docPart>
      <w:docPartPr>
        <w:name w:val="392AA9472FC44A55A54BF7542D102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4A197-FC46-40D3-A15D-8EF9CD6BB96A}"/>
      </w:docPartPr>
      <w:docPartBody>
        <w:p w:rsidR="00000000" w:rsidRDefault="00BE7A1C" w:rsidP="00BE7A1C">
          <w:pPr>
            <w:pStyle w:val="392AA9472FC44A55A54BF7542D1023A3"/>
          </w:pPr>
          <w:r w:rsidRPr="00CF1E1B">
            <w:t>Phone:</w:t>
          </w:r>
        </w:p>
      </w:docPartBody>
    </w:docPart>
    <w:docPart>
      <w:docPartPr>
        <w:name w:val="82B09F0315974659A2BEFE9F19079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14318-17FF-4098-8624-002DC86D2C32}"/>
      </w:docPartPr>
      <w:docPartBody>
        <w:p w:rsidR="00000000" w:rsidRDefault="00BE7A1C" w:rsidP="00BE7A1C">
          <w:pPr>
            <w:pStyle w:val="82B09F0315974659A2BEFE9F19079BA6"/>
          </w:pPr>
          <w:r w:rsidRPr="00CF1E1B">
            <w:t>111-222-3333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1C"/>
    <w:rsid w:val="00317578"/>
    <w:rsid w:val="00BE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pPr>
      <w:spacing w:after="0" w:line="264" w:lineRule="auto"/>
      <w:jc w:val="right"/>
      <w:outlineLvl w:val="1"/>
    </w:pPr>
    <w:rPr>
      <w:spacing w:val="4"/>
      <w:kern w:val="0"/>
      <w:sz w:val="20"/>
      <w:szCs w:val="18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DC30AB3F2047579302BF9880EC5698">
    <w:name w:val="50DC30AB3F2047579302BF9880EC5698"/>
  </w:style>
  <w:style w:type="paragraph" w:customStyle="1" w:styleId="8489B8D4B46D41ACA771F377A305F70E">
    <w:name w:val="8489B8D4B46D41ACA771F377A305F70E"/>
  </w:style>
  <w:style w:type="paragraph" w:customStyle="1" w:styleId="E5850AD430FE451DB99AC1B210876410">
    <w:name w:val="E5850AD430FE451DB99AC1B210876410"/>
  </w:style>
  <w:style w:type="paragraph" w:customStyle="1" w:styleId="52EDDCF6BD424A1587DFC71AF892FA50">
    <w:name w:val="52EDDCF6BD424A1587DFC71AF892FA50"/>
  </w:style>
  <w:style w:type="paragraph" w:customStyle="1" w:styleId="91B3D27C00D946778E92FC9E68D1AE7C">
    <w:name w:val="91B3D27C00D946778E92FC9E68D1AE7C"/>
  </w:style>
  <w:style w:type="paragraph" w:customStyle="1" w:styleId="33F3A3A13BBA45F8AAD7A8EF89595A35">
    <w:name w:val="33F3A3A13BBA45F8AAD7A8EF89595A35"/>
  </w:style>
  <w:style w:type="paragraph" w:customStyle="1" w:styleId="87980ACD58D94E31AE20F6999F3DFBF9">
    <w:name w:val="87980ACD58D94E31AE20F6999F3DFBF9"/>
  </w:style>
  <w:style w:type="paragraph" w:customStyle="1" w:styleId="E42347AE4CD54F8FAC564BC2FDA3729C">
    <w:name w:val="E42347AE4CD54F8FAC564BC2FDA3729C"/>
  </w:style>
  <w:style w:type="paragraph" w:customStyle="1" w:styleId="AA7AF527DA85468BA37E2EE5FAD22147">
    <w:name w:val="AA7AF527DA85468BA37E2EE5FAD22147"/>
  </w:style>
  <w:style w:type="paragraph" w:customStyle="1" w:styleId="AF12881A0B4B465384892258C0A82AD8">
    <w:name w:val="AF12881A0B4B465384892258C0A82AD8"/>
  </w:style>
  <w:style w:type="paragraph" w:customStyle="1" w:styleId="308FFD376DE846B2ADBAF4F535153036">
    <w:name w:val="308FFD376DE846B2ADBAF4F535153036"/>
  </w:style>
  <w:style w:type="paragraph" w:customStyle="1" w:styleId="11346109CF27438C837059EF7011E54D">
    <w:name w:val="11346109CF27438C837059EF7011E54D"/>
  </w:style>
  <w:style w:type="paragraph" w:customStyle="1" w:styleId="D7F88FA9BAB14321A3F1AC326F5A1379">
    <w:name w:val="D7F88FA9BAB14321A3F1AC326F5A1379"/>
  </w:style>
  <w:style w:type="paragraph" w:customStyle="1" w:styleId="75BFF846C8E241F0B07D877CD0080FE1">
    <w:name w:val="75BFF846C8E241F0B07D877CD0080FE1"/>
  </w:style>
  <w:style w:type="paragraph" w:customStyle="1" w:styleId="150C9F55F4794F66A9E2AA79E0B1A82D">
    <w:name w:val="150C9F55F4794F66A9E2AA79E0B1A82D"/>
  </w:style>
  <w:style w:type="paragraph" w:customStyle="1" w:styleId="79B6A3157F42494AA9404A7D9A14395B">
    <w:name w:val="79B6A3157F42494AA9404A7D9A14395B"/>
  </w:style>
  <w:style w:type="paragraph" w:customStyle="1" w:styleId="15EB18533DC648BB92598A4479A6DC5E">
    <w:name w:val="15EB18533DC648BB92598A4479A6DC5E"/>
  </w:style>
  <w:style w:type="paragraph" w:customStyle="1" w:styleId="BB02E45B86F146069BA552B2D297378E">
    <w:name w:val="BB02E45B86F146069BA552B2D297378E"/>
  </w:style>
  <w:style w:type="paragraph" w:customStyle="1" w:styleId="8A8FB8FA31354FA69620E2E371C1E0EE">
    <w:name w:val="8A8FB8FA31354FA69620E2E371C1E0EE"/>
  </w:style>
  <w:style w:type="paragraph" w:customStyle="1" w:styleId="652134817E224C19BE692D4FDB2E29DB">
    <w:name w:val="652134817E224C19BE692D4FDB2E29DB"/>
  </w:style>
  <w:style w:type="paragraph" w:customStyle="1" w:styleId="DCFC2162C4F548CBB3549E047374FA28">
    <w:name w:val="DCFC2162C4F548CBB3549E047374FA28"/>
  </w:style>
  <w:style w:type="paragraph" w:customStyle="1" w:styleId="F95690BEAFA149749B10A7C957160271">
    <w:name w:val="F95690BEAFA149749B10A7C957160271"/>
  </w:style>
  <w:style w:type="paragraph" w:customStyle="1" w:styleId="CF63591DE52C486BAB7D2BDC786D6296">
    <w:name w:val="CF63591DE52C486BAB7D2BDC786D6296"/>
  </w:style>
  <w:style w:type="paragraph" w:customStyle="1" w:styleId="0D6D52EBE0454C62B4BAF3602FC9B91A">
    <w:name w:val="0D6D52EBE0454C62B4BAF3602FC9B91A"/>
  </w:style>
  <w:style w:type="paragraph" w:customStyle="1" w:styleId="D4CBC49ED1984B299B99F37AA7935525">
    <w:name w:val="D4CBC49ED1984B299B99F37AA7935525"/>
  </w:style>
  <w:style w:type="paragraph" w:customStyle="1" w:styleId="C31FBCDF49614FA6A011277629670D86">
    <w:name w:val="C31FBCDF49614FA6A011277629670D86"/>
  </w:style>
  <w:style w:type="paragraph" w:customStyle="1" w:styleId="3FDED8C97F784A9D9C42079D384F5122">
    <w:name w:val="3FDED8C97F784A9D9C42079D384F5122"/>
  </w:style>
  <w:style w:type="paragraph" w:customStyle="1" w:styleId="6513B451EA3F4CCBAF342990BE57408F">
    <w:name w:val="6513B451EA3F4CCBAF342990BE57408F"/>
  </w:style>
  <w:style w:type="paragraph" w:customStyle="1" w:styleId="FA7ADC4C8F0F45289C02D520CF03EE31">
    <w:name w:val="FA7ADC4C8F0F45289C02D520CF03EE31"/>
  </w:style>
  <w:style w:type="paragraph" w:customStyle="1" w:styleId="1DB6E284B2F24092ABE0BE883A68943A">
    <w:name w:val="1DB6E284B2F24092ABE0BE883A68943A"/>
  </w:style>
  <w:style w:type="paragraph" w:customStyle="1" w:styleId="0A96AC16210C42F39C87354B7C953369">
    <w:name w:val="0A96AC16210C42F39C87354B7C953369"/>
  </w:style>
  <w:style w:type="paragraph" w:customStyle="1" w:styleId="11089552361648CD92953D7964E72791">
    <w:name w:val="11089552361648CD92953D7964E72791"/>
  </w:style>
  <w:style w:type="paragraph" w:customStyle="1" w:styleId="4A1B659092B749F4B419779215BB317A">
    <w:name w:val="4A1B659092B749F4B419779215BB317A"/>
  </w:style>
  <w:style w:type="paragraph" w:customStyle="1" w:styleId="EA4D7C99D5174A8A8208BE7B65689958">
    <w:name w:val="EA4D7C99D5174A8A8208BE7B65689958"/>
  </w:style>
  <w:style w:type="paragraph" w:customStyle="1" w:styleId="D32A1F718BC8466CBB391FDCC16676AA">
    <w:name w:val="D32A1F718BC8466CBB391FDCC16676AA"/>
  </w:style>
  <w:style w:type="paragraph" w:customStyle="1" w:styleId="E990B8C164BA49FE9BC516FA1D58FE07">
    <w:name w:val="E990B8C164BA49FE9BC516FA1D58FE07"/>
  </w:style>
  <w:style w:type="paragraph" w:customStyle="1" w:styleId="72638DFA17094B2FB59871135D2218FA">
    <w:name w:val="72638DFA17094B2FB59871135D2218FA"/>
  </w:style>
  <w:style w:type="character" w:customStyle="1" w:styleId="Heading2Char">
    <w:name w:val="Heading 2 Char"/>
    <w:basedOn w:val="DefaultParagraphFont"/>
    <w:link w:val="Heading2"/>
    <w:uiPriority w:val="1"/>
    <w:rPr>
      <w:spacing w:val="4"/>
      <w:kern w:val="0"/>
      <w:sz w:val="20"/>
      <w:szCs w:val="18"/>
      <w:lang w:val="en-US" w:eastAsia="ja-JP"/>
      <w14:ligatures w14:val="none"/>
    </w:rPr>
  </w:style>
  <w:style w:type="paragraph" w:customStyle="1" w:styleId="1151AAA923AD40569E6379F695AF8C20">
    <w:name w:val="1151AAA923AD40569E6379F695AF8C20"/>
  </w:style>
  <w:style w:type="paragraph" w:customStyle="1" w:styleId="7ACB5CE4826B4F18AA9A0D98F06490EE">
    <w:name w:val="7ACB5CE4826B4F18AA9A0D98F06490EE"/>
  </w:style>
  <w:style w:type="paragraph" w:customStyle="1" w:styleId="BD224B7C0967417894475446F8DAF65C">
    <w:name w:val="BD224B7C0967417894475446F8DAF65C"/>
  </w:style>
  <w:style w:type="paragraph" w:customStyle="1" w:styleId="01DA73BF1D4C4AE1A0349A40C72273B9">
    <w:name w:val="01DA73BF1D4C4AE1A0349A40C72273B9"/>
  </w:style>
  <w:style w:type="paragraph" w:customStyle="1" w:styleId="832ABA590BD84B7DBB14EEEC775A30AF">
    <w:name w:val="832ABA590BD84B7DBB14EEEC775A30AF"/>
    <w:rsid w:val="00BE7A1C"/>
  </w:style>
  <w:style w:type="paragraph" w:customStyle="1" w:styleId="5D01CAB183214FEDAC582E8DEA8211B2">
    <w:name w:val="5D01CAB183214FEDAC582E8DEA8211B2"/>
    <w:rsid w:val="00BE7A1C"/>
  </w:style>
  <w:style w:type="paragraph" w:customStyle="1" w:styleId="54F0DF8C254C42B5B08645E8449BF22E">
    <w:name w:val="54F0DF8C254C42B5B08645E8449BF22E"/>
    <w:rsid w:val="00BE7A1C"/>
  </w:style>
  <w:style w:type="paragraph" w:customStyle="1" w:styleId="392AA9472FC44A55A54BF7542D1023A3">
    <w:name w:val="392AA9472FC44A55A54BF7542D1023A3"/>
    <w:rsid w:val="00BE7A1C"/>
  </w:style>
  <w:style w:type="paragraph" w:customStyle="1" w:styleId="82B09F0315974659A2BEFE9F19079BA6">
    <w:name w:val="82B09F0315974659A2BEFE9F19079BA6"/>
    <w:rsid w:val="00BE7A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13">
      <a:majorFont>
        <a:latin typeface="Corbel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696E150-5585-4F12-908B-ADEDA83627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9E018F-9E65-4BBA-9073-DAA7E9D347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3981C8-FC61-44F9-9EC3-0090D3D53F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9F563B-2CD0-42CE-B990-7ADF7F0803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invoice with sales tax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2024-05-07T11:05:00Z</dcterms:created>
  <dcterms:modified xsi:type="dcterms:W3CDTF">2024-05-07T12:00:00Z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