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>{{ InvoiceNO</w:t>
                </w:r>
                <w:proofErr w:type="gramEnd"/>
                <w:r w:rsidR="00B82249">
                  <w:rPr>
                    <w:rStyle w:val="BookTitle"/>
                    <w:color w:val="0070C0"/>
                  </w:rPr>
                  <w:t xml:space="preserve"> }}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>{{ Date</w:t>
            </w:r>
            <w:proofErr w:type="gramEnd"/>
            <w:r w:rsidRPr="003B29C9">
              <w:rPr>
                <w:b w:val="0"/>
                <w:bCs/>
                <w:color w:val="002060"/>
              </w:rPr>
              <w:t xml:space="preserve"> }}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>{{ Receivers</w:t>
            </w:r>
            <w:proofErr w:type="gramEnd"/>
            <w:r w:rsidRPr="00CA7144">
              <w:rPr>
                <w:rStyle w:val="BookTitle"/>
                <w:sz w:val="18"/>
                <w:szCs w:val="24"/>
              </w:rPr>
              <w:t>_Company }}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{{ </w:t>
            </w:r>
            <w:r>
              <w:rPr>
                <w:rStyle w:val="BookTitle"/>
                <w:sz w:val="18"/>
                <w:szCs w:val="24"/>
              </w:rPr>
              <w:t>Send</w:t>
            </w:r>
            <w:r w:rsidRPr="00CA7144">
              <w:rPr>
                <w:rStyle w:val="BookTitle"/>
                <w:sz w:val="18"/>
                <w:szCs w:val="24"/>
              </w:rPr>
              <w:t>ers_Company }}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>{{ Qauntity }}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{{ </w:t>
            </w:r>
            <w:r w:rsidRPr="003030FC">
              <w:rPr>
                <w:rStyle w:val="ui-provider"/>
                <w:sz w:val="24"/>
                <w:szCs w:val="24"/>
              </w:rPr>
              <w:t>Services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  }}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>{{ Service_Price  }}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>{{ Total  }}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>{{ Subtotals</w:t>
            </w:r>
            <w:proofErr w:type="gramEnd"/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  }}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>{{ Totals</w:t>
            </w:r>
            <w:proofErr w:type="gramEnd"/>
            <w:r w:rsidR="00CA7144">
              <w:rPr>
                <w:rStyle w:val="ui-provider"/>
              </w:rPr>
              <w:t xml:space="preserve"> }}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>{{ InvoiceNO</w:t>
              </w:r>
              <w:proofErr w:type="gramEnd"/>
              <w:r w:rsidR="003B29C9">
                <w:t xml:space="preserve"> }}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{{ InvoiceNO }}</dc:description>
  <cp:lastModifiedBy>Rahdee Salie</cp:lastModifiedBy>
  <cp:revision>6</cp:revision>
  <dcterms:created xsi:type="dcterms:W3CDTF">2024-05-08T08:17:00Z</dcterms:created>
  <dcterms:modified xsi:type="dcterms:W3CDTF">2024-05-08T10:07:00Z</dcterms:modified>
</cp:coreProperties>
</file>